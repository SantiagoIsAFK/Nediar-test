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BFBFB"/>
  <w:body>
    <w:bookmarkStart w:id="0" w:name="_Ref42926199"/>
    <w:bookmarkStart w:id="1" w:name="_Toc44121547"/>
    <w:bookmarkStart w:id="2" w:name="_Toc64153168"/>
    <w:p w14:paraId="336B1B16" w14:textId="3FA25218" w:rsidR="00A236FB" w:rsidRPr="0085750C" w:rsidRDefault="00B63D5E" w:rsidP="00C73299">
      <w:pPr>
        <w:pStyle w:val="Tituloport"/>
      </w:pPr>
      <w:r>
        <w:rPr>
          <w:rFonts w:asciiTheme="minorHAnsi" w:eastAsia="Calibri Light" w:hAnsiTheme="minorHAnsi" w:cstheme="minorHAnsi"/>
          <w14:textOutline w14:w="0" w14:cap="rnd" w14:cmpd="sng" w14:algn="ctr">
            <w14:noFill/>
            <w14:prstDash w14:val="solid"/>
            <w14:bevel/>
          </w14:textOutline>
        </w:rPr>
        <mc:AlternateContent>
          <mc:Choice Requires="wpg">
            <w:drawing>
              <wp:anchor distT="0" distB="0" distL="114300" distR="114300" simplePos="0" relativeHeight="251658240" behindDoc="1" locked="0" layoutInCell="1" allowOverlap="1" wp14:anchorId="43F454D5" wp14:editId="0F673C69">
                <wp:simplePos x="0" y="0"/>
                <wp:positionH relativeFrom="column">
                  <wp:posOffset>-1085509</wp:posOffset>
                </wp:positionH>
                <wp:positionV relativeFrom="paragraph">
                  <wp:posOffset>-899795</wp:posOffset>
                </wp:positionV>
                <wp:extent cx="7777774" cy="10055529"/>
                <wp:effectExtent l="0" t="0" r="13970" b="22225"/>
                <wp:wrapNone/>
                <wp:docPr id="11" name="Grupo 11"/>
                <wp:cNvGraphicFramePr/>
                <a:graphic xmlns:a="http://schemas.openxmlformats.org/drawingml/2006/main">
                  <a:graphicData uri="http://schemas.microsoft.com/office/word/2010/wordprocessingGroup">
                    <wpg:wgp>
                      <wpg:cNvGrpSpPr/>
                      <wpg:grpSpPr>
                        <a:xfrm>
                          <a:off x="0" y="0"/>
                          <a:ext cx="7777774" cy="10055529"/>
                          <a:chOff x="0" y="0"/>
                          <a:chExt cx="7777774" cy="10055529"/>
                        </a:xfrm>
                      </wpg:grpSpPr>
                      <wps:wsp>
                        <wps:cNvPr id="6" name="Rectángulo 6"/>
                        <wps:cNvSpPr/>
                        <wps:spPr>
                          <a:xfrm>
                            <a:off x="5374" y="0"/>
                            <a:ext cx="7772400" cy="1078173"/>
                          </a:xfrm>
                          <a:prstGeom prst="rect">
                            <a:avLst/>
                          </a:prstGeom>
                          <a:gradFill flip="none" rotWithShape="1">
                            <a:gsLst>
                              <a:gs pos="50464">
                                <a:srgbClr val="C00000"/>
                              </a:gs>
                              <a:gs pos="4000">
                                <a:srgbClr val="C00000">
                                  <a:lumMod val="70000"/>
                                </a:srgbClr>
                              </a:gs>
                              <a:gs pos="100000">
                                <a:srgbClr val="C00000">
                                  <a:lumMod val="70000"/>
                                </a:srgb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5374" y="9198591"/>
                            <a:ext cx="7772400" cy="856938"/>
                          </a:xfrm>
                          <a:prstGeom prst="rect">
                            <a:avLst/>
                          </a:prstGeom>
                          <a:gradFill flip="none" rotWithShape="1">
                            <a:gsLst>
                              <a:gs pos="50464">
                                <a:srgbClr val="C00000"/>
                              </a:gs>
                              <a:gs pos="4000">
                                <a:srgbClr val="C00000">
                                  <a:lumMod val="70000"/>
                                </a:srgbClr>
                              </a:gs>
                              <a:gs pos="100000">
                                <a:srgbClr val="C00000">
                                  <a:lumMod val="70000"/>
                                </a:srgb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5374" y="3957851"/>
                            <a:ext cx="7772400" cy="4364089"/>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echa: pentágono 5"/>
                        <wps:cNvSpPr/>
                        <wps:spPr>
                          <a:xfrm rot="5400000">
                            <a:off x="2236470" y="-1172598"/>
                            <a:ext cx="3298190" cy="7771130"/>
                          </a:xfrm>
                          <a:prstGeom prst="homePlate">
                            <a:avLst>
                              <a:gd name="adj" fmla="val 10625"/>
                            </a:avLst>
                          </a:prstGeom>
                          <a:solidFill>
                            <a:schemeClr val="bg1">
                              <a:lumMod val="95000"/>
                            </a:schemeClr>
                          </a:solidFill>
                          <a:ln>
                            <a:solidFill>
                              <a:schemeClr val="tx1">
                                <a:alpha val="30000"/>
                              </a:schemeClr>
                            </a:solidFill>
                          </a:ln>
                          <a:effectLst>
                            <a:innerShdw blurRad="114300">
                              <a:schemeClr val="bg1">
                                <a:lumMod val="8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5374" y="8325134"/>
                            <a:ext cx="7750175" cy="876300"/>
                          </a:xfrm>
                          <a:prstGeom prst="rect">
                            <a:avLst/>
                          </a:prstGeom>
                          <a:solidFill>
                            <a:schemeClr val="bg1">
                              <a:lumMod val="95000"/>
                            </a:schemeClr>
                          </a:solidFill>
                          <a:ln>
                            <a:solidFill>
                              <a:schemeClr val="tx1">
                                <a:alpha val="30000"/>
                              </a:schemeClr>
                            </a:solidFill>
                          </a:ln>
                          <a:effectLst>
                            <a:innerShdw blurRad="114300">
                              <a:schemeClr val="bg1">
                                <a:lumMod val="85000"/>
                              </a:scheme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7458F6" id="Grupo 11" o:spid="_x0000_s1026" style="position:absolute;margin-left:-85.45pt;margin-top:-70.85pt;width:612.4pt;height:791.75pt;z-index:-251658240" coordsize="77777,100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">
                <v:rect id="Rectángulo 6" o:spid="_x0000_s1027" style="position:absolute;left:53;width:77724;height:10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" fillcolor="#860000" strokecolor="#1f3763 [1604]" strokeweight="1pt">
                  <v:fill color2="#860000" rotate="t" angle="270" colors="0 #860000;2621f #860000;33072f #c00000" focus="100%" type="gradient"/>
                </v:rect>
                <v:rect id="Rectángulo 9" o:spid="_x0000_s1028" style="position:absolute;left:53;top:91985;width:77724;height:8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" fillcolor="#860000" strokecolor="#1f3763 [1604]" strokeweight="1pt">
                  <v:fill color2="#860000" rotate="t" angle="90" colors="0 #860000;2621f #860000;33072f #c00000" focus="100%" type="gradient"/>
                </v:rect>
                <v:rect id="Rectángulo 10" o:spid="_x0000_s1029" style="position:absolute;left:53;top:39578;width:77724;height:43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" fillcolor="#393737 [814]" strokecolor="#1f3763 [1604]"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5" o:spid="_x0000_s1030" type="#_x0000_t15" style="position:absolute;left:22365;top:-11727;width:32982;height:777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" adj="19305" fillcolor="#f2f2f2 [3052]" strokecolor="black [3213]" strokeweight="1pt">
                  <v:stroke opacity="19789f"/>
                </v:shape>
                <v:rect id="Rectángulo 12" o:spid="_x0000_s1031" style="position:absolute;left:53;top:83251;width:77502;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" fillcolor="#f2f2f2 [3052]" strokecolor="black [3213]" strokeweight="1pt">
                  <v:stroke opacity="19789f"/>
                </v:rect>
              </v:group>
            </w:pict>
          </mc:Fallback>
        </mc:AlternateContent>
      </w:r>
      <w:r w:rsidR="000B3CEA">
        <w:rPr>
          <w:rFonts w:asciiTheme="minorHAnsi" w:eastAsia="Calibri Light" w:hAnsiTheme="minorHAnsi" w:cstheme="minorHAnsi"/>
        </w:rPr>
        <w:drawing>
          <wp:anchor distT="0" distB="0" distL="114300" distR="114300" simplePos="0" relativeHeight="251652096" behindDoc="0" locked="0" layoutInCell="1" allowOverlap="1" wp14:anchorId="06853122" wp14:editId="3EBAA68A">
            <wp:simplePos x="0" y="0"/>
            <wp:positionH relativeFrom="margin">
              <wp:align>center</wp:align>
            </wp:positionH>
            <wp:positionV relativeFrom="paragraph">
              <wp:posOffset>205105</wp:posOffset>
            </wp:positionV>
            <wp:extent cx="2609850" cy="2047875"/>
            <wp:effectExtent l="0" t="0" r="0" b="0"/>
            <wp:wrapTopAndBottom/>
            <wp:docPr id="4" name="Imagen 4" descr="Imagen que contiene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TC.png"/>
                    <pic:cNvPicPr/>
                  </pic:nvPicPr>
                  <pic:blipFill rotWithShape="1">
                    <a:blip r:embed="rId8" cstate="print">
                      <a:extLst>
                        <a:ext uri="{28A0092B-C50C-407E-A947-70E740481C1C}">
                          <a14:useLocalDpi xmlns:a14="http://schemas.microsoft.com/office/drawing/2010/main" val="0"/>
                        </a:ext>
                      </a:extLst>
                    </a:blip>
                    <a:srcRect t="10949" b="10584"/>
                    <a:stretch/>
                  </pic:blipFill>
                  <pic:spPr bwMode="auto">
                    <a:xfrm>
                      <a:off x="0" y="0"/>
                      <a:ext cx="2609850" cy="204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r w:rsidR="0054000C">
        <w:t>Documento tecnico</w:t>
      </w:r>
      <w:bookmarkEnd w:id="2"/>
    </w:p>
    <w:p w14:paraId="2EFAE40C" w14:textId="385C6F37" w:rsidR="00A236FB" w:rsidRPr="0085750C" w:rsidRDefault="0054000C" w:rsidP="008F232D">
      <w:pPr>
        <w:pStyle w:val="PortSubtitulo"/>
      </w:pPr>
      <w:r>
        <w:t>RETRO</w:t>
      </w:r>
      <w:r w:rsidR="00E34615">
        <w:t xml:space="preserve"> POKEMON</w:t>
      </w:r>
      <w:r w:rsidR="004C7E93">
        <w:t xml:space="preserve"> </w:t>
      </w:r>
      <w:r w:rsidR="00E50414">
        <w:t xml:space="preserve">GO </w:t>
      </w:r>
      <w:r w:rsidR="00A236FB" w:rsidRPr="0085750C">
        <w:t xml:space="preserve">| </w:t>
      </w:r>
      <w:r w:rsidR="00E50414">
        <w:t>Prueba técnica para NEDIAR</w:t>
      </w:r>
    </w:p>
    <w:p w14:paraId="6A0B7E04" w14:textId="77777777" w:rsidR="00A236FB" w:rsidRPr="0085750C" w:rsidRDefault="00A236FB" w:rsidP="00A236FB">
      <w:pPr>
        <w:jc w:val="center"/>
        <w:rPr>
          <w:rFonts w:eastAsia="Calibri Light" w:cstheme="minorHAnsi"/>
        </w:rPr>
      </w:pPr>
    </w:p>
    <w:p w14:paraId="55EE619A" w14:textId="77777777" w:rsidR="00A236FB" w:rsidRDefault="00A236FB" w:rsidP="00A236FB">
      <w:pPr>
        <w:jc w:val="center"/>
        <w:rPr>
          <w:rFonts w:eastAsia="Calibri Light" w:cstheme="minorHAnsi"/>
        </w:rPr>
      </w:pPr>
    </w:p>
    <w:p w14:paraId="35233E57" w14:textId="77777777" w:rsidR="004C7E93" w:rsidRDefault="004C7E93" w:rsidP="00A236FB">
      <w:pPr>
        <w:jc w:val="center"/>
        <w:rPr>
          <w:rFonts w:eastAsia="Calibri Light" w:cstheme="minorHAnsi"/>
        </w:rPr>
      </w:pPr>
    </w:p>
    <w:p w14:paraId="241B70F0" w14:textId="77777777" w:rsidR="00C90610" w:rsidRPr="00A236FB" w:rsidRDefault="00C90610" w:rsidP="00A236FB">
      <w:pPr>
        <w:jc w:val="center"/>
        <w:rPr>
          <w:rFonts w:eastAsia="Calibri Light" w:cstheme="minorHAnsi"/>
        </w:rPr>
      </w:pPr>
    </w:p>
    <w:p w14:paraId="4BC87F27" w14:textId="1FC958A0" w:rsidR="007718F3" w:rsidRDefault="0054000C" w:rsidP="001D696B">
      <w:pPr>
        <w:pStyle w:val="PortBasic"/>
        <w:jc w:val="left"/>
        <w:rPr>
          <w:rFonts w:eastAsia="Calibri Light"/>
        </w:rPr>
      </w:pPr>
      <w:r>
        <w:rPr>
          <w:rStyle w:val="PortEnfasisCar"/>
        </w:rPr>
        <w:t>Santiago Morales Alvarez</w:t>
      </w:r>
      <w:r w:rsidR="007718F3">
        <w:rPr>
          <w:sz w:val="28"/>
          <w:szCs w:val="28"/>
        </w:rPr>
        <w:t xml:space="preserve"> </w:t>
      </w:r>
      <w:r w:rsidR="00A236FB" w:rsidRPr="00A236FB">
        <w:rPr>
          <w:rFonts w:eastAsia="Calibri Light"/>
        </w:rPr>
        <w:t>presenta</w:t>
      </w:r>
      <w:r w:rsidR="007718F3">
        <w:rPr>
          <w:rFonts w:eastAsia="Calibri Light"/>
        </w:rPr>
        <w:t xml:space="preserve"> a</w:t>
      </w:r>
    </w:p>
    <w:p w14:paraId="65C2DE72" w14:textId="76DB2D23" w:rsidR="001D696B" w:rsidRDefault="001D696B" w:rsidP="000F3743">
      <w:pPr>
        <w:pStyle w:val="PortBasic"/>
        <w:jc w:val="left"/>
      </w:pPr>
    </w:p>
    <w:p w14:paraId="61E709AB" w14:textId="77777777" w:rsidR="00E34615" w:rsidRDefault="00E34615" w:rsidP="001D696B">
      <w:pPr>
        <w:pStyle w:val="PortEnfasis"/>
        <w:jc w:val="right"/>
      </w:pPr>
    </w:p>
    <w:p w14:paraId="589F2D56" w14:textId="77777777" w:rsidR="00E34615" w:rsidRDefault="00E34615" w:rsidP="001D696B">
      <w:pPr>
        <w:pStyle w:val="PortEnfasis"/>
        <w:jc w:val="right"/>
      </w:pPr>
    </w:p>
    <w:p w14:paraId="7FDCAF1A" w14:textId="776AD5F6" w:rsidR="00A236FB" w:rsidRDefault="00E50414" w:rsidP="001D696B">
      <w:pPr>
        <w:pStyle w:val="PortEnfasis"/>
        <w:jc w:val="right"/>
      </w:pPr>
      <w:r>
        <w:t>NEDIAR Technology &amp; Innovation</w:t>
      </w:r>
    </w:p>
    <w:p w14:paraId="74BD2F93" w14:textId="2A1F717D" w:rsidR="00E50414" w:rsidRDefault="00E50414" w:rsidP="000F3743">
      <w:pPr>
        <w:pStyle w:val="PortEnfasis"/>
        <w:jc w:val="right"/>
      </w:pPr>
    </w:p>
    <w:p w14:paraId="011FF7F6" w14:textId="13519D62" w:rsidR="00A236FB" w:rsidRDefault="00A236FB" w:rsidP="00A236FB">
      <w:pPr>
        <w:jc w:val="center"/>
        <w:rPr>
          <w:rFonts w:eastAsia="Calibri Light" w:cstheme="minorHAnsi"/>
        </w:rPr>
      </w:pPr>
    </w:p>
    <w:p w14:paraId="3D0F6B54" w14:textId="77777777" w:rsidR="00E34615" w:rsidRPr="00A236FB" w:rsidRDefault="00E34615" w:rsidP="00A236FB">
      <w:pPr>
        <w:jc w:val="center"/>
        <w:rPr>
          <w:rFonts w:eastAsia="Calibri Light" w:cstheme="minorHAnsi"/>
        </w:rPr>
      </w:pPr>
    </w:p>
    <w:p w14:paraId="4278591B" w14:textId="77777777" w:rsidR="00C90610" w:rsidRDefault="00C90610" w:rsidP="00C90610">
      <w:pPr>
        <w:rPr>
          <w:rFonts w:eastAsia="Calibri Light" w:cstheme="minorHAnsi"/>
        </w:rPr>
      </w:pPr>
    </w:p>
    <w:p w14:paraId="1DFF3841" w14:textId="77777777" w:rsidR="00C90610" w:rsidRDefault="00C90610" w:rsidP="00C90610">
      <w:pPr>
        <w:rPr>
          <w:rFonts w:eastAsia="Calibri Light" w:cstheme="minorHAnsi"/>
        </w:rPr>
      </w:pPr>
    </w:p>
    <w:p w14:paraId="631DD394" w14:textId="3C69F720" w:rsidR="00A236FB" w:rsidRPr="00006B80" w:rsidRDefault="00E50414" w:rsidP="008F232D">
      <w:pPr>
        <w:pStyle w:val="PortBasic"/>
        <w:rPr>
          <w:color w:val="3B3838" w:themeColor="background2" w:themeShade="40"/>
        </w:rPr>
      </w:pPr>
      <w:r>
        <w:rPr>
          <w:color w:val="3B3838" w:themeColor="background2" w:themeShade="40"/>
        </w:rPr>
        <w:t>Medellín</w:t>
      </w:r>
      <w:r w:rsidR="00A236FB" w:rsidRPr="00006B80">
        <w:rPr>
          <w:color w:val="3B3838" w:themeColor="background2" w:themeShade="40"/>
        </w:rPr>
        <w:t>, Colombia</w:t>
      </w:r>
    </w:p>
    <w:p w14:paraId="0A4AB6ED" w14:textId="054152D0" w:rsidR="009B31AE" w:rsidRDefault="00E50414" w:rsidP="009B31AE">
      <w:pPr>
        <w:pStyle w:val="PortBasic"/>
        <w:rPr>
          <w:color w:val="3B3838" w:themeColor="background2" w:themeShade="40"/>
        </w:rPr>
      </w:pPr>
      <w:r>
        <w:rPr>
          <w:color w:val="3B3838" w:themeColor="background2" w:themeShade="40"/>
        </w:rPr>
        <w:t>Febrero 2021</w:t>
      </w:r>
      <w:r w:rsidR="009B31AE">
        <w:rPr>
          <w:color w:val="3B3838" w:themeColor="background2" w:themeShade="40"/>
        </w:rPr>
        <w:br w:type="page"/>
      </w:r>
    </w:p>
    <w:sdt>
      <w:sdtPr>
        <w:rPr>
          <w:rFonts w:asciiTheme="minorHAnsi" w:eastAsiaTheme="minorHAnsi" w:hAnsiTheme="minorHAnsi" w:cstheme="minorBidi"/>
          <w:color w:val="auto"/>
          <w:sz w:val="22"/>
          <w:szCs w:val="22"/>
          <w:lang w:val="es-ES" w:eastAsia="en-US"/>
          <w14:textOutline w14:w="0" w14:cap="rnd" w14:cmpd="sng" w14:algn="ctr">
            <w14:noFill/>
            <w14:prstDash w14:val="solid"/>
            <w14:bevel/>
          </w14:textOutline>
        </w:rPr>
        <w:id w:val="700896825"/>
        <w:docPartObj>
          <w:docPartGallery w:val="Table of Contents"/>
          <w:docPartUnique/>
        </w:docPartObj>
      </w:sdtPr>
      <w:sdtEndPr>
        <w:rPr>
          <w:b/>
          <w:bCs/>
        </w:rPr>
      </w:sdtEndPr>
      <w:sdtContent>
        <w:p w14:paraId="7B316769" w14:textId="3D4ED8E2" w:rsidR="007D176D" w:rsidRPr="00CE27CD" w:rsidRDefault="007D176D">
          <w:pPr>
            <w:pStyle w:val="TtuloTDC"/>
            <w:rPr>
              <w:color w:val="FF0000"/>
              <w:sz w:val="24"/>
              <w:szCs w:val="24"/>
            </w:rPr>
          </w:pPr>
          <w:r w:rsidRPr="00CE27CD">
            <w:rPr>
              <w:color w:val="FF0000"/>
              <w:sz w:val="24"/>
              <w:szCs w:val="24"/>
              <w:lang w:val="es-ES"/>
            </w:rPr>
            <w:t>Contenido</w:t>
          </w:r>
        </w:p>
        <w:p w14:paraId="669950B5" w14:textId="01F6DB92" w:rsidR="00CE27CD" w:rsidRPr="00CE27CD" w:rsidRDefault="007D176D">
          <w:pPr>
            <w:pStyle w:val="TDC1"/>
            <w:rPr>
              <w:rFonts w:eastAsiaTheme="minorEastAsia"/>
              <w:noProof/>
              <w:sz w:val="20"/>
              <w:szCs w:val="20"/>
              <w:lang w:eastAsia="es-CO"/>
            </w:rPr>
          </w:pPr>
          <w:r>
            <w:fldChar w:fldCharType="begin"/>
          </w:r>
          <w:r>
            <w:instrText xml:space="preserve"> TOC \o "1-3" \h \z \u </w:instrText>
          </w:r>
          <w:r>
            <w:fldChar w:fldCharType="separate"/>
          </w:r>
          <w:hyperlink r:id="rId9" w:anchor="_Toc64153169" w:history="1">
            <w:r w:rsidR="00CE27CD" w:rsidRPr="00CE27CD">
              <w:rPr>
                <w:rStyle w:val="Hipervnculo"/>
                <w:noProof/>
                <w:sz w:val="20"/>
                <w:szCs w:val="20"/>
              </w:rPr>
              <w:t>Introducción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_Toc64153169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- 4 -</w:t>
            </w:r>
            <w:r w:rsidR="00CE27CD" w:rsidRPr="00CE27CD">
              <w:rPr>
                <w:noProof/>
                <w:webHidden/>
                <w:sz w:val="20"/>
                <w:szCs w:val="20"/>
              </w:rPr>
              <w:fldChar w:fldCharType="end"/>
            </w:r>
          </w:hyperlink>
        </w:p>
        <w:p w14:paraId="22BA259E" w14:textId="58AC23F4" w:rsidR="00CE27CD" w:rsidRPr="00CE27CD" w:rsidRDefault="00CE6FFA">
          <w:pPr>
            <w:pStyle w:val="TDC2"/>
            <w:tabs>
              <w:tab w:val="right" w:leader="dot" w:pos="8828"/>
            </w:tabs>
            <w:rPr>
              <w:rFonts w:eastAsiaTheme="minorEastAsia"/>
              <w:noProof/>
              <w:sz w:val="20"/>
              <w:szCs w:val="20"/>
              <w:lang w:eastAsia="es-CO"/>
            </w:rPr>
          </w:pPr>
          <w:hyperlink w:anchor="_Toc64153170" w:history="1">
            <w:r w:rsidR="00CE27CD" w:rsidRPr="00CE27CD">
              <w:rPr>
                <w:rStyle w:val="Hipervnculo"/>
                <w:noProof/>
                <w:sz w:val="20"/>
                <w:szCs w:val="20"/>
              </w:rPr>
              <w:t>Proposito del documento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5A41ED85" w14:textId="13641D21" w:rsidR="00CE27CD" w:rsidRPr="00CE27CD" w:rsidRDefault="00CE6FFA">
          <w:pPr>
            <w:pStyle w:val="TDC2"/>
            <w:tabs>
              <w:tab w:val="right" w:leader="dot" w:pos="8828"/>
            </w:tabs>
            <w:rPr>
              <w:rFonts w:eastAsiaTheme="minorEastAsia"/>
              <w:noProof/>
              <w:sz w:val="20"/>
              <w:szCs w:val="20"/>
              <w:lang w:eastAsia="es-CO"/>
            </w:rPr>
          </w:pPr>
          <w:hyperlink w:anchor="_Toc64153171" w:history="1">
            <w:r w:rsidR="00CE27CD" w:rsidRPr="00CE27CD">
              <w:rPr>
                <w:rStyle w:val="Hipervnculo"/>
                <w:noProof/>
                <w:sz w:val="20"/>
                <w:szCs w:val="20"/>
              </w:rPr>
              <w:t>Propósito de la prueba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2E420054" w14:textId="57975B10" w:rsidR="00CE27CD" w:rsidRPr="00CE27CD" w:rsidRDefault="00CE6FFA">
          <w:pPr>
            <w:pStyle w:val="TDC2"/>
            <w:tabs>
              <w:tab w:val="right" w:leader="dot" w:pos="8828"/>
            </w:tabs>
            <w:rPr>
              <w:rFonts w:eastAsiaTheme="minorEastAsia"/>
              <w:noProof/>
              <w:sz w:val="20"/>
              <w:szCs w:val="20"/>
              <w:lang w:eastAsia="es-CO"/>
            </w:rPr>
          </w:pPr>
          <w:hyperlink w:anchor="_Toc64153172" w:history="1">
            <w:r w:rsidR="00CE27CD" w:rsidRPr="00CE27CD">
              <w:rPr>
                <w:rStyle w:val="Hipervnculo"/>
                <w:noProof/>
                <w:sz w:val="20"/>
                <w:szCs w:val="20"/>
              </w:rPr>
              <w:t>Alcance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35135768" w14:textId="7A6C6DBD" w:rsidR="00CE27CD" w:rsidRPr="00CE27CD" w:rsidRDefault="00CE6FFA">
          <w:pPr>
            <w:pStyle w:val="TDC2"/>
            <w:tabs>
              <w:tab w:val="right" w:leader="dot" w:pos="8828"/>
            </w:tabs>
            <w:rPr>
              <w:rFonts w:eastAsiaTheme="minorEastAsia"/>
              <w:noProof/>
              <w:sz w:val="20"/>
              <w:szCs w:val="20"/>
              <w:lang w:eastAsia="es-CO"/>
            </w:rPr>
          </w:pPr>
          <w:hyperlink w:anchor="_Toc64153173" w:history="1">
            <w:r w:rsidR="00CE27CD" w:rsidRPr="00CE27CD">
              <w:rPr>
                <w:rStyle w:val="Hipervnculo"/>
                <w:noProof/>
                <w:sz w:val="20"/>
                <w:szCs w:val="20"/>
              </w:rPr>
              <w:t>Personal involucrado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- 5 -</w:t>
            </w:r>
            <w:r w:rsidR="00CE27CD" w:rsidRPr="00CE27CD">
              <w:rPr>
                <w:noProof/>
                <w:webHidden/>
                <w:sz w:val="20"/>
                <w:szCs w:val="20"/>
              </w:rPr>
              <w:fldChar w:fldCharType="end"/>
            </w:r>
          </w:hyperlink>
        </w:p>
        <w:p w14:paraId="420CEFCC" w14:textId="034B0B51" w:rsidR="00CE27CD" w:rsidRPr="00CE27CD" w:rsidRDefault="00CE6FFA">
          <w:pPr>
            <w:pStyle w:val="TDC1"/>
            <w:rPr>
              <w:rFonts w:eastAsiaTheme="minorEastAsia"/>
              <w:noProof/>
              <w:sz w:val="20"/>
              <w:szCs w:val="20"/>
              <w:lang w:eastAsia="es-CO"/>
            </w:rPr>
          </w:pPr>
          <w:hyperlink r:id="rId10" w:anchor="_Toc64153174" w:history="1">
            <w:r w:rsidR="00CE27CD" w:rsidRPr="00CE27CD">
              <w:rPr>
                <w:rStyle w:val="Hipervnculo"/>
                <w:noProof/>
                <w:sz w:val="20"/>
                <w:szCs w:val="20"/>
                <w:lang w:val="es-ES"/>
              </w:rPr>
              <w:t>Descripcion general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- 6 -</w:t>
            </w:r>
            <w:r w:rsidR="00CE27CD" w:rsidRPr="00CE27CD">
              <w:rPr>
                <w:noProof/>
                <w:webHidden/>
                <w:sz w:val="20"/>
                <w:szCs w:val="20"/>
              </w:rPr>
              <w:fldChar w:fldCharType="end"/>
            </w:r>
          </w:hyperlink>
        </w:p>
        <w:p w14:paraId="055835BC" w14:textId="1369C1C1" w:rsidR="00CE27CD" w:rsidRPr="00CE27CD" w:rsidRDefault="00CE6FFA">
          <w:pPr>
            <w:pStyle w:val="TDC2"/>
            <w:tabs>
              <w:tab w:val="right" w:leader="dot" w:pos="8828"/>
            </w:tabs>
            <w:rPr>
              <w:rFonts w:eastAsiaTheme="minorEastAsia"/>
              <w:noProof/>
              <w:sz w:val="20"/>
              <w:szCs w:val="20"/>
              <w:lang w:eastAsia="es-CO"/>
            </w:rPr>
          </w:pPr>
          <w:hyperlink w:anchor="_Toc64153175" w:history="1">
            <w:r w:rsidR="00CE27CD" w:rsidRPr="00CE27CD">
              <w:rPr>
                <w:rStyle w:val="Hipervnculo"/>
                <w:noProof/>
                <w:sz w:val="20"/>
                <w:szCs w:val="20"/>
              </w:rPr>
              <w:t>Funcionalidad del producto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241231DC" w14:textId="549DE74F" w:rsidR="00CE27CD" w:rsidRPr="00CE27CD" w:rsidRDefault="00CE6FFA">
          <w:pPr>
            <w:pStyle w:val="TDC2"/>
            <w:tabs>
              <w:tab w:val="right" w:leader="dot" w:pos="8828"/>
            </w:tabs>
            <w:rPr>
              <w:rFonts w:eastAsiaTheme="minorEastAsia"/>
              <w:noProof/>
              <w:sz w:val="20"/>
              <w:szCs w:val="20"/>
              <w:lang w:eastAsia="es-CO"/>
            </w:rPr>
          </w:pPr>
          <w:hyperlink w:anchor="_Toc64153176" w:history="1">
            <w:r w:rsidR="00CE27CD" w:rsidRPr="00CE27CD">
              <w:rPr>
                <w:rStyle w:val="Hipervnculo"/>
                <w:noProof/>
                <w:sz w:val="20"/>
                <w:szCs w:val="20"/>
              </w:rPr>
              <w:t>Suposiciones y dependencias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690F801D" w14:textId="621EAC90" w:rsidR="00CE27CD" w:rsidRPr="00CE27CD" w:rsidRDefault="00CE6FFA">
          <w:pPr>
            <w:pStyle w:val="TDC2"/>
            <w:tabs>
              <w:tab w:val="right" w:leader="dot" w:pos="8828"/>
            </w:tabs>
            <w:rPr>
              <w:rFonts w:eastAsiaTheme="minorEastAsia"/>
              <w:noProof/>
              <w:sz w:val="20"/>
              <w:szCs w:val="20"/>
              <w:lang w:eastAsia="es-CO"/>
            </w:rPr>
          </w:pPr>
          <w:hyperlink w:anchor="_Toc64153177" w:history="1">
            <w:r w:rsidR="00CE27CD" w:rsidRPr="00CE27CD">
              <w:rPr>
                <w:rStyle w:val="Hipervnculo"/>
                <w:noProof/>
                <w:sz w:val="20"/>
                <w:szCs w:val="20"/>
              </w:rPr>
              <w:t>Evolución previsible del sistema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12B2C569" w14:textId="4857B91A" w:rsidR="00CE27CD" w:rsidRPr="00CE27CD" w:rsidRDefault="00CE6FFA">
          <w:pPr>
            <w:pStyle w:val="TDC2"/>
            <w:tabs>
              <w:tab w:val="right" w:leader="dot" w:pos="8828"/>
            </w:tabs>
            <w:rPr>
              <w:rFonts w:eastAsiaTheme="minorEastAsia"/>
              <w:noProof/>
              <w:sz w:val="20"/>
              <w:szCs w:val="20"/>
              <w:lang w:eastAsia="es-CO"/>
            </w:rPr>
          </w:pPr>
          <w:hyperlink w:anchor="_Toc64153178" w:history="1">
            <w:r w:rsidR="00CE27CD" w:rsidRPr="00CE27CD">
              <w:rPr>
                <w:rStyle w:val="Hipervnculo"/>
                <w:noProof/>
                <w:sz w:val="20"/>
                <w:szCs w:val="20"/>
              </w:rPr>
              <w:t>Modelo de arquitectura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- 7 -</w:t>
            </w:r>
            <w:r w:rsidR="00CE27CD" w:rsidRPr="00CE27CD">
              <w:rPr>
                <w:noProof/>
                <w:webHidden/>
                <w:sz w:val="20"/>
                <w:szCs w:val="20"/>
              </w:rPr>
              <w:fldChar w:fldCharType="end"/>
            </w:r>
          </w:hyperlink>
        </w:p>
        <w:p w14:paraId="6F4BFDB2" w14:textId="6E99C8EF" w:rsidR="00CE27CD" w:rsidRPr="00CE27CD" w:rsidRDefault="00CE6FFA">
          <w:pPr>
            <w:pStyle w:val="TDC1"/>
            <w:rPr>
              <w:rFonts w:eastAsiaTheme="minorEastAsia"/>
              <w:noProof/>
              <w:sz w:val="20"/>
              <w:szCs w:val="20"/>
              <w:lang w:eastAsia="es-CO"/>
            </w:rPr>
          </w:pPr>
          <w:hyperlink r:id="rId11" w:anchor="_Toc64153179" w:history="1">
            <w:r w:rsidR="00CE27CD" w:rsidRPr="00CE27CD">
              <w:rPr>
                <w:rStyle w:val="Hipervnculo"/>
                <w:noProof/>
                <w:sz w:val="20"/>
                <w:szCs w:val="20"/>
                <w:lang w:val="es-ES"/>
              </w:rPr>
              <w:t>Requisitos especificos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_Toc64153179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- 8 -</w:t>
            </w:r>
            <w:r w:rsidR="00CE27CD" w:rsidRPr="00CE27CD">
              <w:rPr>
                <w:noProof/>
                <w:webHidden/>
                <w:sz w:val="20"/>
                <w:szCs w:val="20"/>
              </w:rPr>
              <w:fldChar w:fldCharType="end"/>
            </w:r>
          </w:hyperlink>
        </w:p>
        <w:p w14:paraId="51508A7A" w14:textId="110AD661" w:rsidR="00CE27CD" w:rsidRPr="00CE27CD" w:rsidRDefault="00CE6FFA">
          <w:pPr>
            <w:pStyle w:val="TDC2"/>
            <w:tabs>
              <w:tab w:val="right" w:leader="dot" w:pos="8828"/>
            </w:tabs>
            <w:rPr>
              <w:rFonts w:eastAsiaTheme="minorEastAsia"/>
              <w:noProof/>
              <w:sz w:val="20"/>
              <w:szCs w:val="20"/>
              <w:lang w:eastAsia="es-CO"/>
            </w:rPr>
          </w:pPr>
          <w:hyperlink w:anchor="_Toc64153180" w:history="1">
            <w:r w:rsidR="00CE27CD" w:rsidRPr="00CE27CD">
              <w:rPr>
                <w:rStyle w:val="Hipervnculo"/>
                <w:noProof/>
                <w:sz w:val="20"/>
                <w:szCs w:val="20"/>
              </w:rPr>
              <w:t>Requisitos de las interfaces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19DD4B0E" w14:textId="494972F9" w:rsidR="00CE27CD" w:rsidRPr="00CE27CD" w:rsidRDefault="00CE6FFA">
          <w:pPr>
            <w:pStyle w:val="TDC3"/>
            <w:tabs>
              <w:tab w:val="right" w:leader="dot" w:pos="8828"/>
            </w:tabs>
            <w:rPr>
              <w:rFonts w:eastAsiaTheme="minorEastAsia"/>
              <w:noProof/>
              <w:sz w:val="20"/>
              <w:szCs w:val="20"/>
              <w:lang w:eastAsia="es-CO"/>
            </w:rPr>
          </w:pPr>
          <w:hyperlink w:anchor="_Toc64153181" w:history="1">
            <w:r w:rsidR="00CE27CD" w:rsidRPr="00CE27CD">
              <w:rPr>
                <w:rStyle w:val="Hipervnculo"/>
                <w:noProof/>
                <w:sz w:val="20"/>
                <w:szCs w:val="20"/>
              </w:rPr>
              <w:t>Interfaces de usuario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59951EAB" w14:textId="44830571" w:rsidR="00CE27CD" w:rsidRPr="00CE27CD" w:rsidRDefault="00CE6FFA">
          <w:pPr>
            <w:pStyle w:val="TDC3"/>
            <w:tabs>
              <w:tab w:val="right" w:leader="dot" w:pos="8828"/>
            </w:tabs>
            <w:rPr>
              <w:rFonts w:eastAsiaTheme="minorEastAsia"/>
              <w:noProof/>
              <w:sz w:val="20"/>
              <w:szCs w:val="20"/>
              <w:lang w:eastAsia="es-CO"/>
            </w:rPr>
          </w:pPr>
          <w:hyperlink w:anchor="_Toc64153182" w:history="1">
            <w:r w:rsidR="00CE27CD" w:rsidRPr="00CE27CD">
              <w:rPr>
                <w:rStyle w:val="Hipervnculo"/>
                <w:noProof/>
                <w:sz w:val="20"/>
                <w:szCs w:val="20"/>
              </w:rPr>
              <w:t>Interfaces de hardware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48C66402" w14:textId="5BE5F349" w:rsidR="00CE27CD" w:rsidRPr="00CE27CD" w:rsidRDefault="00CE6FFA">
          <w:pPr>
            <w:pStyle w:val="TDC3"/>
            <w:tabs>
              <w:tab w:val="right" w:leader="dot" w:pos="8828"/>
            </w:tabs>
            <w:rPr>
              <w:rFonts w:eastAsiaTheme="minorEastAsia"/>
              <w:noProof/>
              <w:sz w:val="20"/>
              <w:szCs w:val="20"/>
              <w:lang w:eastAsia="es-CO"/>
            </w:rPr>
          </w:pPr>
          <w:hyperlink w:anchor="_Toc64153183" w:history="1">
            <w:r w:rsidR="00CE27CD" w:rsidRPr="00CE27CD">
              <w:rPr>
                <w:rStyle w:val="Hipervnculo"/>
                <w:noProof/>
                <w:sz w:val="20"/>
                <w:szCs w:val="20"/>
              </w:rPr>
              <w:t>Interfaces de software o comunicación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- 9 -</w:t>
            </w:r>
            <w:r w:rsidR="00CE27CD" w:rsidRPr="00CE27CD">
              <w:rPr>
                <w:noProof/>
                <w:webHidden/>
                <w:sz w:val="20"/>
                <w:szCs w:val="20"/>
              </w:rPr>
              <w:fldChar w:fldCharType="end"/>
            </w:r>
          </w:hyperlink>
        </w:p>
        <w:p w14:paraId="7DF76B0D" w14:textId="454DD59D" w:rsidR="00CE27CD" w:rsidRPr="00CE27CD" w:rsidRDefault="00CE6FFA">
          <w:pPr>
            <w:pStyle w:val="TDC2"/>
            <w:tabs>
              <w:tab w:val="right" w:leader="dot" w:pos="8828"/>
            </w:tabs>
            <w:rPr>
              <w:rFonts w:eastAsiaTheme="minorEastAsia"/>
              <w:noProof/>
              <w:sz w:val="20"/>
              <w:szCs w:val="20"/>
              <w:lang w:eastAsia="es-CO"/>
            </w:rPr>
          </w:pPr>
          <w:hyperlink w:anchor="_Toc64153184" w:history="1">
            <w:r w:rsidR="00CE27CD" w:rsidRPr="00CE27CD">
              <w:rPr>
                <w:rStyle w:val="Hipervnculo"/>
                <w:noProof/>
                <w:sz w:val="20"/>
                <w:szCs w:val="20"/>
              </w:rPr>
              <w:t>Requisitos funcionales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17D2D91F" w14:textId="04BAD73B" w:rsidR="00CE27CD" w:rsidRPr="00CE27CD" w:rsidRDefault="00CE6FFA">
          <w:pPr>
            <w:pStyle w:val="TDC3"/>
            <w:tabs>
              <w:tab w:val="right" w:leader="dot" w:pos="8828"/>
            </w:tabs>
            <w:rPr>
              <w:rFonts w:eastAsiaTheme="minorEastAsia"/>
              <w:noProof/>
              <w:sz w:val="20"/>
              <w:szCs w:val="20"/>
              <w:lang w:eastAsia="es-CO"/>
            </w:rPr>
          </w:pPr>
          <w:hyperlink w:anchor="_Toc64153185" w:history="1">
            <w:r w:rsidR="00CE27CD" w:rsidRPr="00CE27CD">
              <w:rPr>
                <w:rStyle w:val="Hipervnculo"/>
                <w:noProof/>
                <w:sz w:val="20"/>
                <w:szCs w:val="20"/>
              </w:rPr>
              <w:t>1 – Autentificación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0EE0366F" w14:textId="2EE68CA4" w:rsidR="00CE27CD" w:rsidRPr="00CE27CD" w:rsidRDefault="00CE6FFA">
          <w:pPr>
            <w:pStyle w:val="TDC3"/>
            <w:tabs>
              <w:tab w:val="right" w:leader="dot" w:pos="8828"/>
            </w:tabs>
            <w:rPr>
              <w:rFonts w:eastAsiaTheme="minorEastAsia"/>
              <w:noProof/>
              <w:sz w:val="20"/>
              <w:szCs w:val="20"/>
              <w:lang w:eastAsia="es-CO"/>
            </w:rPr>
          </w:pPr>
          <w:hyperlink w:anchor="_Toc64153186" w:history="1">
            <w:r w:rsidR="00CE27CD" w:rsidRPr="00CE27CD">
              <w:rPr>
                <w:rStyle w:val="Hipervnculo"/>
                <w:noProof/>
                <w:sz w:val="20"/>
                <w:szCs w:val="20"/>
              </w:rPr>
              <w:t>2 – Despliegue de la escena sobre Realidad Aumentada</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- 10 -</w:t>
            </w:r>
            <w:r w:rsidR="00CE27CD" w:rsidRPr="00CE27CD">
              <w:rPr>
                <w:noProof/>
                <w:webHidden/>
                <w:sz w:val="20"/>
                <w:szCs w:val="20"/>
              </w:rPr>
              <w:fldChar w:fldCharType="end"/>
            </w:r>
          </w:hyperlink>
        </w:p>
        <w:p w14:paraId="4A94EE54" w14:textId="6430C4C4" w:rsidR="00CE27CD" w:rsidRPr="00CE27CD" w:rsidRDefault="00CE6FFA">
          <w:pPr>
            <w:pStyle w:val="TDC3"/>
            <w:tabs>
              <w:tab w:val="right" w:leader="dot" w:pos="8828"/>
            </w:tabs>
            <w:rPr>
              <w:rFonts w:eastAsiaTheme="minorEastAsia"/>
              <w:noProof/>
              <w:sz w:val="20"/>
              <w:szCs w:val="20"/>
              <w:lang w:eastAsia="es-CO"/>
            </w:rPr>
          </w:pPr>
          <w:hyperlink w:anchor="_Toc64153187" w:history="1">
            <w:r w:rsidR="00CE27CD" w:rsidRPr="00CE27CD">
              <w:rPr>
                <w:rStyle w:val="Hipervnculo"/>
                <w:noProof/>
                <w:sz w:val="20"/>
                <w:szCs w:val="20"/>
              </w:rPr>
              <w:t>3 – Generación de Pokémon aleatorio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- 11 -</w:t>
            </w:r>
            <w:r w:rsidR="00CE27CD" w:rsidRPr="00CE27CD">
              <w:rPr>
                <w:noProof/>
                <w:webHidden/>
                <w:sz w:val="20"/>
                <w:szCs w:val="20"/>
              </w:rPr>
              <w:fldChar w:fldCharType="end"/>
            </w:r>
          </w:hyperlink>
        </w:p>
        <w:p w14:paraId="4E87FA96" w14:textId="0BC2F7C3" w:rsidR="00CE27CD" w:rsidRPr="00CE27CD" w:rsidRDefault="00CE6FFA">
          <w:pPr>
            <w:pStyle w:val="TDC3"/>
            <w:tabs>
              <w:tab w:val="right" w:leader="dot" w:pos="8828"/>
            </w:tabs>
            <w:rPr>
              <w:rFonts w:eastAsiaTheme="minorEastAsia"/>
              <w:noProof/>
              <w:sz w:val="20"/>
              <w:szCs w:val="20"/>
              <w:lang w:eastAsia="es-CO"/>
            </w:rPr>
          </w:pPr>
          <w:hyperlink w:anchor="_Toc64153188" w:history="1">
            <w:r w:rsidR="00CE27CD" w:rsidRPr="00CE27CD">
              <w:rPr>
                <w:rStyle w:val="Hipervnculo"/>
                <w:noProof/>
                <w:sz w:val="20"/>
                <w:szCs w:val="20"/>
              </w:rPr>
              <w:t>4 – Generación de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- 11 -</w:t>
            </w:r>
            <w:r w:rsidR="00CE27CD" w:rsidRPr="00CE27CD">
              <w:rPr>
                <w:noProof/>
                <w:webHidden/>
                <w:sz w:val="20"/>
                <w:szCs w:val="20"/>
              </w:rPr>
              <w:fldChar w:fldCharType="end"/>
            </w:r>
          </w:hyperlink>
        </w:p>
        <w:p w14:paraId="51A51FD0" w14:textId="4DC08A8C" w:rsidR="00CE27CD" w:rsidRPr="00CE27CD" w:rsidRDefault="00CE6FFA">
          <w:pPr>
            <w:pStyle w:val="TDC3"/>
            <w:tabs>
              <w:tab w:val="right" w:leader="dot" w:pos="8828"/>
            </w:tabs>
            <w:rPr>
              <w:rFonts w:eastAsiaTheme="minorEastAsia"/>
              <w:noProof/>
              <w:sz w:val="20"/>
              <w:szCs w:val="20"/>
              <w:lang w:eastAsia="es-CO"/>
            </w:rPr>
          </w:pPr>
          <w:hyperlink w:anchor="_Toc64153189" w:history="1">
            <w:r w:rsidR="00CE27CD" w:rsidRPr="00CE27CD">
              <w:rPr>
                <w:rStyle w:val="Hipervnculo"/>
                <w:noProof/>
                <w:sz w:val="20"/>
                <w:szCs w:val="20"/>
              </w:rPr>
              <w:t>5 – Lanzamiento de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_Toc64153189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46C247CD" w14:textId="6DCCB011" w:rsidR="00CE27CD" w:rsidRPr="00CE27CD" w:rsidRDefault="00CE6FFA">
          <w:pPr>
            <w:pStyle w:val="TDC3"/>
            <w:tabs>
              <w:tab w:val="right" w:leader="dot" w:pos="8828"/>
            </w:tabs>
            <w:rPr>
              <w:rFonts w:eastAsiaTheme="minorEastAsia"/>
              <w:noProof/>
              <w:sz w:val="20"/>
              <w:szCs w:val="20"/>
              <w:lang w:eastAsia="es-CO"/>
            </w:rPr>
          </w:pPr>
          <w:hyperlink w:anchor="_Toc64153190" w:history="1">
            <w:r w:rsidR="00CE27CD" w:rsidRPr="00CE27CD">
              <w:rPr>
                <w:rStyle w:val="Hipervnculo"/>
                <w:noProof/>
                <w:sz w:val="20"/>
                <w:szCs w:val="20"/>
              </w:rPr>
              <w:t>6 – Captura de Pokémon con Pokéball</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26496A20" w14:textId="06D7E9D4" w:rsidR="00CE27CD" w:rsidRPr="00CE27CD" w:rsidRDefault="00CE6FFA">
          <w:pPr>
            <w:pStyle w:val="TDC3"/>
            <w:tabs>
              <w:tab w:val="right" w:leader="dot" w:pos="8828"/>
            </w:tabs>
            <w:rPr>
              <w:rFonts w:eastAsiaTheme="minorEastAsia"/>
              <w:noProof/>
              <w:sz w:val="20"/>
              <w:szCs w:val="20"/>
              <w:lang w:eastAsia="es-CO"/>
            </w:rPr>
          </w:pPr>
          <w:hyperlink w:anchor="_Toc64153191" w:history="1">
            <w:r w:rsidR="00CE27CD" w:rsidRPr="00CE27CD">
              <w:rPr>
                <w:rStyle w:val="Hipervnculo"/>
                <w:noProof/>
                <w:sz w:val="20"/>
                <w:szCs w:val="20"/>
              </w:rPr>
              <w:t>7 – Lista de Pokémon en Pokedex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_Toc64153191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- 12 -</w:t>
            </w:r>
            <w:r w:rsidR="00CE27CD" w:rsidRPr="00CE27CD">
              <w:rPr>
                <w:noProof/>
                <w:webHidden/>
                <w:sz w:val="20"/>
                <w:szCs w:val="20"/>
              </w:rPr>
              <w:fldChar w:fldCharType="end"/>
            </w:r>
          </w:hyperlink>
        </w:p>
        <w:p w14:paraId="6979219E" w14:textId="1E40198B" w:rsidR="00CE27CD" w:rsidRPr="00CE27CD" w:rsidRDefault="00CE6FFA">
          <w:pPr>
            <w:pStyle w:val="TDC3"/>
            <w:tabs>
              <w:tab w:val="right" w:leader="dot" w:pos="8828"/>
            </w:tabs>
            <w:rPr>
              <w:rFonts w:eastAsiaTheme="minorEastAsia"/>
              <w:noProof/>
              <w:sz w:val="20"/>
              <w:szCs w:val="20"/>
              <w:lang w:eastAsia="es-CO"/>
            </w:rPr>
          </w:pPr>
          <w:hyperlink w:anchor="_Toc64153192" w:history="1">
            <w:r w:rsidR="00CE27CD" w:rsidRPr="00CE27CD">
              <w:rPr>
                <w:rStyle w:val="Hipervnculo"/>
                <w:noProof/>
                <w:sz w:val="20"/>
                <w:szCs w:val="20"/>
              </w:rPr>
              <w:t>8 – Observación de datos detallados de Pokémon elegido</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_Toc64153192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- 13 -</w:t>
            </w:r>
            <w:r w:rsidR="00CE27CD" w:rsidRPr="00CE27CD">
              <w:rPr>
                <w:noProof/>
                <w:webHidden/>
                <w:sz w:val="20"/>
                <w:szCs w:val="20"/>
              </w:rPr>
              <w:fldChar w:fldCharType="end"/>
            </w:r>
          </w:hyperlink>
        </w:p>
        <w:p w14:paraId="670B9BFD" w14:textId="3010A5F9" w:rsidR="00CE27CD" w:rsidRPr="00CE27CD" w:rsidRDefault="00CE6FFA">
          <w:pPr>
            <w:pStyle w:val="TDC3"/>
            <w:tabs>
              <w:tab w:val="right" w:leader="dot" w:pos="8828"/>
            </w:tabs>
            <w:rPr>
              <w:rFonts w:eastAsiaTheme="minorEastAsia"/>
              <w:noProof/>
              <w:sz w:val="20"/>
              <w:szCs w:val="20"/>
              <w:lang w:eastAsia="es-CO"/>
            </w:rPr>
          </w:pPr>
          <w:hyperlink w:anchor="_Toc64153193" w:history="1">
            <w:r w:rsidR="00CE27CD" w:rsidRPr="00CE27CD">
              <w:rPr>
                <w:rStyle w:val="Hipervnculo"/>
                <w:noProof/>
                <w:sz w:val="20"/>
                <w:szCs w:val="20"/>
              </w:rPr>
              <w:t>9 – Pokedex flotante</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_Toc64153193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- 13 -</w:t>
            </w:r>
            <w:r w:rsidR="00CE27CD" w:rsidRPr="00CE27CD">
              <w:rPr>
                <w:noProof/>
                <w:webHidden/>
                <w:sz w:val="20"/>
                <w:szCs w:val="20"/>
              </w:rPr>
              <w:fldChar w:fldCharType="end"/>
            </w:r>
          </w:hyperlink>
        </w:p>
        <w:p w14:paraId="436C20D6" w14:textId="7E0F1A22" w:rsidR="00CE27CD" w:rsidRPr="00CE27CD" w:rsidRDefault="00CE6FFA">
          <w:pPr>
            <w:pStyle w:val="TDC3"/>
            <w:tabs>
              <w:tab w:val="right" w:leader="dot" w:pos="8828"/>
            </w:tabs>
            <w:rPr>
              <w:rFonts w:eastAsiaTheme="minorEastAsia"/>
              <w:noProof/>
              <w:sz w:val="20"/>
              <w:szCs w:val="20"/>
              <w:lang w:eastAsia="es-CO"/>
            </w:rPr>
          </w:pPr>
          <w:hyperlink w:anchor="_Toc64153194" w:history="1">
            <w:r w:rsidR="00CE27CD" w:rsidRPr="00CE27CD">
              <w:rPr>
                <w:rStyle w:val="Hipervnculo"/>
                <w:noProof/>
                <w:sz w:val="20"/>
                <w:szCs w:val="20"/>
              </w:rPr>
              <w:t>10 – Búsqueda de Pokémon en Pokédex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_Toc64153194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2634891C" w14:textId="5F0D2293" w:rsidR="00CE27CD" w:rsidRPr="00CE27CD" w:rsidRDefault="00CE6FFA">
          <w:pPr>
            <w:pStyle w:val="TDC3"/>
            <w:tabs>
              <w:tab w:val="right" w:leader="dot" w:pos="8828"/>
            </w:tabs>
            <w:rPr>
              <w:rFonts w:eastAsiaTheme="minorEastAsia"/>
              <w:noProof/>
              <w:sz w:val="20"/>
              <w:szCs w:val="20"/>
              <w:lang w:eastAsia="es-CO"/>
            </w:rPr>
          </w:pPr>
          <w:hyperlink w:anchor="_Toc64153195" w:history="1">
            <w:r w:rsidR="00CE27CD" w:rsidRPr="00CE27CD">
              <w:rPr>
                <w:rStyle w:val="Hipervnculo"/>
                <w:noProof/>
                <w:sz w:val="20"/>
                <w:szCs w:val="20"/>
              </w:rPr>
              <w:t>11 – Distancia de confianza y escape de Pokémon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_Toc64153195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487CC911" w14:textId="2E604116" w:rsidR="00CE27CD" w:rsidRPr="00CE27CD" w:rsidRDefault="00CE6FFA">
          <w:pPr>
            <w:pStyle w:val="TDC3"/>
            <w:tabs>
              <w:tab w:val="right" w:leader="dot" w:pos="8828"/>
            </w:tabs>
            <w:rPr>
              <w:rFonts w:eastAsiaTheme="minorEastAsia"/>
              <w:noProof/>
              <w:sz w:val="20"/>
              <w:szCs w:val="20"/>
              <w:lang w:eastAsia="es-CO"/>
            </w:rPr>
          </w:pPr>
          <w:hyperlink w:anchor="_Toc64153196" w:history="1">
            <w:r w:rsidR="00CE27CD" w:rsidRPr="00CE27CD">
              <w:rPr>
                <w:rStyle w:val="Hipervnculo"/>
                <w:noProof/>
                <w:sz w:val="20"/>
                <w:szCs w:val="20"/>
              </w:rPr>
              <w:t>12 – Zonas y puntos de respawn</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_Toc64153196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- 14 -</w:t>
            </w:r>
            <w:r w:rsidR="00CE27CD" w:rsidRPr="00CE27CD">
              <w:rPr>
                <w:noProof/>
                <w:webHidden/>
                <w:sz w:val="20"/>
                <w:szCs w:val="20"/>
              </w:rPr>
              <w:fldChar w:fldCharType="end"/>
            </w:r>
          </w:hyperlink>
        </w:p>
        <w:p w14:paraId="763A7F78" w14:textId="755E31FF" w:rsidR="00CE27CD" w:rsidRPr="00CE27CD" w:rsidRDefault="00CE6FFA">
          <w:pPr>
            <w:pStyle w:val="TDC3"/>
            <w:tabs>
              <w:tab w:val="right" w:leader="dot" w:pos="8828"/>
            </w:tabs>
            <w:rPr>
              <w:rFonts w:eastAsiaTheme="minorEastAsia"/>
              <w:noProof/>
              <w:sz w:val="20"/>
              <w:szCs w:val="20"/>
              <w:lang w:eastAsia="es-CO"/>
            </w:rPr>
          </w:pPr>
          <w:hyperlink w:anchor="_Toc64153197" w:history="1">
            <w:r w:rsidR="00CE27CD" w:rsidRPr="00CE27CD">
              <w:rPr>
                <w:rStyle w:val="Hipervnculo"/>
                <w:noProof/>
                <w:sz w:val="20"/>
                <w:szCs w:val="20"/>
              </w:rPr>
              <w:t>13 – Filtrar Pokémon capturados en Pokédex</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_Toc64153197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- 15 -</w:t>
            </w:r>
            <w:r w:rsidR="00CE27CD" w:rsidRPr="00CE27CD">
              <w:rPr>
                <w:noProof/>
                <w:webHidden/>
                <w:sz w:val="20"/>
                <w:szCs w:val="20"/>
              </w:rPr>
              <w:fldChar w:fldCharType="end"/>
            </w:r>
          </w:hyperlink>
        </w:p>
        <w:p w14:paraId="3D3906D2" w14:textId="3F392A65" w:rsidR="00CE27CD" w:rsidRPr="00CE27CD" w:rsidRDefault="00CE6FFA">
          <w:pPr>
            <w:pStyle w:val="TDC2"/>
            <w:tabs>
              <w:tab w:val="right" w:leader="dot" w:pos="8828"/>
            </w:tabs>
            <w:rPr>
              <w:rFonts w:eastAsiaTheme="minorEastAsia"/>
              <w:noProof/>
              <w:sz w:val="20"/>
              <w:szCs w:val="20"/>
              <w:lang w:eastAsia="es-CO"/>
            </w:rPr>
          </w:pPr>
          <w:hyperlink w:anchor="_Toc64153198" w:history="1">
            <w:r w:rsidR="00CE27CD" w:rsidRPr="00CE27CD">
              <w:rPr>
                <w:rStyle w:val="Hipervnculo"/>
                <w:noProof/>
                <w:sz w:val="20"/>
                <w:szCs w:val="20"/>
              </w:rPr>
              <w:t>Requisitos no funcionales</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_Toc64153198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4FC7733D" w14:textId="376CFB0E" w:rsidR="00CE27CD" w:rsidRPr="00CE27CD" w:rsidRDefault="00CE6FFA">
          <w:pPr>
            <w:pStyle w:val="TDC3"/>
            <w:tabs>
              <w:tab w:val="right" w:leader="dot" w:pos="8828"/>
            </w:tabs>
            <w:rPr>
              <w:rFonts w:eastAsiaTheme="minorEastAsia"/>
              <w:noProof/>
              <w:sz w:val="20"/>
              <w:szCs w:val="20"/>
              <w:lang w:eastAsia="es-CO"/>
            </w:rPr>
          </w:pPr>
          <w:hyperlink w:anchor="_Toc64153199" w:history="1">
            <w:r w:rsidR="00CE27CD" w:rsidRPr="00CE27CD">
              <w:rPr>
                <w:rStyle w:val="Hipervnculo"/>
                <w:noProof/>
                <w:sz w:val="20"/>
                <w:szCs w:val="20"/>
              </w:rPr>
              <w:t>Portabilidad</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_Toc64153199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319CD9E8" w14:textId="0D098936" w:rsidR="00CE27CD" w:rsidRDefault="00CE6FFA">
          <w:pPr>
            <w:pStyle w:val="TDC3"/>
            <w:tabs>
              <w:tab w:val="right" w:leader="dot" w:pos="8828"/>
            </w:tabs>
            <w:rPr>
              <w:rFonts w:eastAsiaTheme="minorEastAsia"/>
              <w:noProof/>
              <w:lang w:eastAsia="es-CO"/>
            </w:rPr>
          </w:pPr>
          <w:hyperlink w:anchor="_Toc64153200" w:history="1">
            <w:r w:rsidR="00CE27CD" w:rsidRPr="00CE27CD">
              <w:rPr>
                <w:rStyle w:val="Hipervnculo"/>
                <w:noProof/>
                <w:sz w:val="20"/>
                <w:szCs w:val="20"/>
              </w:rPr>
              <w:t>Trazabilidad</w:t>
            </w:r>
            <w:r w:rsidR="00CE27CD" w:rsidRPr="00CE27CD">
              <w:rPr>
                <w:noProof/>
                <w:webHidden/>
                <w:sz w:val="20"/>
                <w:szCs w:val="20"/>
              </w:rPr>
              <w:tab/>
            </w:r>
            <w:r w:rsidR="00CE27CD" w:rsidRPr="00CE27CD">
              <w:rPr>
                <w:noProof/>
                <w:webHidden/>
                <w:sz w:val="20"/>
                <w:szCs w:val="20"/>
              </w:rPr>
              <w:fldChar w:fldCharType="begin"/>
            </w:r>
            <w:r w:rsidR="00CE27CD" w:rsidRPr="00CE27CD">
              <w:rPr>
                <w:noProof/>
                <w:webHidden/>
                <w:sz w:val="20"/>
                <w:szCs w:val="20"/>
              </w:rPr>
              <w:instrText xml:space="preserve"> PAGEREF _Toc64153200 \h </w:instrText>
            </w:r>
            <w:r w:rsidR="00CE27CD" w:rsidRPr="00CE27CD">
              <w:rPr>
                <w:noProof/>
                <w:webHidden/>
                <w:sz w:val="20"/>
                <w:szCs w:val="20"/>
              </w:rPr>
            </w:r>
            <w:r w:rsidR="00CE27CD" w:rsidRPr="00CE27CD">
              <w:rPr>
                <w:noProof/>
                <w:webHidden/>
                <w:sz w:val="20"/>
                <w:szCs w:val="20"/>
              </w:rPr>
              <w:fldChar w:fldCharType="separate"/>
            </w:r>
            <w:r w:rsidR="00CE27CD" w:rsidRPr="00CE27CD">
              <w:rPr>
                <w:noProof/>
                <w:webHidden/>
                <w:sz w:val="20"/>
                <w:szCs w:val="20"/>
              </w:rPr>
              <w:t>- 16 -</w:t>
            </w:r>
            <w:r w:rsidR="00CE27CD" w:rsidRPr="00CE27CD">
              <w:rPr>
                <w:noProof/>
                <w:webHidden/>
                <w:sz w:val="20"/>
                <w:szCs w:val="20"/>
              </w:rPr>
              <w:fldChar w:fldCharType="end"/>
            </w:r>
          </w:hyperlink>
        </w:p>
        <w:p w14:paraId="3159301D" w14:textId="69605E96" w:rsidR="007D176D" w:rsidRDefault="007D176D">
          <w:r>
            <w:rPr>
              <w:b/>
              <w:bCs/>
              <w:lang w:val="es-ES"/>
            </w:rPr>
            <w:fldChar w:fldCharType="end"/>
          </w:r>
        </w:p>
      </w:sdtContent>
    </w:sdt>
    <w:p w14:paraId="6A4F8653" w14:textId="77777777" w:rsidR="00700FBB" w:rsidRDefault="00700FBB">
      <w:r>
        <w:br w:type="page"/>
      </w:r>
    </w:p>
    <w:p w14:paraId="6F58539F" w14:textId="460FE84B" w:rsidR="00DD4479" w:rsidRPr="00FD6AE4" w:rsidRDefault="00B13E03" w:rsidP="00FD6AE4">
      <w:pPr>
        <w:rPr>
          <w:color w:val="3B3838" w:themeColor="background2" w:themeShade="40"/>
        </w:rPr>
      </w:pPr>
      <w:r>
        <w:rPr>
          <w:noProof/>
        </w:rPr>
        <w:lastRenderedPageBreak/>
        <mc:AlternateContent>
          <mc:Choice Requires="wps">
            <w:drawing>
              <wp:anchor distT="0" distB="0" distL="114300" distR="114300" simplePos="0" relativeHeight="251664384" behindDoc="0" locked="0" layoutInCell="1" allowOverlap="1" wp14:anchorId="19812CDA" wp14:editId="4EEC8B1D">
                <wp:simplePos x="0" y="0"/>
                <wp:positionH relativeFrom="column">
                  <wp:posOffset>-716915</wp:posOffset>
                </wp:positionH>
                <wp:positionV relativeFrom="paragraph">
                  <wp:posOffset>4677739</wp:posOffset>
                </wp:positionV>
                <wp:extent cx="7055485" cy="1119352"/>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7055485" cy="1119352"/>
                        </a:xfrm>
                        <a:prstGeom prst="rect">
                          <a:avLst/>
                        </a:prstGeom>
                        <a:noFill/>
                        <a:ln w="6350">
                          <a:noFill/>
                        </a:ln>
                      </wps:spPr>
                      <wps:txbx>
                        <w:txbxContent>
                          <w:p w14:paraId="3F610167" w14:textId="56673E19" w:rsidR="00B13E03" w:rsidRDefault="00B13E03" w:rsidP="00FD6AE4">
                            <w:pPr>
                              <w:pStyle w:val="Ttulo1"/>
                            </w:pPr>
                            <w:bookmarkStart w:id="3" w:name="_Toc64153169"/>
                            <w:r>
                              <w:t>Introducción</w:t>
                            </w:r>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812CDA" id="_x0000_t202" coordsize="21600,21600" o:spt="202" path="m,l,21600r21600,l21600,xe">
                <v:stroke joinstyle="miter"/>
                <v:path gradientshapeok="t" o:connecttype="rect"/>
              </v:shapetype>
              <v:shape id="Cuadro de texto 1" o:spid="_x0000_s1026" type="#_x0000_t202" style="position:absolute;margin-left:-56.45pt;margin-top:368.35pt;width:555.55pt;height:88.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" filled="f" stroked="f" strokeweight=".5pt">
                <v:textbox>
                  <w:txbxContent>
                    <w:p w14:paraId="3F610167" w14:textId="56673E19" w:rsidR="00B13E03" w:rsidRDefault="00B13E03" w:rsidP="00FD6AE4">
                      <w:pPr>
                        <w:pStyle w:val="Ttulo1"/>
                      </w:pPr>
                      <w:bookmarkStart w:id="4" w:name="_Toc64153169"/>
                      <w:r>
                        <w:t>Introducción</w:t>
                      </w:r>
                      <w:bookmarkEnd w:id="4"/>
                    </w:p>
                  </w:txbxContent>
                </v:textbox>
              </v:shape>
            </w:pict>
          </mc:Fallback>
        </mc:AlternateContent>
      </w:r>
      <w:r w:rsidR="00D03D5C">
        <w:rPr>
          <w:noProof/>
        </w:rPr>
        <mc:AlternateContent>
          <mc:Choice Requires="wpg">
            <w:drawing>
              <wp:anchor distT="0" distB="0" distL="114300" distR="114300" simplePos="0" relativeHeight="251663360" behindDoc="1" locked="0" layoutInCell="1" allowOverlap="1" wp14:anchorId="1993D706" wp14:editId="1B0AECD2">
                <wp:simplePos x="0" y="0"/>
                <wp:positionH relativeFrom="column">
                  <wp:posOffset>-1081077</wp:posOffset>
                </wp:positionH>
                <wp:positionV relativeFrom="paragraph">
                  <wp:posOffset>33655</wp:posOffset>
                </wp:positionV>
                <wp:extent cx="7766027" cy="9127490"/>
                <wp:effectExtent l="0" t="0" r="6985" b="0"/>
                <wp:wrapNone/>
                <wp:docPr id="2" name="Grupo 2"/>
                <wp:cNvGraphicFramePr/>
                <a:graphic xmlns:a="http://schemas.openxmlformats.org/drawingml/2006/main">
                  <a:graphicData uri="http://schemas.microsoft.com/office/word/2010/wordprocessingGroup">
                    <wpg:wgp>
                      <wpg:cNvGrpSpPr/>
                      <wpg:grpSpPr>
                        <a:xfrm>
                          <a:off x="0" y="0"/>
                          <a:ext cx="7766027" cy="9127490"/>
                          <a:chOff x="0" y="0"/>
                          <a:chExt cx="7766027" cy="9127490"/>
                        </a:xfrm>
                      </wpg:grpSpPr>
                      <wps:wsp>
                        <wps:cNvPr id="22" name="Rectángulo 22"/>
                        <wps:cNvSpPr/>
                        <wps:spPr>
                          <a:xfrm>
                            <a:off x="942" y="5829300"/>
                            <a:ext cx="7764463" cy="3298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echa: pentágono 13"/>
                        <wps:cNvSpPr/>
                        <wps:spPr>
                          <a:xfrm>
                            <a:off x="942" y="5791200"/>
                            <a:ext cx="6043930" cy="2419350"/>
                          </a:xfrm>
                          <a:prstGeom prst="homePlat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echa: cheurón 15"/>
                        <wps:cNvSpPr/>
                        <wps:spPr>
                          <a:xfrm>
                            <a:off x="5258742" y="5886450"/>
                            <a:ext cx="2319655" cy="2433955"/>
                          </a:xfrm>
                          <a:prstGeom prst="chevron">
                            <a:avLst>
                              <a:gd name="adj" fmla="val 49678"/>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grama de flujo: entrada manual 20"/>
                        <wps:cNvSpPr/>
                        <wps:spPr>
                          <a:xfrm>
                            <a:off x="942" y="0"/>
                            <a:ext cx="7764780" cy="4322445"/>
                          </a:xfrm>
                          <a:prstGeom prst="flowChartManualInpu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echa: pentágono 21"/>
                        <wps:cNvSpPr/>
                        <wps:spPr>
                          <a:xfrm rot="5400000">
                            <a:off x="2801609" y="1524318"/>
                            <a:ext cx="2162810" cy="7766027"/>
                          </a:xfrm>
                          <a:prstGeom prst="homePlate">
                            <a:avLst>
                              <a:gd name="adj" fmla="val 19252"/>
                            </a:avLst>
                          </a:prstGeom>
                          <a:solidFill>
                            <a:schemeClr val="bg1">
                              <a:lumMod val="95000"/>
                            </a:schemeClr>
                          </a:solidFill>
                          <a:ln>
                            <a:noFill/>
                          </a:ln>
                          <a:effectLst>
                            <a:innerShdw blurRad="114300">
                              <a:prstClr val="black">
                                <a:alpha val="3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C2464" id="Grupo 2" o:spid="_x0000_s1026" style="position:absolute;margin-left:-85.1pt;margin-top:2.65pt;width:611.5pt;height:718.7pt;z-index:-251653120" coordsize="77660,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">
                <v:rect id="Rectángulo 22" o:spid="_x0000_s1027" style="position:absolute;left:9;top:58293;width:77645;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" fillcolor="#f2f2f2 [305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3" o:spid="_x0000_s1028" type="#_x0000_t15" style="position:absolute;left:9;top:57912;width:60439;height:24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" adj="17277" fillcolor="#c00000" stroked="f" strokeweight="1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15" o:spid="_x0000_s1029" type="#_x0000_t55" style="position:absolute;left:52587;top:58864;width:23196;height:2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" adj="10870" fillcolor="#c00000" stroked="f" strokeweight="1pt"/>
                <v:shapetype id="_x0000_t118" coordsize="21600,21600" o:spt="118" path="m,4292l21600,r,21600l,21600xe">
                  <v:stroke joinstyle="miter"/>
                  <v:path gradientshapeok="t" o:connecttype="custom" o:connectlocs="10800,2146;0,10800;10800,21600;21600,10800" textboxrect="0,4291,21600,21600"/>
                </v:shapetype>
                <v:shape id="Diagrama de flujo: entrada manual 20" o:spid="_x0000_s1030" type="#_x0000_t118" style="position:absolute;left:9;width:77648;height:4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" fillcolor="#393737 [814]" stroked="f" strokeweight="1pt"/>
                <v:shape id="Flecha: pentágono 21" o:spid="_x0000_s1031" type="#_x0000_t15" style="position:absolute;left:28016;top:15243;width:21628;height:776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" adj="17442" fillcolor="#f2f2f2 [3052]" stroked="f" strokeweight="1pt"/>
              </v:group>
            </w:pict>
          </mc:Fallback>
        </mc:AlternateContent>
      </w:r>
      <w:r w:rsidR="00DD4479">
        <w:br w:type="page"/>
      </w:r>
    </w:p>
    <w:p w14:paraId="2FD21B49" w14:textId="008112AC" w:rsidR="004C62A0" w:rsidRDefault="004C62A0" w:rsidP="004C62A0">
      <w:pPr>
        <w:pStyle w:val="Ttulo2"/>
        <w:rPr>
          <w:noProof/>
        </w:rPr>
      </w:pPr>
      <w:bookmarkStart w:id="5" w:name="_Toc64153170"/>
      <w:r>
        <w:rPr>
          <w:noProof/>
        </w:rPr>
        <w:lastRenderedPageBreak/>
        <w:t>Proposito</w:t>
      </w:r>
      <w:r w:rsidR="006908B3">
        <w:rPr>
          <w:noProof/>
        </w:rPr>
        <w:t xml:space="preserve"> del documento</w:t>
      </w:r>
      <w:bookmarkEnd w:id="5"/>
    </w:p>
    <w:p w14:paraId="492CC8A9" w14:textId="77777777" w:rsidR="00DB1EE9" w:rsidRDefault="006908B3" w:rsidP="006908B3">
      <w:r>
        <w:t xml:space="preserve">El propósito de este documento es presentar un documento técnico con el fin de demostrar el flujo de trabajo y las habilidades para la documentación y estructuración de desarrollo de software. </w:t>
      </w:r>
    </w:p>
    <w:p w14:paraId="72B5F832" w14:textId="7E49A42D" w:rsidR="006908B3" w:rsidRDefault="00DB1EE9" w:rsidP="006908B3">
      <w:r>
        <w:t>Está</w:t>
      </w:r>
      <w:r w:rsidR="006908B3">
        <w:t xml:space="preserve"> orientado como test de programación para NEDIAR bajo la hoja de estilos propia de la NTC Estudio</w:t>
      </w:r>
      <w:r>
        <w:t xml:space="preserve"> con el fin de enseñar los estándares del</w:t>
      </w:r>
      <w:r w:rsidR="006908B3">
        <w:t xml:space="preserve"> proyecto profesional de Santiago Morales</w:t>
      </w:r>
      <w:r>
        <w:t>.</w:t>
      </w:r>
    </w:p>
    <w:p w14:paraId="6A2C5000" w14:textId="627B76CF" w:rsidR="00DB1EE9" w:rsidRDefault="00DB1EE9" w:rsidP="006908B3">
      <w:r>
        <w:t xml:space="preserve">Este documento describe el desarrollo de una pequeña prueba de software planteada por NEDIAR que será tratado como cliente y desarrollado por Santiago Morales desde el planteamiento hasta la solución. </w:t>
      </w:r>
    </w:p>
    <w:p w14:paraId="3589CCED" w14:textId="56C58BA9" w:rsidR="00DB1EE9" w:rsidRDefault="00DB1EE9" w:rsidP="00DB1EE9">
      <w:pPr>
        <w:pStyle w:val="Ttulo2"/>
      </w:pPr>
      <w:bookmarkStart w:id="6" w:name="_Toc64153171"/>
      <w:r>
        <w:t>Propósito de la prueba</w:t>
      </w:r>
      <w:bookmarkEnd w:id="6"/>
    </w:p>
    <w:p w14:paraId="3395B48C" w14:textId="4455C763" w:rsidR="00DB1EE9" w:rsidRDefault="00DB1EE9" w:rsidP="00DB1EE9">
      <w:r>
        <w:t>La presente prueba técnica tiene como finalidad evaluar sus capacidades, habilidades y aptitudes para el rol de UNITY DEVELOPER, haciendo uso del motor de desarrollo Unity, con el cual trabajará en nuestros proyectos para crear nuevas experiencias inmersivas.</w:t>
      </w:r>
    </w:p>
    <w:p w14:paraId="738BB36D" w14:textId="16570134" w:rsidR="00DB1EE9" w:rsidRPr="00DB1EE9" w:rsidRDefault="00DB1EE9" w:rsidP="00DB1EE9">
      <w:r>
        <w:t>Entre los aspectos a evaluar, será tenido en cuenta la creatividad, el seguimiento de instrucciones, la originalidad de la propuesta, la atención al detalle, la calidad del código, la implementación de patrones de diseño, el manejo de los componentes de UI, el consumo de servicios web y la PUNTUALIDAD.</w:t>
      </w:r>
    </w:p>
    <w:p w14:paraId="474E57F9" w14:textId="5C8AB277" w:rsidR="004C62A0" w:rsidRDefault="004C62A0" w:rsidP="004C62A0">
      <w:pPr>
        <w:pStyle w:val="Ttulo2"/>
        <w:rPr>
          <w:noProof/>
        </w:rPr>
      </w:pPr>
      <w:bookmarkStart w:id="7" w:name="_Toc64153172"/>
      <w:r>
        <w:rPr>
          <w:noProof/>
        </w:rPr>
        <w:t>Alcance</w:t>
      </w:r>
      <w:bookmarkEnd w:id="7"/>
    </w:p>
    <w:p w14:paraId="4FED6D00" w14:textId="509B3CD2" w:rsidR="00DB1EE9" w:rsidRDefault="00DB1EE9" w:rsidP="00DB1EE9">
      <w:r>
        <w:t>Al alcance de desarrollo es corto, con el plazo de 7 días de uso libre para llevar a cabo el desarrollo. Por decisión propia del desarrollador se hará un esfuerzo adicional por demostrar la habilidad de documentación y de implementación de pequeñas habilidades de arquitectura sacrificando (dándole menos prioridad) algunos requerimientos opcionales planeados por NEDIAR.</w:t>
      </w:r>
    </w:p>
    <w:p w14:paraId="6E79143C" w14:textId="00B9E9DD" w:rsidR="00DB1EE9" w:rsidRPr="00DB1EE9" w:rsidRDefault="00DB1EE9" w:rsidP="00DB1EE9">
      <w:r>
        <w:t>Del mismo modo se aclara que el sistema será planteado para ser escalable, portable y modificable, aunque su alcance sea realmente corto, la razón de esto es tratar de demostrar las mejores habilidades de calidad del software.</w:t>
      </w:r>
    </w:p>
    <w:p w14:paraId="4F97A08F" w14:textId="774D6380" w:rsidR="004C62A0" w:rsidRDefault="004C62A0" w:rsidP="004C62A0">
      <w:pPr>
        <w:pStyle w:val="Ttulo2"/>
        <w:rPr>
          <w:noProof/>
        </w:rPr>
      </w:pPr>
      <w:bookmarkStart w:id="8" w:name="_Toc64153173"/>
      <w:r>
        <w:rPr>
          <w:noProof/>
        </w:rPr>
        <w:t>Personal involucrado</w:t>
      </w:r>
      <w:bookmarkEnd w:id="8"/>
    </w:p>
    <w:p w14:paraId="41F3352C" w14:textId="6862672B" w:rsidR="00DB1EE9" w:rsidRDefault="00DB1EE9" w:rsidP="00DB1EE9">
      <w:r>
        <w:t>Santiago Morales Alvarez. Ingeniero y desarrollador del software.</w:t>
      </w:r>
    </w:p>
    <w:p w14:paraId="6EEF29BF" w14:textId="2D5D287C" w:rsidR="00DB1EE9" w:rsidRPr="00DB1EE9" w:rsidRDefault="00DB1EE9" w:rsidP="00DB1EE9">
      <w:r>
        <w:t xml:space="preserve">Equipo de NEDIAR. Encargados de la revisión </w:t>
      </w:r>
      <w:r w:rsidR="00BF05DA">
        <w:t>y calificación del software y su respectiva documentación.</w:t>
      </w:r>
    </w:p>
    <w:p w14:paraId="33435414" w14:textId="0055ABCE" w:rsidR="004C62A0" w:rsidRDefault="004C62A0" w:rsidP="004C62A0">
      <w:pPr>
        <w:pStyle w:val="Ttulo2"/>
        <w:rPr>
          <w:noProof/>
        </w:rPr>
      </w:pPr>
      <w:r>
        <w:rPr>
          <w:noProof/>
        </w:rPr>
        <w:br w:type="page"/>
      </w:r>
    </w:p>
    <w:p w14:paraId="2A8CFD70" w14:textId="63684C48" w:rsidR="00035BAA" w:rsidRDefault="00D03D5C">
      <w:pPr>
        <w:rPr>
          <w:noProof/>
        </w:rPr>
      </w:pPr>
      <w:r>
        <w:rPr>
          <w:noProof/>
        </w:rPr>
        <w:lastRenderedPageBreak/>
        <mc:AlternateContent>
          <mc:Choice Requires="wpg">
            <w:drawing>
              <wp:anchor distT="0" distB="0" distL="114300" distR="114300" simplePos="0" relativeHeight="251674624" behindDoc="1" locked="0" layoutInCell="1" allowOverlap="1" wp14:anchorId="6D88F525" wp14:editId="3A319137">
                <wp:simplePos x="0" y="0"/>
                <wp:positionH relativeFrom="column">
                  <wp:posOffset>-1099821</wp:posOffset>
                </wp:positionH>
                <wp:positionV relativeFrom="paragraph">
                  <wp:posOffset>52705</wp:posOffset>
                </wp:positionV>
                <wp:extent cx="7771767" cy="9127490"/>
                <wp:effectExtent l="0" t="0" r="635" b="0"/>
                <wp:wrapNone/>
                <wp:docPr id="7" name="Grupo 7"/>
                <wp:cNvGraphicFramePr/>
                <a:graphic xmlns:a="http://schemas.openxmlformats.org/drawingml/2006/main">
                  <a:graphicData uri="http://schemas.microsoft.com/office/word/2010/wordprocessingGroup">
                    <wpg:wgp>
                      <wpg:cNvGrpSpPr/>
                      <wpg:grpSpPr>
                        <a:xfrm>
                          <a:off x="0" y="0"/>
                          <a:ext cx="7771767" cy="9127490"/>
                          <a:chOff x="0" y="0"/>
                          <a:chExt cx="7771767" cy="9127490"/>
                        </a:xfrm>
                      </wpg:grpSpPr>
                      <wps:wsp>
                        <wps:cNvPr id="29" name="Rectángulo 29"/>
                        <wps:cNvSpPr/>
                        <wps:spPr>
                          <a:xfrm>
                            <a:off x="636" y="5829300"/>
                            <a:ext cx="7764463" cy="32981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pentágono 30"/>
                        <wps:cNvSpPr/>
                        <wps:spPr>
                          <a:xfrm rot="5400000">
                            <a:off x="2937194" y="3069907"/>
                            <a:ext cx="1906905" cy="7762240"/>
                          </a:xfrm>
                          <a:prstGeom prst="homePlate">
                            <a:avLst>
                              <a:gd name="adj" fmla="val 7811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cheurón 31"/>
                        <wps:cNvSpPr/>
                        <wps:spPr>
                          <a:xfrm rot="5400000">
                            <a:off x="3014029" y="5699442"/>
                            <a:ext cx="1704975" cy="4653280"/>
                          </a:xfrm>
                          <a:prstGeom prst="chevron">
                            <a:avLst>
                              <a:gd name="adj" fmla="val 75569"/>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iagrama de flujo: entrada manual 32"/>
                        <wps:cNvSpPr/>
                        <wps:spPr>
                          <a:xfrm flipH="1">
                            <a:off x="636" y="0"/>
                            <a:ext cx="7763510" cy="4322445"/>
                          </a:xfrm>
                          <a:prstGeom prst="flowChartManualInput">
                            <a:avLst/>
                          </a:prstGeom>
                          <a:solidFill>
                            <a:srgbClr val="E7E6E6">
                              <a:lumMod val="2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echa: pentágono 33"/>
                        <wps:cNvSpPr/>
                        <wps:spPr>
                          <a:xfrm rot="5400000">
                            <a:off x="2801303" y="1524318"/>
                            <a:ext cx="2162810" cy="7765415"/>
                          </a:xfrm>
                          <a:prstGeom prst="homePlate">
                            <a:avLst>
                              <a:gd name="adj" fmla="val 19252"/>
                            </a:avLst>
                          </a:prstGeom>
                          <a:solidFill>
                            <a:sysClr val="window" lastClr="FFFFFF">
                              <a:lumMod val="95000"/>
                            </a:sysClr>
                          </a:solidFill>
                          <a:ln w="12700" cap="flat" cmpd="sng" algn="ctr">
                            <a:noFill/>
                            <a:prstDash val="solid"/>
                            <a:miter lim="800000"/>
                          </a:ln>
                          <a:effectLst>
                            <a:innerShdw blurRad="114300">
                              <a:prstClr val="black">
                                <a:alpha val="3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355A6D" id="Grupo 7" o:spid="_x0000_s1026" style="position:absolute;margin-left:-86.6pt;margin-top:4.15pt;width:611.95pt;height:718.7pt;z-index:-251641856" coordsize="77717,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">
                <v:rect id="Rectángulo 29" o:spid="_x0000_s1027" style="position:absolute;left:6;top:58293;width:77644;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" fillcolor="#f2f2f2" stroked="f" strokeweight="1pt"/>
                <v:shape id="Flecha: pentágono 30" o:spid="_x0000_s1028" type="#_x0000_t15" style="position:absolute;left:29371;top:30699;width:19069;height:77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adj="4728" fillcolor="#c00000" stroked="f" strokeweight="1pt"/>
                <v:shape id="Flecha: cheurón 31" o:spid="_x0000_s1029" type="#_x0000_t55" style="position:absolute;left:30140;top:56993;width:17050;height:46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" adj="5277" fillcolor="#c00000" stroked="f" strokeweight="1pt"/>
                <v:shape id="Diagrama de flujo: entrada manual 32" o:spid="_x0000_s1030" type="#_x0000_t118" style="position:absolute;left:6;width:77635;height:432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" fillcolor="#3b3838" stroked="f" strokeweight="1pt"/>
                <v:shape id="Flecha: pentágono 33" o:spid="_x0000_s1031" type="#_x0000_t15" style="position:absolute;left:28013;top:15243;width:21628;height:77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" adj="17442" fillcolor="#f2f2f2" stroked="f" strokeweight="1pt"/>
              </v:group>
            </w:pict>
          </mc:Fallback>
        </mc:AlternateContent>
      </w:r>
    </w:p>
    <w:p w14:paraId="7DE38322" w14:textId="77777777" w:rsidR="00FD6AE4" w:rsidRDefault="00C42918">
      <w:pPr>
        <w:rPr>
          <w:rFonts w:asciiTheme="majorHAnsi" w:eastAsiaTheme="majorEastAsia" w:hAnsiTheme="majorHAnsi" w:cstheme="majorBidi"/>
          <w:b/>
          <w:noProof/>
          <w:color w:val="C00000"/>
          <w:sz w:val="40"/>
          <w:szCs w:val="26"/>
        </w:rPr>
      </w:pPr>
      <w:bookmarkStart w:id="9" w:name="_Ref42924445"/>
      <w:bookmarkStart w:id="10" w:name="_Toc44121549"/>
      <w:r>
        <w:rPr>
          <w:noProof/>
        </w:rPr>
        <mc:AlternateContent>
          <mc:Choice Requires="wps">
            <w:drawing>
              <wp:anchor distT="0" distB="0" distL="114300" distR="114300" simplePos="0" relativeHeight="251676672" behindDoc="0" locked="0" layoutInCell="1" allowOverlap="1" wp14:anchorId="1A9CBFBA" wp14:editId="03479F6B">
                <wp:simplePos x="0" y="0"/>
                <wp:positionH relativeFrom="column">
                  <wp:posOffset>-717550</wp:posOffset>
                </wp:positionH>
                <wp:positionV relativeFrom="paragraph">
                  <wp:posOffset>4348021</wp:posOffset>
                </wp:positionV>
                <wp:extent cx="7055892" cy="1119352"/>
                <wp:effectExtent l="0" t="0" r="0" b="5080"/>
                <wp:wrapNone/>
                <wp:docPr id="3" name="Cuadro de texto 3"/>
                <wp:cNvGraphicFramePr/>
                <a:graphic xmlns:a="http://schemas.openxmlformats.org/drawingml/2006/main">
                  <a:graphicData uri="http://schemas.microsoft.com/office/word/2010/wordprocessingShape">
                    <wps:wsp>
                      <wps:cNvSpPr txBox="1"/>
                      <wps:spPr>
                        <a:xfrm>
                          <a:off x="0" y="0"/>
                          <a:ext cx="7055892" cy="1119352"/>
                        </a:xfrm>
                        <a:prstGeom prst="rect">
                          <a:avLst/>
                        </a:prstGeom>
                        <a:noFill/>
                        <a:ln w="6350">
                          <a:noFill/>
                        </a:ln>
                      </wps:spPr>
                      <wps:txbx>
                        <w:txbxContent>
                          <w:p w14:paraId="47FD196E" w14:textId="14F72271" w:rsidR="00B13E03" w:rsidRPr="00471C1B" w:rsidRDefault="00B13E03" w:rsidP="00C42918">
                            <w:pPr>
                              <w:pStyle w:val="Ttulo1"/>
                              <w:rPr>
                                <w:lang w:val="es-ES"/>
                              </w:rPr>
                            </w:pPr>
                            <w:bookmarkStart w:id="11" w:name="_Toc64153174"/>
                            <w:r>
                              <w:rPr>
                                <w:lang w:val="es-ES"/>
                              </w:rPr>
                              <w:t>Descripcion general</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CBFBA" id="Cuadro de texto 3" o:spid="_x0000_s1027" type="#_x0000_t202" style="position:absolute;margin-left:-56.5pt;margin-top:342.35pt;width:555.6pt;height:88.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" filled="f" stroked="f" strokeweight=".5pt">
                <v:textbox>
                  <w:txbxContent>
                    <w:p w14:paraId="47FD196E" w14:textId="14F72271" w:rsidR="00B13E03" w:rsidRPr="00471C1B" w:rsidRDefault="00B13E03" w:rsidP="00C42918">
                      <w:pPr>
                        <w:pStyle w:val="Ttulo1"/>
                        <w:rPr>
                          <w:lang w:val="es-ES"/>
                        </w:rPr>
                      </w:pPr>
                      <w:bookmarkStart w:id="12" w:name="_Toc64153174"/>
                      <w:r>
                        <w:rPr>
                          <w:lang w:val="es-ES"/>
                        </w:rPr>
                        <w:t>Descripcion general</w:t>
                      </w:r>
                      <w:bookmarkEnd w:id="12"/>
                    </w:p>
                  </w:txbxContent>
                </v:textbox>
              </v:shape>
            </w:pict>
          </mc:Fallback>
        </mc:AlternateContent>
      </w:r>
      <w:r w:rsidR="00FD6AE4">
        <w:rPr>
          <w:noProof/>
        </w:rPr>
        <w:br w:type="page"/>
      </w:r>
    </w:p>
    <w:p w14:paraId="1C2A9A34" w14:textId="69E6EA39" w:rsidR="007B095A" w:rsidRDefault="004C62A0" w:rsidP="007B095A">
      <w:pPr>
        <w:pStyle w:val="Ttulo2"/>
        <w:rPr>
          <w:noProof/>
        </w:rPr>
      </w:pPr>
      <w:bookmarkStart w:id="13" w:name="_Toc64153175"/>
      <w:bookmarkEnd w:id="9"/>
      <w:bookmarkEnd w:id="10"/>
      <w:r>
        <w:rPr>
          <w:noProof/>
        </w:rPr>
        <w:lastRenderedPageBreak/>
        <w:t>Funcionalidad del producto</w:t>
      </w:r>
      <w:bookmarkEnd w:id="13"/>
    </w:p>
    <w:p w14:paraId="5AB469FE" w14:textId="7DAF0111" w:rsidR="00BF05DA" w:rsidRDefault="00BF05DA" w:rsidP="00BF05DA">
      <w:r>
        <w:t xml:space="preserve">Se trata de una pequeña demostración de videojuego inspirado en </w:t>
      </w:r>
      <w:r w:rsidR="00D76056">
        <w:t>Pokémon</w:t>
      </w:r>
      <w:r>
        <w:t xml:space="preserve"> GO. </w:t>
      </w:r>
      <w:r w:rsidR="00D76056">
        <w:t xml:space="preserve">Sera un aplicativo en Realidad Aumentada que permite encontrar y atrapar </w:t>
      </w:r>
      <w:r w:rsidR="007C69E2">
        <w:t>Pokémon</w:t>
      </w:r>
      <w:r w:rsidR="00D76056">
        <w:t xml:space="preserve"> generados aleatoriamente. </w:t>
      </w:r>
    </w:p>
    <w:p w14:paraId="5E215AB0" w14:textId="6082B66A" w:rsidR="00D76056" w:rsidRDefault="00C83007" w:rsidP="00BF05DA">
      <w:r>
        <w:t>El aplicativo permite hacerle seguimiento a los Pokémon a través de una Pokedex, l</w:t>
      </w:r>
      <w:r w:rsidR="00D76056">
        <w:t>os datos usados serán consumidos de una API Restful que contiene los datos reales de Pokémon.</w:t>
      </w:r>
    </w:p>
    <w:p w14:paraId="3A6F0FC5" w14:textId="7AAD99BC" w:rsidR="00D76056" w:rsidRPr="00BF05DA" w:rsidRDefault="00D76056" w:rsidP="00BF05DA">
      <w:r>
        <w:t>Adicionalmente el aplicativo cuenta con autentificación de usuarios.</w:t>
      </w:r>
    </w:p>
    <w:p w14:paraId="5C5314DE" w14:textId="70EFB2E3" w:rsidR="004C62A0" w:rsidRDefault="004C62A0" w:rsidP="004C62A0">
      <w:pPr>
        <w:pStyle w:val="Ttulo2"/>
      </w:pPr>
      <w:bookmarkStart w:id="14" w:name="_Toc64153176"/>
      <w:r>
        <w:t>Suposiciones y dependencias</w:t>
      </w:r>
      <w:bookmarkEnd w:id="14"/>
    </w:p>
    <w:p w14:paraId="33E367D5" w14:textId="79486E69" w:rsidR="00D76056" w:rsidRPr="00D76056" w:rsidRDefault="00D76056" w:rsidP="00D76056">
      <w:r>
        <w:t xml:space="preserve">Es necesario que el dispositivo sobre el cual corre el aplicativo sea compatible con el </w:t>
      </w:r>
      <w:r w:rsidR="00C83007">
        <w:t>SDK de</w:t>
      </w:r>
      <w:r>
        <w:t xml:space="preserve"> </w:t>
      </w:r>
      <w:r w:rsidR="00C83007">
        <w:t>AR</w:t>
      </w:r>
      <w:r>
        <w:t>.</w:t>
      </w:r>
    </w:p>
    <w:p w14:paraId="49F817CF" w14:textId="013C0ACA" w:rsidR="004C62A0" w:rsidRDefault="004C62A0" w:rsidP="004C62A0">
      <w:pPr>
        <w:pStyle w:val="Ttulo2"/>
      </w:pPr>
      <w:bookmarkStart w:id="15" w:name="_Toc64153177"/>
      <w:r>
        <w:t>Evolución previsible del sistema</w:t>
      </w:r>
      <w:bookmarkEnd w:id="15"/>
    </w:p>
    <w:p w14:paraId="777694B6" w14:textId="10BBFFAA" w:rsidR="00D76056" w:rsidRPr="00D76056" w:rsidRDefault="00D76056" w:rsidP="00D76056">
      <w:r>
        <w:t>El software será planteado para una evolución futura que permita el intercambio o remplazo del API Restful del cual se obtienen los datos de los Pokemons. Además, también se tendrá en cuenta la posibilidad de cambiar el servicio de autentificación y el framework de Realidad aumentada. Todo esto con el fin de demostrar una arquitectura escalable, sin embargo, el software como tal no evolucionara luego de la finalización de este.</w:t>
      </w:r>
    </w:p>
    <w:p w14:paraId="798FC56A" w14:textId="27F006B2" w:rsidR="00700FBB" w:rsidRDefault="00700FBB" w:rsidP="00700FBB">
      <w:pPr>
        <w:pStyle w:val="Ttulo2"/>
      </w:pPr>
      <w:bookmarkStart w:id="16" w:name="_Toc64153178"/>
      <w:r>
        <w:t>Modelo de arquitectura</w:t>
      </w:r>
      <w:bookmarkEnd w:id="16"/>
    </w:p>
    <w:p w14:paraId="3E3D95EF" w14:textId="6A9D8A0F" w:rsidR="00700FBB" w:rsidRDefault="00D76056" w:rsidP="00700FBB">
      <w:r>
        <w:t xml:space="preserve">Se desarrollará bajo los principios </w:t>
      </w:r>
      <w:r w:rsidRPr="00D76056">
        <w:rPr>
          <w:i/>
          <w:iCs/>
        </w:rPr>
        <w:t>SOLID</w:t>
      </w:r>
      <w:r>
        <w:t xml:space="preserve">, se describirá los patrones de programación presentes y se trata de trabajar bajo el concepto de </w:t>
      </w:r>
      <w:r w:rsidRPr="00D76056">
        <w:rPr>
          <w:i/>
          <w:iCs/>
        </w:rPr>
        <w:t>Clean Arquitecture</w:t>
      </w:r>
      <w:r>
        <w:t>.</w:t>
      </w:r>
    </w:p>
    <w:p w14:paraId="497F5C81" w14:textId="3DB3D014" w:rsidR="00F80440" w:rsidRDefault="00D76056" w:rsidP="00700FBB">
      <w:r>
        <w:t xml:space="preserve">La arquitectura </w:t>
      </w:r>
      <w:r w:rsidR="00F63D6C">
        <w:t xml:space="preserve">será descrita bajo el modelo 4+1 para ser comunicada al equipo de NEDIAR con el fin de demostrar las mejores prácticas, aunque el desarrollo sea relativamente corto. </w:t>
      </w:r>
    </w:p>
    <w:p w14:paraId="07A6E321" w14:textId="77777777" w:rsidR="004B11AA" w:rsidRDefault="004B11AA">
      <w:r>
        <w:br w:type="page"/>
      </w:r>
    </w:p>
    <w:p w14:paraId="05DE539E" w14:textId="77777777" w:rsidR="0054000C" w:rsidRPr="00C83007" w:rsidRDefault="0054000C"/>
    <w:p w14:paraId="1457E556" w14:textId="19D15BE9" w:rsidR="007B095A" w:rsidRDefault="0054000C" w:rsidP="007B095A">
      <w:pPr>
        <w:pStyle w:val="Ttulo4"/>
        <w:rPr>
          <w:noProof/>
        </w:rPr>
      </w:pPr>
      <w:r w:rsidRPr="0054000C">
        <w:rPr>
          <w:noProof/>
        </w:rPr>
        <mc:AlternateContent>
          <mc:Choice Requires="wpg">
            <w:drawing>
              <wp:anchor distT="0" distB="0" distL="114300" distR="114300" simplePos="0" relativeHeight="251678720" behindDoc="1" locked="0" layoutInCell="1" allowOverlap="1" wp14:anchorId="3EA39E5D" wp14:editId="07ACE8CA">
                <wp:simplePos x="0" y="0"/>
                <wp:positionH relativeFrom="column">
                  <wp:posOffset>-1074421</wp:posOffset>
                </wp:positionH>
                <wp:positionV relativeFrom="paragraph">
                  <wp:posOffset>12065</wp:posOffset>
                </wp:positionV>
                <wp:extent cx="7771767" cy="9127490"/>
                <wp:effectExtent l="0" t="0" r="635" b="0"/>
                <wp:wrapNone/>
                <wp:docPr id="8" name="Grupo 8"/>
                <wp:cNvGraphicFramePr/>
                <a:graphic xmlns:a="http://schemas.openxmlformats.org/drawingml/2006/main">
                  <a:graphicData uri="http://schemas.microsoft.com/office/word/2010/wordprocessingGroup">
                    <wpg:wgp>
                      <wpg:cNvGrpSpPr/>
                      <wpg:grpSpPr>
                        <a:xfrm>
                          <a:off x="0" y="0"/>
                          <a:ext cx="7771767" cy="9127490"/>
                          <a:chOff x="0" y="0"/>
                          <a:chExt cx="7771767" cy="9127490"/>
                        </a:xfrm>
                      </wpg:grpSpPr>
                      <wps:wsp>
                        <wps:cNvPr id="14" name="Rectángulo 14"/>
                        <wps:cNvSpPr/>
                        <wps:spPr>
                          <a:xfrm>
                            <a:off x="636" y="5829300"/>
                            <a:ext cx="7764463" cy="3298190"/>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echa: pentágono 16"/>
                        <wps:cNvSpPr/>
                        <wps:spPr>
                          <a:xfrm rot="5400000">
                            <a:off x="2937194" y="3069907"/>
                            <a:ext cx="1906905" cy="7762240"/>
                          </a:xfrm>
                          <a:prstGeom prst="homePlate">
                            <a:avLst>
                              <a:gd name="adj" fmla="val 7811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echa: cheurón 17"/>
                        <wps:cNvSpPr/>
                        <wps:spPr>
                          <a:xfrm rot="5400000">
                            <a:off x="3014029" y="5699442"/>
                            <a:ext cx="1704975" cy="4653280"/>
                          </a:xfrm>
                          <a:prstGeom prst="chevron">
                            <a:avLst>
                              <a:gd name="adj" fmla="val 75569"/>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iagrama de flujo: entrada manual 18"/>
                        <wps:cNvSpPr/>
                        <wps:spPr>
                          <a:xfrm flipH="1">
                            <a:off x="636" y="0"/>
                            <a:ext cx="7763510" cy="4322445"/>
                          </a:xfrm>
                          <a:prstGeom prst="flowChartManualInput">
                            <a:avLst/>
                          </a:prstGeom>
                          <a:solidFill>
                            <a:srgbClr val="E7E6E6">
                              <a:lumMod val="2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echa: pentágono 19"/>
                        <wps:cNvSpPr/>
                        <wps:spPr>
                          <a:xfrm rot="5400000">
                            <a:off x="2801303" y="1524318"/>
                            <a:ext cx="2162810" cy="7765415"/>
                          </a:xfrm>
                          <a:prstGeom prst="homePlate">
                            <a:avLst>
                              <a:gd name="adj" fmla="val 19252"/>
                            </a:avLst>
                          </a:prstGeom>
                          <a:solidFill>
                            <a:sysClr val="window" lastClr="FFFFFF">
                              <a:lumMod val="95000"/>
                            </a:sysClr>
                          </a:solidFill>
                          <a:ln w="12700" cap="flat" cmpd="sng" algn="ctr">
                            <a:noFill/>
                            <a:prstDash val="solid"/>
                            <a:miter lim="800000"/>
                          </a:ln>
                          <a:effectLst>
                            <a:innerShdw blurRad="114300">
                              <a:prstClr val="black">
                                <a:alpha val="30000"/>
                              </a:prstClr>
                            </a:inn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8A9517" id="Grupo 8" o:spid="_x0000_s1026" style="position:absolute;margin-left:-84.6pt;margin-top:.95pt;width:611.95pt;height:718.7pt;z-index:-251637760" coordsize="77717,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">
                <v:rect id="Rectángulo 14" o:spid="_x0000_s1027" style="position:absolute;left:6;top:58293;width:77644;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" fillcolor="#f2f2f2" stroked="f" strokeweight="1pt"/>
                <v:shape id="Flecha: pentágono 16" o:spid="_x0000_s1028" type="#_x0000_t15" style="position:absolute;left:29371;top:30699;width:19069;height:776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" adj="4728" fillcolor="#c00000" stroked="f" strokeweight="1pt"/>
                <v:shape id="Flecha: cheurón 17" o:spid="_x0000_s1029" type="#_x0000_t55" style="position:absolute;left:30140;top:56993;width:17050;height:465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" adj="5277" fillcolor="#c00000" stroked="f" strokeweight="1pt"/>
                <v:shape id="Diagrama de flujo: entrada manual 18" o:spid="_x0000_s1030" type="#_x0000_t118" style="position:absolute;left:6;width:77635;height:4322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" fillcolor="#3b3838" stroked="f" strokeweight="1pt"/>
                <v:shape id="Flecha: pentágono 19" o:spid="_x0000_s1031" type="#_x0000_t15" style="position:absolute;left:28013;top:15243;width:21628;height:776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" adj="17442" fillcolor="#f2f2f2" stroked="f" strokeweight="1pt"/>
              </v:group>
            </w:pict>
          </mc:Fallback>
        </mc:AlternateContent>
      </w:r>
    </w:p>
    <w:p w14:paraId="46CB235E" w14:textId="0FBFB691" w:rsidR="00416FD7" w:rsidRDefault="0054000C">
      <w:pPr>
        <w:rPr>
          <w:rFonts w:asciiTheme="majorHAnsi" w:eastAsiaTheme="majorEastAsia" w:hAnsiTheme="majorHAnsi" w:cstheme="majorBidi"/>
          <w:i/>
          <w:noProof/>
          <w:color w:val="1F3864" w:themeColor="accent1" w:themeShade="80"/>
          <w:sz w:val="32"/>
        </w:rPr>
      </w:pPr>
      <w:r w:rsidRPr="0054000C">
        <w:rPr>
          <w:noProof/>
        </w:rPr>
        <mc:AlternateContent>
          <mc:Choice Requires="wps">
            <w:drawing>
              <wp:anchor distT="0" distB="0" distL="114300" distR="114300" simplePos="0" relativeHeight="251679744" behindDoc="0" locked="0" layoutInCell="1" allowOverlap="1" wp14:anchorId="4948E501" wp14:editId="1CF2D327">
                <wp:simplePos x="0" y="0"/>
                <wp:positionH relativeFrom="column">
                  <wp:posOffset>-670560</wp:posOffset>
                </wp:positionH>
                <wp:positionV relativeFrom="paragraph">
                  <wp:posOffset>4402542</wp:posOffset>
                </wp:positionV>
                <wp:extent cx="7055892" cy="1040524"/>
                <wp:effectExtent l="0" t="0" r="0" b="7620"/>
                <wp:wrapNone/>
                <wp:docPr id="24" name="Cuadro de texto 24"/>
                <wp:cNvGraphicFramePr/>
                <a:graphic xmlns:a="http://schemas.openxmlformats.org/drawingml/2006/main">
                  <a:graphicData uri="http://schemas.microsoft.com/office/word/2010/wordprocessingShape">
                    <wps:wsp>
                      <wps:cNvSpPr txBox="1"/>
                      <wps:spPr>
                        <a:xfrm>
                          <a:off x="0" y="0"/>
                          <a:ext cx="7055892" cy="1040524"/>
                        </a:xfrm>
                        <a:prstGeom prst="rect">
                          <a:avLst/>
                        </a:prstGeom>
                        <a:noFill/>
                        <a:ln w="6350">
                          <a:noFill/>
                        </a:ln>
                      </wps:spPr>
                      <wps:txbx>
                        <w:txbxContent>
                          <w:p w14:paraId="544B1C32" w14:textId="4CFF21D3" w:rsidR="00B13E03" w:rsidRPr="00471C1B" w:rsidRDefault="00B13E03" w:rsidP="0054000C">
                            <w:pPr>
                              <w:pStyle w:val="Ttulo1"/>
                              <w:rPr>
                                <w:lang w:val="es-ES"/>
                              </w:rPr>
                            </w:pPr>
                            <w:bookmarkStart w:id="17" w:name="_Toc64153179"/>
                            <w:r>
                              <w:rPr>
                                <w:lang w:val="es-ES"/>
                              </w:rPr>
                              <w:t>Requisitos especificos</w:t>
                            </w:r>
                            <w:bookmarkEnd w:id="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8E501" id="Cuadro de texto 24" o:spid="_x0000_s1028" type="#_x0000_t202" style="position:absolute;margin-left:-52.8pt;margin-top:346.65pt;width:555.6pt;height:8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" filled="f" stroked="f" strokeweight=".5pt">
                <v:textbox>
                  <w:txbxContent>
                    <w:p w14:paraId="544B1C32" w14:textId="4CFF21D3" w:rsidR="00B13E03" w:rsidRPr="00471C1B" w:rsidRDefault="00B13E03" w:rsidP="0054000C">
                      <w:pPr>
                        <w:pStyle w:val="Ttulo1"/>
                        <w:rPr>
                          <w:lang w:val="es-ES"/>
                        </w:rPr>
                      </w:pPr>
                      <w:bookmarkStart w:id="18" w:name="_Toc64153179"/>
                      <w:r>
                        <w:rPr>
                          <w:lang w:val="es-ES"/>
                        </w:rPr>
                        <w:t>Requisitos especificos</w:t>
                      </w:r>
                      <w:bookmarkEnd w:id="18"/>
                    </w:p>
                  </w:txbxContent>
                </v:textbox>
              </v:shape>
            </w:pict>
          </mc:Fallback>
        </mc:AlternateContent>
      </w:r>
      <w:r w:rsidR="00416FD7">
        <w:rPr>
          <w:noProof/>
        </w:rPr>
        <w:br w:type="page"/>
      </w:r>
    </w:p>
    <w:p w14:paraId="1504876A" w14:textId="34513CD6" w:rsidR="00624C52" w:rsidRDefault="004A0B53" w:rsidP="004A0B53">
      <w:pPr>
        <w:pStyle w:val="Ttulo2"/>
      </w:pPr>
      <w:bookmarkStart w:id="19" w:name="_Toc64153180"/>
      <w:r>
        <w:lastRenderedPageBreak/>
        <w:t>Requisitos de las interfaces</w:t>
      </w:r>
      <w:bookmarkEnd w:id="19"/>
    </w:p>
    <w:p w14:paraId="2B97A0F4" w14:textId="7FE6EEDF" w:rsidR="004A0B53" w:rsidRDefault="004A0B53" w:rsidP="00700FBB">
      <w:pPr>
        <w:pStyle w:val="Ttulo3"/>
      </w:pPr>
      <w:bookmarkStart w:id="20" w:name="_Toc64153181"/>
      <w:r>
        <w:t>Interfaces de usuario</w:t>
      </w:r>
      <w:bookmarkEnd w:id="20"/>
    </w:p>
    <w:p w14:paraId="5966EE07" w14:textId="762950E0" w:rsidR="00CD26A7" w:rsidRDefault="001036CC" w:rsidP="00CD26A7">
      <w:r>
        <w:t>La Pokedex debe de contar con una lista de 10 elementos al tiempo y debe contar con botones de desplazamiento para ver los demás elementos del API.</w:t>
      </w:r>
    </w:p>
    <w:p w14:paraId="4F54A049" w14:textId="0C7B3226" w:rsidR="001036CC" w:rsidRDefault="001036CC" w:rsidP="00CD26A7">
      <w:r>
        <w:t>Además, también debe de contar con una ventana para observar con detalles algún Pokémon en especial. (Seleccionable desde la lista).</w:t>
      </w:r>
    </w:p>
    <w:p w14:paraId="6D3F8829" w14:textId="3E5BA52C" w:rsidR="001036CC" w:rsidRPr="00CD26A7" w:rsidRDefault="001036CC" w:rsidP="00CD26A7">
      <w:r>
        <w:t>Debe de ser compatible con diferentes aspectos de pantalla</w:t>
      </w:r>
      <w:r w:rsidR="00C42C18">
        <w:t xml:space="preserve"> haciendo uso de estas de manera horizontal</w:t>
      </w:r>
      <w:r>
        <w:t>.</w:t>
      </w:r>
    </w:p>
    <w:p w14:paraId="0CA8173A" w14:textId="037BB5C7" w:rsidR="004A0B53" w:rsidRDefault="004A0B53" w:rsidP="00700FBB">
      <w:pPr>
        <w:pStyle w:val="Ttulo3"/>
      </w:pPr>
      <w:bookmarkStart w:id="21" w:name="_Toc64153182"/>
      <w:r>
        <w:t>Interfaces de hardware</w:t>
      </w:r>
      <w:bookmarkEnd w:id="21"/>
    </w:p>
    <w:p w14:paraId="3BF9383C" w14:textId="54BC0B5D" w:rsidR="001036CC" w:rsidRDefault="00C42C18" w:rsidP="001036CC">
      <w:r>
        <w:t>El aplicativo debe de ser compatible a través de Mouse para PC y a través de pantalla táctil para dispositivos móviles.</w:t>
      </w:r>
    </w:p>
    <w:p w14:paraId="5257219C" w14:textId="2DC7F9F5" w:rsidR="00C42C18" w:rsidRPr="001036CC" w:rsidRDefault="00C42C18" w:rsidP="001036CC">
      <w:r>
        <w:t>Los dispositivos deben de ser compatibles con el SDK de Realidad Aumentada para representar correctamente la experiencia.</w:t>
      </w:r>
    </w:p>
    <w:p w14:paraId="48429D61" w14:textId="0354FE12" w:rsidR="004A0B53" w:rsidRDefault="004A0B53" w:rsidP="00700FBB">
      <w:pPr>
        <w:pStyle w:val="Ttulo3"/>
      </w:pPr>
      <w:bookmarkStart w:id="22" w:name="_Toc64153183"/>
      <w:r>
        <w:t>Interfaces de software</w:t>
      </w:r>
      <w:r w:rsidR="00C42C18">
        <w:t xml:space="preserve"> o comunicación</w:t>
      </w:r>
      <w:bookmarkEnd w:id="22"/>
    </w:p>
    <w:p w14:paraId="0CD69531" w14:textId="7FFBC88C" w:rsidR="00C42C18" w:rsidRDefault="00C42C18" w:rsidP="00C42C18">
      <w:pPr>
        <w:pStyle w:val="Prrafodelista"/>
        <w:numPr>
          <w:ilvl w:val="0"/>
          <w:numId w:val="3"/>
        </w:numPr>
      </w:pPr>
      <w:r>
        <w:t>SDK para Realidad Aumentada. AR Core o Vuforia, se prefiere hacer uso de un plano para evitarse la creación de marcadores.</w:t>
      </w:r>
    </w:p>
    <w:p w14:paraId="7B2971B3" w14:textId="3BFF9CE8" w:rsidR="00C42C18" w:rsidRPr="00C42C18" w:rsidRDefault="00C42C18" w:rsidP="00C42C18">
      <w:pPr>
        <w:pStyle w:val="Prrafodelista"/>
        <w:numPr>
          <w:ilvl w:val="0"/>
          <w:numId w:val="3"/>
        </w:numPr>
      </w:pPr>
      <w:r>
        <w:t xml:space="preserve">API RESTful de Pokémon. Se deberá consumir los datos desde el API como requisito de NEDIAR. Se usará para manejar obtener la información de los </w:t>
      </w:r>
      <w:r w:rsidR="007C69E2">
        <w:t>Pokémon</w:t>
      </w:r>
      <w:r>
        <w:t>.</w:t>
      </w:r>
    </w:p>
    <w:p w14:paraId="096933F5" w14:textId="77777777" w:rsidR="004A0B53" w:rsidRDefault="004A0B53">
      <w:pPr>
        <w:rPr>
          <w:rFonts w:asciiTheme="majorHAnsi" w:eastAsiaTheme="majorEastAsia" w:hAnsiTheme="majorHAnsi" w:cstheme="majorBidi"/>
          <w:b/>
          <w:color w:val="8E0000"/>
          <w:sz w:val="32"/>
          <w:szCs w:val="24"/>
        </w:rPr>
      </w:pPr>
      <w:r>
        <w:br w:type="page"/>
      </w:r>
    </w:p>
    <w:p w14:paraId="4AA6C6E9" w14:textId="3A432EE0" w:rsidR="004A0B53" w:rsidRDefault="004A0B53" w:rsidP="004A0B53">
      <w:pPr>
        <w:pStyle w:val="Ttulo2"/>
      </w:pPr>
      <w:bookmarkStart w:id="23" w:name="_Toc64153184"/>
      <w:r>
        <w:lastRenderedPageBreak/>
        <w:t>Requisitos funcionales</w:t>
      </w:r>
      <w:bookmarkEnd w:id="23"/>
    </w:p>
    <w:p w14:paraId="049C260C" w14:textId="52B9BB80" w:rsidR="00700FBB" w:rsidRDefault="00700FBB" w:rsidP="00700FBB">
      <w:pPr>
        <w:pStyle w:val="Ttulo3"/>
      </w:pPr>
      <w:bookmarkStart w:id="24" w:name="_Toc64153185"/>
      <w:r>
        <w:t xml:space="preserve">1 – </w:t>
      </w:r>
      <w:r w:rsidR="00335E9A">
        <w:t>Autentificación</w:t>
      </w:r>
      <w:bookmarkEnd w:id="2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8F027D" w14:paraId="143AA386" w14:textId="77777777" w:rsidTr="008F027D">
        <w:tc>
          <w:tcPr>
            <w:tcW w:w="2256" w:type="dxa"/>
            <w:vMerge w:val="restart"/>
            <w:tcBorders>
              <w:top w:val="single" w:sz="4" w:space="0" w:color="auto"/>
              <w:left w:val="single" w:sz="4" w:space="0" w:color="auto"/>
              <w:right w:val="single" w:sz="4" w:space="0" w:color="auto"/>
            </w:tcBorders>
            <w:shd w:val="clear" w:color="auto" w:fill="auto"/>
          </w:tcPr>
          <w:p w14:paraId="2B3F8156" w14:textId="656F7789" w:rsidR="008F027D" w:rsidRDefault="008F027D" w:rsidP="007D176D">
            <w:r>
              <w:t>Fuente</w:t>
            </w:r>
          </w:p>
        </w:tc>
        <w:tc>
          <w:tcPr>
            <w:tcW w:w="2272" w:type="dxa"/>
            <w:tcBorders>
              <w:top w:val="single" w:sz="4" w:space="0" w:color="auto"/>
              <w:left w:val="single" w:sz="4" w:space="0" w:color="auto"/>
              <w:bottom w:val="nil"/>
              <w:right w:val="nil"/>
            </w:tcBorders>
            <w:shd w:val="clear" w:color="auto" w:fill="auto"/>
          </w:tcPr>
          <w:p w14:paraId="3E51876D" w14:textId="5FBB40A9" w:rsidR="008F027D" w:rsidRDefault="008F027D" w:rsidP="007D176D">
            <w:pPr>
              <w:jc w:val="center"/>
            </w:pPr>
            <w:r>
              <w:t>NEDIAR</w:t>
            </w:r>
          </w:p>
        </w:tc>
        <w:tc>
          <w:tcPr>
            <w:tcW w:w="2324" w:type="dxa"/>
            <w:tcBorders>
              <w:top w:val="single" w:sz="4" w:space="0" w:color="auto"/>
              <w:left w:val="nil"/>
              <w:bottom w:val="nil"/>
              <w:right w:val="nil"/>
            </w:tcBorders>
            <w:shd w:val="clear" w:color="auto" w:fill="auto"/>
          </w:tcPr>
          <w:p w14:paraId="58C52980" w14:textId="770A8189" w:rsidR="008F027D" w:rsidRDefault="00335E9A" w:rsidP="007D176D">
            <w:pPr>
              <w:jc w:val="center"/>
            </w:pPr>
            <w:r>
              <w:t>Desarrollador</w:t>
            </w:r>
          </w:p>
        </w:tc>
        <w:tc>
          <w:tcPr>
            <w:tcW w:w="1976" w:type="dxa"/>
            <w:tcBorders>
              <w:top w:val="single" w:sz="4" w:space="0" w:color="auto"/>
              <w:left w:val="nil"/>
              <w:bottom w:val="nil"/>
              <w:right w:val="single" w:sz="4" w:space="0" w:color="auto"/>
            </w:tcBorders>
            <w:shd w:val="clear" w:color="auto" w:fill="auto"/>
          </w:tcPr>
          <w:p w14:paraId="1ED60997" w14:textId="16F120A5" w:rsidR="008F027D" w:rsidRDefault="008F027D" w:rsidP="007D176D">
            <w:pPr>
              <w:jc w:val="center"/>
            </w:pPr>
            <w:r>
              <w:t>NEDIAR con cambios</w:t>
            </w:r>
          </w:p>
        </w:tc>
      </w:tr>
      <w:tr w:rsidR="008F027D" w14:paraId="694E57B7" w14:textId="77777777" w:rsidTr="008F027D">
        <w:tc>
          <w:tcPr>
            <w:tcW w:w="2256" w:type="dxa"/>
            <w:vMerge/>
            <w:tcBorders>
              <w:left w:val="single" w:sz="4" w:space="0" w:color="auto"/>
              <w:bottom w:val="single" w:sz="4" w:space="0" w:color="auto"/>
              <w:right w:val="single" w:sz="4" w:space="0" w:color="auto"/>
            </w:tcBorders>
            <w:shd w:val="clear" w:color="auto" w:fill="FFFFFF" w:themeFill="background1"/>
          </w:tcPr>
          <w:p w14:paraId="73757749" w14:textId="77777777" w:rsidR="008F027D" w:rsidRDefault="008F027D" w:rsidP="007D176D"/>
        </w:tc>
        <w:tc>
          <w:tcPr>
            <w:tcW w:w="2272" w:type="dxa"/>
            <w:tcBorders>
              <w:top w:val="nil"/>
              <w:left w:val="single" w:sz="4" w:space="0" w:color="auto"/>
              <w:bottom w:val="single" w:sz="4" w:space="0" w:color="auto"/>
              <w:right w:val="nil"/>
            </w:tcBorders>
            <w:shd w:val="clear" w:color="auto" w:fill="auto"/>
          </w:tcPr>
          <w:p w14:paraId="7C6E19E3" w14:textId="71ECBC38" w:rsidR="008F027D" w:rsidRPr="008F027D" w:rsidRDefault="008F027D" w:rsidP="007D176D">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26E408BC" w14:textId="4DDE2124" w:rsidR="008F027D" w:rsidRPr="008F027D" w:rsidRDefault="008F027D" w:rsidP="007D176D">
            <w:pPr>
              <w:jc w:val="center"/>
              <w:rPr>
                <w:b/>
                <w:bCs/>
              </w:rPr>
            </w:pPr>
          </w:p>
        </w:tc>
        <w:tc>
          <w:tcPr>
            <w:tcW w:w="1976" w:type="dxa"/>
            <w:tcBorders>
              <w:top w:val="nil"/>
              <w:left w:val="nil"/>
              <w:bottom w:val="single" w:sz="4" w:space="0" w:color="auto"/>
              <w:right w:val="single" w:sz="4" w:space="0" w:color="auto"/>
            </w:tcBorders>
            <w:shd w:val="clear" w:color="auto" w:fill="auto"/>
          </w:tcPr>
          <w:p w14:paraId="152FE419" w14:textId="5DAA3C5D" w:rsidR="008F027D" w:rsidRPr="008F027D" w:rsidRDefault="008F027D" w:rsidP="007D176D">
            <w:pPr>
              <w:jc w:val="center"/>
              <w:rPr>
                <w:b/>
                <w:bCs/>
              </w:rPr>
            </w:pPr>
          </w:p>
        </w:tc>
      </w:tr>
      <w:tr w:rsidR="008F027D" w14:paraId="69F14BD5" w14:textId="77777777" w:rsidTr="008F027D">
        <w:tc>
          <w:tcPr>
            <w:tcW w:w="2256" w:type="dxa"/>
            <w:tcBorders>
              <w:top w:val="single" w:sz="4" w:space="0" w:color="auto"/>
              <w:bottom w:val="single" w:sz="4" w:space="0" w:color="auto"/>
            </w:tcBorders>
            <w:shd w:val="clear" w:color="auto" w:fill="F2F2F2" w:themeFill="background1" w:themeFillShade="F2"/>
          </w:tcPr>
          <w:p w14:paraId="634FDFF8" w14:textId="77777777" w:rsidR="008F027D" w:rsidRDefault="008F027D" w:rsidP="007D176D"/>
        </w:tc>
        <w:tc>
          <w:tcPr>
            <w:tcW w:w="2272" w:type="dxa"/>
            <w:tcBorders>
              <w:top w:val="single" w:sz="4" w:space="0" w:color="auto"/>
              <w:bottom w:val="single" w:sz="4" w:space="0" w:color="auto"/>
            </w:tcBorders>
            <w:shd w:val="clear" w:color="auto" w:fill="F2F2F2" w:themeFill="background1" w:themeFillShade="F2"/>
          </w:tcPr>
          <w:p w14:paraId="0A50268E" w14:textId="77777777" w:rsidR="008F027D" w:rsidRDefault="008F027D" w:rsidP="007D176D">
            <w:pPr>
              <w:jc w:val="center"/>
            </w:pPr>
          </w:p>
        </w:tc>
        <w:tc>
          <w:tcPr>
            <w:tcW w:w="2324" w:type="dxa"/>
            <w:tcBorders>
              <w:top w:val="single" w:sz="4" w:space="0" w:color="auto"/>
              <w:bottom w:val="single" w:sz="4" w:space="0" w:color="auto"/>
            </w:tcBorders>
            <w:shd w:val="clear" w:color="auto" w:fill="F2F2F2" w:themeFill="background1" w:themeFillShade="F2"/>
          </w:tcPr>
          <w:p w14:paraId="3FE3D9EC" w14:textId="77777777" w:rsidR="008F027D" w:rsidRDefault="008F027D" w:rsidP="007D176D">
            <w:pPr>
              <w:jc w:val="center"/>
            </w:pPr>
          </w:p>
        </w:tc>
        <w:tc>
          <w:tcPr>
            <w:tcW w:w="1976" w:type="dxa"/>
            <w:tcBorders>
              <w:top w:val="single" w:sz="4" w:space="0" w:color="auto"/>
              <w:bottom w:val="single" w:sz="4" w:space="0" w:color="auto"/>
            </w:tcBorders>
            <w:shd w:val="clear" w:color="auto" w:fill="F2F2F2" w:themeFill="background1" w:themeFillShade="F2"/>
          </w:tcPr>
          <w:p w14:paraId="232BFF63" w14:textId="77777777" w:rsidR="008F027D" w:rsidRDefault="008F027D" w:rsidP="007D176D">
            <w:pPr>
              <w:jc w:val="center"/>
            </w:pPr>
          </w:p>
        </w:tc>
      </w:tr>
      <w:tr w:rsidR="00293699" w14:paraId="7CD175A5" w14:textId="588D0898" w:rsidTr="00D76056">
        <w:tc>
          <w:tcPr>
            <w:tcW w:w="2256" w:type="dxa"/>
            <w:vMerge w:val="restart"/>
            <w:tcBorders>
              <w:top w:val="single" w:sz="4" w:space="0" w:color="auto"/>
              <w:right w:val="single" w:sz="4" w:space="0" w:color="auto"/>
            </w:tcBorders>
          </w:tcPr>
          <w:p w14:paraId="1823E3D0" w14:textId="68B5DCB7" w:rsidR="00293699" w:rsidRDefault="00293699" w:rsidP="007D176D">
            <w:r>
              <w:t>Prioridad</w:t>
            </w:r>
          </w:p>
        </w:tc>
        <w:tc>
          <w:tcPr>
            <w:tcW w:w="2272" w:type="dxa"/>
            <w:tcBorders>
              <w:top w:val="single" w:sz="4" w:space="0" w:color="auto"/>
              <w:left w:val="single" w:sz="4" w:space="0" w:color="auto"/>
              <w:bottom w:val="nil"/>
            </w:tcBorders>
          </w:tcPr>
          <w:p w14:paraId="33E77390" w14:textId="32E06B9C" w:rsidR="00293699" w:rsidRDefault="00293699" w:rsidP="007D176D">
            <w:pPr>
              <w:jc w:val="center"/>
            </w:pPr>
            <w:r>
              <w:t>Alta</w:t>
            </w:r>
          </w:p>
        </w:tc>
        <w:tc>
          <w:tcPr>
            <w:tcW w:w="2324" w:type="dxa"/>
            <w:tcBorders>
              <w:top w:val="single" w:sz="4" w:space="0" w:color="auto"/>
              <w:bottom w:val="nil"/>
            </w:tcBorders>
          </w:tcPr>
          <w:p w14:paraId="51491C59" w14:textId="0C195148" w:rsidR="00293699" w:rsidRDefault="00293699" w:rsidP="007D176D">
            <w:pPr>
              <w:jc w:val="center"/>
            </w:pPr>
            <w:r>
              <w:t>Deseada</w:t>
            </w:r>
          </w:p>
        </w:tc>
        <w:tc>
          <w:tcPr>
            <w:tcW w:w="1976" w:type="dxa"/>
            <w:tcBorders>
              <w:top w:val="single" w:sz="4" w:space="0" w:color="auto"/>
              <w:bottom w:val="nil"/>
            </w:tcBorders>
          </w:tcPr>
          <w:p w14:paraId="358F95F2" w14:textId="4E624B34" w:rsidR="00293699" w:rsidRDefault="00293699" w:rsidP="007D176D">
            <w:pPr>
              <w:jc w:val="center"/>
            </w:pPr>
            <w:r>
              <w:t>Opcional</w:t>
            </w:r>
          </w:p>
        </w:tc>
      </w:tr>
      <w:tr w:rsidR="00293699" w14:paraId="29012003" w14:textId="60783FE0" w:rsidTr="00D76056">
        <w:tc>
          <w:tcPr>
            <w:tcW w:w="2256" w:type="dxa"/>
            <w:vMerge/>
            <w:tcBorders>
              <w:bottom w:val="single" w:sz="4" w:space="0" w:color="auto"/>
              <w:right w:val="single" w:sz="4" w:space="0" w:color="auto"/>
            </w:tcBorders>
          </w:tcPr>
          <w:p w14:paraId="0A9B29B0" w14:textId="55884B19" w:rsidR="00293699" w:rsidRDefault="00293699" w:rsidP="007D176D"/>
        </w:tc>
        <w:tc>
          <w:tcPr>
            <w:tcW w:w="2272" w:type="dxa"/>
            <w:tcBorders>
              <w:top w:val="nil"/>
              <w:left w:val="single" w:sz="4" w:space="0" w:color="auto"/>
              <w:bottom w:val="single" w:sz="4" w:space="0" w:color="auto"/>
            </w:tcBorders>
          </w:tcPr>
          <w:p w14:paraId="7D9B0A65" w14:textId="52ECBAD1" w:rsidR="00293699" w:rsidRPr="00221CDF" w:rsidRDefault="00293699" w:rsidP="007D176D">
            <w:pPr>
              <w:jc w:val="center"/>
              <w:rPr>
                <w:b/>
                <w:bCs/>
              </w:rPr>
            </w:pPr>
            <w:r w:rsidRPr="00221CDF">
              <w:rPr>
                <w:b/>
                <w:bCs/>
              </w:rPr>
              <w:t>X</w:t>
            </w:r>
          </w:p>
        </w:tc>
        <w:tc>
          <w:tcPr>
            <w:tcW w:w="2324" w:type="dxa"/>
            <w:tcBorders>
              <w:top w:val="nil"/>
              <w:bottom w:val="single" w:sz="4" w:space="0" w:color="auto"/>
            </w:tcBorders>
          </w:tcPr>
          <w:p w14:paraId="3FEAAD24" w14:textId="66DAB744" w:rsidR="00293699" w:rsidRPr="00221CDF" w:rsidRDefault="00293699" w:rsidP="007D176D">
            <w:pPr>
              <w:jc w:val="center"/>
              <w:rPr>
                <w:b/>
                <w:bCs/>
              </w:rPr>
            </w:pPr>
          </w:p>
        </w:tc>
        <w:tc>
          <w:tcPr>
            <w:tcW w:w="1976" w:type="dxa"/>
            <w:tcBorders>
              <w:top w:val="nil"/>
              <w:bottom w:val="single" w:sz="4" w:space="0" w:color="auto"/>
            </w:tcBorders>
          </w:tcPr>
          <w:p w14:paraId="003761D9" w14:textId="6FB592BA" w:rsidR="00293699" w:rsidRPr="00221CDF" w:rsidRDefault="00293699" w:rsidP="007D176D">
            <w:pPr>
              <w:jc w:val="center"/>
              <w:rPr>
                <w:b/>
                <w:bCs/>
              </w:rPr>
            </w:pPr>
          </w:p>
        </w:tc>
      </w:tr>
      <w:tr w:rsidR="007D176D" w14:paraId="51933E67" w14:textId="67B183C4" w:rsidTr="008F027D">
        <w:tc>
          <w:tcPr>
            <w:tcW w:w="2256" w:type="dxa"/>
            <w:tcBorders>
              <w:top w:val="single" w:sz="4" w:space="0" w:color="auto"/>
              <w:bottom w:val="single" w:sz="4" w:space="0" w:color="auto"/>
            </w:tcBorders>
            <w:shd w:val="clear" w:color="auto" w:fill="F2F2F2" w:themeFill="background1" w:themeFillShade="F2"/>
          </w:tcPr>
          <w:p w14:paraId="2B35D614" w14:textId="77777777" w:rsidR="007D176D" w:rsidRDefault="007D176D" w:rsidP="007D176D"/>
        </w:tc>
        <w:tc>
          <w:tcPr>
            <w:tcW w:w="2272" w:type="dxa"/>
            <w:tcBorders>
              <w:top w:val="single" w:sz="4" w:space="0" w:color="auto"/>
              <w:bottom w:val="single" w:sz="4" w:space="0" w:color="auto"/>
            </w:tcBorders>
            <w:shd w:val="clear" w:color="auto" w:fill="F2F2F2" w:themeFill="background1" w:themeFillShade="F2"/>
          </w:tcPr>
          <w:p w14:paraId="4B627F94" w14:textId="77777777" w:rsidR="007D176D" w:rsidRDefault="007D176D" w:rsidP="007D176D">
            <w:pPr>
              <w:jc w:val="center"/>
            </w:pPr>
          </w:p>
        </w:tc>
        <w:tc>
          <w:tcPr>
            <w:tcW w:w="2324" w:type="dxa"/>
            <w:tcBorders>
              <w:top w:val="single" w:sz="4" w:space="0" w:color="auto"/>
              <w:bottom w:val="single" w:sz="4" w:space="0" w:color="auto"/>
            </w:tcBorders>
            <w:shd w:val="clear" w:color="auto" w:fill="F2F2F2" w:themeFill="background1" w:themeFillShade="F2"/>
          </w:tcPr>
          <w:p w14:paraId="1CC52117" w14:textId="77777777" w:rsidR="007D176D" w:rsidRDefault="007D176D" w:rsidP="007D176D">
            <w:pPr>
              <w:jc w:val="center"/>
            </w:pPr>
          </w:p>
        </w:tc>
        <w:tc>
          <w:tcPr>
            <w:tcW w:w="1976" w:type="dxa"/>
            <w:tcBorders>
              <w:top w:val="single" w:sz="4" w:space="0" w:color="auto"/>
            </w:tcBorders>
            <w:shd w:val="clear" w:color="auto" w:fill="F2F2F2" w:themeFill="background1" w:themeFillShade="F2"/>
          </w:tcPr>
          <w:p w14:paraId="2018F06A" w14:textId="77777777" w:rsidR="007D176D" w:rsidRDefault="007D176D" w:rsidP="007D176D">
            <w:pPr>
              <w:jc w:val="center"/>
            </w:pPr>
          </w:p>
        </w:tc>
      </w:tr>
      <w:tr w:rsidR="00293699" w14:paraId="30CD0962" w14:textId="77CBDE2F" w:rsidTr="008F027D">
        <w:tc>
          <w:tcPr>
            <w:tcW w:w="2256" w:type="dxa"/>
            <w:vMerge w:val="restart"/>
            <w:tcBorders>
              <w:top w:val="single" w:sz="4" w:space="0" w:color="auto"/>
              <w:right w:val="single" w:sz="4" w:space="0" w:color="auto"/>
            </w:tcBorders>
          </w:tcPr>
          <w:p w14:paraId="18CDE776" w14:textId="1DCB81FD" w:rsidR="00293699" w:rsidRDefault="00293699" w:rsidP="007D176D">
            <w:r>
              <w:t>¿Ya ha sido implementado?</w:t>
            </w:r>
          </w:p>
        </w:tc>
        <w:tc>
          <w:tcPr>
            <w:tcW w:w="2272" w:type="dxa"/>
            <w:tcBorders>
              <w:top w:val="single" w:sz="4" w:space="0" w:color="auto"/>
              <w:left w:val="single" w:sz="4" w:space="0" w:color="auto"/>
              <w:bottom w:val="nil"/>
            </w:tcBorders>
          </w:tcPr>
          <w:p w14:paraId="2E355EE1" w14:textId="6D2E3E32" w:rsidR="00293699" w:rsidRDefault="00293699" w:rsidP="007D176D">
            <w:pPr>
              <w:jc w:val="center"/>
            </w:pPr>
            <w:r>
              <w:t>Si</w:t>
            </w:r>
          </w:p>
        </w:tc>
        <w:tc>
          <w:tcPr>
            <w:tcW w:w="2324" w:type="dxa"/>
            <w:tcBorders>
              <w:top w:val="single" w:sz="4" w:space="0" w:color="auto"/>
              <w:bottom w:val="nil"/>
              <w:right w:val="single" w:sz="4" w:space="0" w:color="auto"/>
            </w:tcBorders>
          </w:tcPr>
          <w:p w14:paraId="50859C61" w14:textId="1719ACBB" w:rsidR="00293699" w:rsidRDefault="00293699" w:rsidP="007D176D">
            <w:pPr>
              <w:jc w:val="center"/>
            </w:pPr>
            <w:r>
              <w:t>No</w:t>
            </w:r>
          </w:p>
        </w:tc>
        <w:tc>
          <w:tcPr>
            <w:tcW w:w="1976" w:type="dxa"/>
            <w:tcBorders>
              <w:left w:val="single" w:sz="4" w:space="0" w:color="auto"/>
            </w:tcBorders>
            <w:shd w:val="clear" w:color="auto" w:fill="F2F2F2" w:themeFill="background1" w:themeFillShade="F2"/>
          </w:tcPr>
          <w:p w14:paraId="63179C72" w14:textId="77777777" w:rsidR="00293699" w:rsidRDefault="00293699" w:rsidP="007D176D">
            <w:pPr>
              <w:jc w:val="center"/>
            </w:pPr>
          </w:p>
        </w:tc>
      </w:tr>
      <w:tr w:rsidR="00293699" w14:paraId="2150D507" w14:textId="77777777" w:rsidTr="002375C8">
        <w:tc>
          <w:tcPr>
            <w:tcW w:w="2256" w:type="dxa"/>
            <w:vMerge/>
            <w:tcBorders>
              <w:bottom w:val="single" w:sz="4" w:space="0" w:color="auto"/>
              <w:right w:val="single" w:sz="4" w:space="0" w:color="auto"/>
            </w:tcBorders>
          </w:tcPr>
          <w:p w14:paraId="0F806103" w14:textId="03062524" w:rsidR="00293699" w:rsidRDefault="00293699" w:rsidP="007D176D"/>
        </w:tc>
        <w:tc>
          <w:tcPr>
            <w:tcW w:w="2272" w:type="dxa"/>
            <w:tcBorders>
              <w:top w:val="nil"/>
              <w:left w:val="single" w:sz="4" w:space="0" w:color="auto"/>
              <w:bottom w:val="single" w:sz="4" w:space="0" w:color="auto"/>
            </w:tcBorders>
            <w:shd w:val="clear" w:color="auto" w:fill="92D050"/>
          </w:tcPr>
          <w:p w14:paraId="4B16636A" w14:textId="0575C61A" w:rsidR="00293699" w:rsidRPr="00221CDF" w:rsidRDefault="002375C8" w:rsidP="007D176D">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34F0C39B" w14:textId="6FAE67ED" w:rsidR="00293699" w:rsidRPr="00221CDF" w:rsidRDefault="00293699" w:rsidP="007D176D">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138CF2F1" w14:textId="77777777" w:rsidR="00293699" w:rsidRDefault="00293699" w:rsidP="007D176D">
            <w:pPr>
              <w:jc w:val="center"/>
            </w:pPr>
          </w:p>
        </w:tc>
      </w:tr>
    </w:tbl>
    <w:p w14:paraId="209D1EA3" w14:textId="390FD2EB" w:rsidR="007D176D" w:rsidRDefault="007D176D" w:rsidP="007D176D"/>
    <w:p w14:paraId="19A6C325" w14:textId="3FA97CCA" w:rsidR="00F6785E" w:rsidRDefault="00F6785E">
      <w:r>
        <w:t xml:space="preserve">Implementación de un sistema de autentificación con registro y login a través de un servicio de terceros. Se podrá utilizar el servicio de Firebase o Playfab para este fin. </w:t>
      </w:r>
    </w:p>
    <w:p w14:paraId="6425150B" w14:textId="3A41A576" w:rsidR="00F6785E" w:rsidRDefault="00F6785E">
      <w:r>
        <w:t>Hay un mayor interés por utilizar Playfab debido a que está orientado a videojuegos, pero el uso de Firebase puede ser más útil orientándose a un conjunto de servicios que no se limita a videojuegos, lo cual podría ser de mayor interés para el tipo de desarrollo al que se dedica el equipo de NEDIAR.</w:t>
      </w:r>
    </w:p>
    <w:p w14:paraId="54A65F38" w14:textId="77777777" w:rsidR="00F6785E" w:rsidRDefault="00F6785E"/>
    <w:p w14:paraId="12208A7A" w14:textId="76A49D58" w:rsidR="008F027D" w:rsidRDefault="00335E9A" w:rsidP="008F027D">
      <w:pPr>
        <w:pStyle w:val="Ttulo3"/>
      </w:pPr>
      <w:bookmarkStart w:id="25" w:name="_Toc64153186"/>
      <w:r>
        <w:t>2</w:t>
      </w:r>
      <w:r w:rsidR="008F027D">
        <w:t xml:space="preserve"> – </w:t>
      </w:r>
      <w:r>
        <w:t>Despliegue de la escena sobre Realidad Aumentada</w:t>
      </w:r>
      <w:bookmarkEnd w:id="2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8F027D" w14:paraId="04FAF102"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5E8409C6" w14:textId="77777777" w:rsidR="008F027D" w:rsidRDefault="008F027D" w:rsidP="00F63C3C">
            <w:r>
              <w:t>Fuente</w:t>
            </w:r>
          </w:p>
        </w:tc>
        <w:tc>
          <w:tcPr>
            <w:tcW w:w="2272" w:type="dxa"/>
            <w:tcBorders>
              <w:top w:val="single" w:sz="4" w:space="0" w:color="auto"/>
              <w:left w:val="single" w:sz="4" w:space="0" w:color="auto"/>
              <w:bottom w:val="nil"/>
              <w:right w:val="nil"/>
            </w:tcBorders>
            <w:shd w:val="clear" w:color="auto" w:fill="auto"/>
          </w:tcPr>
          <w:p w14:paraId="0A77DF4D" w14:textId="77777777" w:rsidR="008F027D" w:rsidRDefault="008F027D" w:rsidP="00F63C3C">
            <w:pPr>
              <w:jc w:val="center"/>
            </w:pPr>
            <w:r>
              <w:t>NEDIAR</w:t>
            </w:r>
          </w:p>
        </w:tc>
        <w:tc>
          <w:tcPr>
            <w:tcW w:w="2324" w:type="dxa"/>
            <w:tcBorders>
              <w:top w:val="single" w:sz="4" w:space="0" w:color="auto"/>
              <w:left w:val="nil"/>
              <w:bottom w:val="nil"/>
              <w:right w:val="nil"/>
            </w:tcBorders>
            <w:shd w:val="clear" w:color="auto" w:fill="auto"/>
          </w:tcPr>
          <w:p w14:paraId="33BE55CE" w14:textId="44DBA2E6" w:rsidR="008F027D"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27EE8898" w14:textId="77777777" w:rsidR="008F027D" w:rsidRDefault="008F027D" w:rsidP="00F63C3C">
            <w:pPr>
              <w:jc w:val="center"/>
            </w:pPr>
            <w:r>
              <w:t>NEDIAR con cambios</w:t>
            </w:r>
          </w:p>
        </w:tc>
      </w:tr>
      <w:tr w:rsidR="008F027D" w14:paraId="036276EE"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9FC9FA3" w14:textId="77777777" w:rsidR="008F027D" w:rsidRDefault="008F027D" w:rsidP="00F63C3C"/>
        </w:tc>
        <w:tc>
          <w:tcPr>
            <w:tcW w:w="2272" w:type="dxa"/>
            <w:tcBorders>
              <w:top w:val="nil"/>
              <w:left w:val="single" w:sz="4" w:space="0" w:color="auto"/>
              <w:bottom w:val="single" w:sz="4" w:space="0" w:color="auto"/>
              <w:right w:val="nil"/>
            </w:tcBorders>
            <w:shd w:val="clear" w:color="auto" w:fill="auto"/>
          </w:tcPr>
          <w:p w14:paraId="5B84F5BF" w14:textId="77777777" w:rsidR="008F027D" w:rsidRPr="008F027D" w:rsidRDefault="008F027D"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16D48FCF" w14:textId="74DF636A" w:rsidR="008F027D" w:rsidRPr="008F027D" w:rsidRDefault="008F027D"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39DAF7E" w14:textId="38F5D8E3" w:rsidR="008F027D" w:rsidRPr="008F027D" w:rsidRDefault="008F027D" w:rsidP="00F63C3C">
            <w:pPr>
              <w:jc w:val="center"/>
              <w:rPr>
                <w:b/>
                <w:bCs/>
              </w:rPr>
            </w:pPr>
          </w:p>
        </w:tc>
      </w:tr>
      <w:tr w:rsidR="008F027D" w14:paraId="2A597B63" w14:textId="77777777" w:rsidTr="00F63C3C">
        <w:tc>
          <w:tcPr>
            <w:tcW w:w="2256" w:type="dxa"/>
            <w:tcBorders>
              <w:top w:val="single" w:sz="4" w:space="0" w:color="auto"/>
              <w:bottom w:val="single" w:sz="4" w:space="0" w:color="auto"/>
            </w:tcBorders>
            <w:shd w:val="clear" w:color="auto" w:fill="F2F2F2" w:themeFill="background1" w:themeFillShade="F2"/>
          </w:tcPr>
          <w:p w14:paraId="73792934" w14:textId="77777777" w:rsidR="008F027D" w:rsidRDefault="008F027D" w:rsidP="00F63C3C"/>
        </w:tc>
        <w:tc>
          <w:tcPr>
            <w:tcW w:w="2272" w:type="dxa"/>
            <w:tcBorders>
              <w:top w:val="single" w:sz="4" w:space="0" w:color="auto"/>
              <w:bottom w:val="single" w:sz="4" w:space="0" w:color="auto"/>
            </w:tcBorders>
            <w:shd w:val="clear" w:color="auto" w:fill="F2F2F2" w:themeFill="background1" w:themeFillShade="F2"/>
          </w:tcPr>
          <w:p w14:paraId="0A2E9832" w14:textId="77777777" w:rsidR="008F027D" w:rsidRDefault="008F027D"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89163A5" w14:textId="77777777" w:rsidR="008F027D" w:rsidRDefault="008F027D"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3CA89499" w14:textId="77777777" w:rsidR="008F027D" w:rsidRDefault="008F027D" w:rsidP="00F63C3C">
            <w:pPr>
              <w:jc w:val="center"/>
            </w:pPr>
          </w:p>
        </w:tc>
      </w:tr>
      <w:tr w:rsidR="008F027D" w14:paraId="7E916A02" w14:textId="77777777" w:rsidTr="00F63C3C">
        <w:tc>
          <w:tcPr>
            <w:tcW w:w="2256" w:type="dxa"/>
            <w:vMerge w:val="restart"/>
            <w:tcBorders>
              <w:top w:val="single" w:sz="4" w:space="0" w:color="auto"/>
              <w:right w:val="single" w:sz="4" w:space="0" w:color="auto"/>
            </w:tcBorders>
          </w:tcPr>
          <w:p w14:paraId="45DF5B95" w14:textId="77777777" w:rsidR="008F027D" w:rsidRDefault="008F027D" w:rsidP="00F63C3C">
            <w:r>
              <w:t>Prioridad</w:t>
            </w:r>
          </w:p>
        </w:tc>
        <w:tc>
          <w:tcPr>
            <w:tcW w:w="2272" w:type="dxa"/>
            <w:tcBorders>
              <w:top w:val="single" w:sz="4" w:space="0" w:color="auto"/>
              <w:left w:val="single" w:sz="4" w:space="0" w:color="auto"/>
              <w:bottom w:val="nil"/>
            </w:tcBorders>
          </w:tcPr>
          <w:p w14:paraId="24C93C12" w14:textId="77777777" w:rsidR="008F027D" w:rsidRDefault="008F027D" w:rsidP="00F63C3C">
            <w:pPr>
              <w:jc w:val="center"/>
            </w:pPr>
            <w:r>
              <w:t>Alta</w:t>
            </w:r>
          </w:p>
        </w:tc>
        <w:tc>
          <w:tcPr>
            <w:tcW w:w="2324" w:type="dxa"/>
            <w:tcBorders>
              <w:top w:val="single" w:sz="4" w:space="0" w:color="auto"/>
              <w:bottom w:val="nil"/>
            </w:tcBorders>
          </w:tcPr>
          <w:p w14:paraId="57124951" w14:textId="77777777" w:rsidR="008F027D" w:rsidRDefault="008F027D" w:rsidP="00F63C3C">
            <w:pPr>
              <w:jc w:val="center"/>
            </w:pPr>
            <w:r>
              <w:t>Deseada</w:t>
            </w:r>
          </w:p>
        </w:tc>
        <w:tc>
          <w:tcPr>
            <w:tcW w:w="1976" w:type="dxa"/>
            <w:tcBorders>
              <w:top w:val="single" w:sz="4" w:space="0" w:color="auto"/>
              <w:bottom w:val="nil"/>
            </w:tcBorders>
          </w:tcPr>
          <w:p w14:paraId="73938CE7" w14:textId="77777777" w:rsidR="008F027D" w:rsidRDefault="008F027D" w:rsidP="00F63C3C">
            <w:pPr>
              <w:jc w:val="center"/>
            </w:pPr>
            <w:r>
              <w:t>Opcional</w:t>
            </w:r>
          </w:p>
        </w:tc>
      </w:tr>
      <w:tr w:rsidR="008F027D" w14:paraId="7534E705" w14:textId="77777777" w:rsidTr="00F63C3C">
        <w:tc>
          <w:tcPr>
            <w:tcW w:w="2256" w:type="dxa"/>
            <w:vMerge/>
            <w:tcBorders>
              <w:bottom w:val="single" w:sz="4" w:space="0" w:color="auto"/>
              <w:right w:val="single" w:sz="4" w:space="0" w:color="auto"/>
            </w:tcBorders>
          </w:tcPr>
          <w:p w14:paraId="2B9CC4BD" w14:textId="77777777" w:rsidR="008F027D" w:rsidRDefault="008F027D" w:rsidP="00F63C3C"/>
        </w:tc>
        <w:tc>
          <w:tcPr>
            <w:tcW w:w="2272" w:type="dxa"/>
            <w:tcBorders>
              <w:top w:val="nil"/>
              <w:left w:val="single" w:sz="4" w:space="0" w:color="auto"/>
              <w:bottom w:val="single" w:sz="4" w:space="0" w:color="auto"/>
            </w:tcBorders>
          </w:tcPr>
          <w:p w14:paraId="383463CC" w14:textId="77777777" w:rsidR="008F027D" w:rsidRPr="00221CDF" w:rsidRDefault="008F027D" w:rsidP="00F63C3C">
            <w:pPr>
              <w:jc w:val="center"/>
              <w:rPr>
                <w:b/>
                <w:bCs/>
              </w:rPr>
            </w:pPr>
            <w:r w:rsidRPr="00221CDF">
              <w:rPr>
                <w:b/>
                <w:bCs/>
              </w:rPr>
              <w:t>X</w:t>
            </w:r>
          </w:p>
        </w:tc>
        <w:tc>
          <w:tcPr>
            <w:tcW w:w="2324" w:type="dxa"/>
            <w:tcBorders>
              <w:top w:val="nil"/>
              <w:bottom w:val="single" w:sz="4" w:space="0" w:color="auto"/>
            </w:tcBorders>
          </w:tcPr>
          <w:p w14:paraId="4CE55A7B" w14:textId="4A8E4E36" w:rsidR="008F027D" w:rsidRPr="00221CDF" w:rsidRDefault="008F027D" w:rsidP="00F63C3C">
            <w:pPr>
              <w:jc w:val="center"/>
              <w:rPr>
                <w:b/>
                <w:bCs/>
              </w:rPr>
            </w:pPr>
          </w:p>
        </w:tc>
        <w:tc>
          <w:tcPr>
            <w:tcW w:w="1976" w:type="dxa"/>
            <w:tcBorders>
              <w:top w:val="nil"/>
              <w:bottom w:val="single" w:sz="4" w:space="0" w:color="auto"/>
            </w:tcBorders>
          </w:tcPr>
          <w:p w14:paraId="15CD0491" w14:textId="505B4DF9" w:rsidR="008F027D" w:rsidRPr="00221CDF" w:rsidRDefault="008F027D" w:rsidP="00F63C3C">
            <w:pPr>
              <w:jc w:val="center"/>
              <w:rPr>
                <w:b/>
                <w:bCs/>
              </w:rPr>
            </w:pPr>
          </w:p>
        </w:tc>
      </w:tr>
      <w:tr w:rsidR="008F027D" w14:paraId="382B443C" w14:textId="77777777" w:rsidTr="00F63C3C">
        <w:tc>
          <w:tcPr>
            <w:tcW w:w="2256" w:type="dxa"/>
            <w:tcBorders>
              <w:top w:val="single" w:sz="4" w:space="0" w:color="auto"/>
              <w:bottom w:val="single" w:sz="4" w:space="0" w:color="auto"/>
            </w:tcBorders>
            <w:shd w:val="clear" w:color="auto" w:fill="F2F2F2" w:themeFill="background1" w:themeFillShade="F2"/>
          </w:tcPr>
          <w:p w14:paraId="098F9B70" w14:textId="77777777" w:rsidR="008F027D" w:rsidRDefault="008F027D" w:rsidP="00F63C3C"/>
        </w:tc>
        <w:tc>
          <w:tcPr>
            <w:tcW w:w="2272" w:type="dxa"/>
            <w:tcBorders>
              <w:top w:val="single" w:sz="4" w:space="0" w:color="auto"/>
              <w:bottom w:val="single" w:sz="4" w:space="0" w:color="auto"/>
            </w:tcBorders>
            <w:shd w:val="clear" w:color="auto" w:fill="F2F2F2" w:themeFill="background1" w:themeFillShade="F2"/>
          </w:tcPr>
          <w:p w14:paraId="654ACB76" w14:textId="77777777" w:rsidR="008F027D" w:rsidRDefault="008F027D"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16C5B6B" w14:textId="77777777" w:rsidR="008F027D" w:rsidRDefault="008F027D" w:rsidP="00F63C3C">
            <w:pPr>
              <w:jc w:val="center"/>
            </w:pPr>
          </w:p>
        </w:tc>
        <w:tc>
          <w:tcPr>
            <w:tcW w:w="1976" w:type="dxa"/>
            <w:tcBorders>
              <w:top w:val="single" w:sz="4" w:space="0" w:color="auto"/>
            </w:tcBorders>
            <w:shd w:val="clear" w:color="auto" w:fill="F2F2F2" w:themeFill="background1" w:themeFillShade="F2"/>
          </w:tcPr>
          <w:p w14:paraId="34FBBA6A" w14:textId="77777777" w:rsidR="008F027D" w:rsidRDefault="008F027D" w:rsidP="00F63C3C">
            <w:pPr>
              <w:jc w:val="center"/>
            </w:pPr>
          </w:p>
        </w:tc>
      </w:tr>
      <w:tr w:rsidR="008F027D" w14:paraId="6E348FEC" w14:textId="77777777" w:rsidTr="00F63C3C">
        <w:tc>
          <w:tcPr>
            <w:tcW w:w="2256" w:type="dxa"/>
            <w:vMerge w:val="restart"/>
            <w:tcBorders>
              <w:top w:val="single" w:sz="4" w:space="0" w:color="auto"/>
              <w:right w:val="single" w:sz="4" w:space="0" w:color="auto"/>
            </w:tcBorders>
          </w:tcPr>
          <w:p w14:paraId="6EE57AF6" w14:textId="77777777" w:rsidR="008F027D" w:rsidRDefault="008F027D" w:rsidP="00F63C3C">
            <w:r>
              <w:t>¿Ya ha sido implementado?</w:t>
            </w:r>
          </w:p>
        </w:tc>
        <w:tc>
          <w:tcPr>
            <w:tcW w:w="2272" w:type="dxa"/>
            <w:tcBorders>
              <w:top w:val="single" w:sz="4" w:space="0" w:color="auto"/>
              <w:left w:val="single" w:sz="4" w:space="0" w:color="auto"/>
              <w:bottom w:val="nil"/>
            </w:tcBorders>
          </w:tcPr>
          <w:p w14:paraId="74AB2AB2" w14:textId="77777777" w:rsidR="008F027D" w:rsidRDefault="008F027D" w:rsidP="00F63C3C">
            <w:pPr>
              <w:jc w:val="center"/>
            </w:pPr>
            <w:r>
              <w:t>Si</w:t>
            </w:r>
          </w:p>
        </w:tc>
        <w:tc>
          <w:tcPr>
            <w:tcW w:w="2324" w:type="dxa"/>
            <w:tcBorders>
              <w:top w:val="single" w:sz="4" w:space="0" w:color="auto"/>
              <w:bottom w:val="nil"/>
              <w:right w:val="single" w:sz="4" w:space="0" w:color="auto"/>
            </w:tcBorders>
          </w:tcPr>
          <w:p w14:paraId="6591EE44" w14:textId="77777777" w:rsidR="008F027D" w:rsidRDefault="008F027D" w:rsidP="00F63C3C">
            <w:pPr>
              <w:jc w:val="center"/>
            </w:pPr>
            <w:r>
              <w:t>No</w:t>
            </w:r>
          </w:p>
        </w:tc>
        <w:tc>
          <w:tcPr>
            <w:tcW w:w="1976" w:type="dxa"/>
            <w:tcBorders>
              <w:left w:val="single" w:sz="4" w:space="0" w:color="auto"/>
            </w:tcBorders>
            <w:shd w:val="clear" w:color="auto" w:fill="F2F2F2" w:themeFill="background1" w:themeFillShade="F2"/>
          </w:tcPr>
          <w:p w14:paraId="2A6E8D6E" w14:textId="77777777" w:rsidR="008F027D" w:rsidRDefault="008F027D" w:rsidP="00F63C3C">
            <w:pPr>
              <w:jc w:val="center"/>
            </w:pPr>
          </w:p>
        </w:tc>
      </w:tr>
      <w:tr w:rsidR="008F027D" w14:paraId="48C95A7B" w14:textId="77777777" w:rsidTr="007B08C3">
        <w:tc>
          <w:tcPr>
            <w:tcW w:w="2256" w:type="dxa"/>
            <w:vMerge/>
            <w:tcBorders>
              <w:bottom w:val="single" w:sz="4" w:space="0" w:color="auto"/>
              <w:right w:val="single" w:sz="4" w:space="0" w:color="auto"/>
            </w:tcBorders>
          </w:tcPr>
          <w:p w14:paraId="71823E34" w14:textId="77777777" w:rsidR="008F027D" w:rsidRDefault="008F027D" w:rsidP="00F63C3C"/>
        </w:tc>
        <w:tc>
          <w:tcPr>
            <w:tcW w:w="2272" w:type="dxa"/>
            <w:tcBorders>
              <w:top w:val="nil"/>
              <w:left w:val="single" w:sz="4" w:space="0" w:color="auto"/>
              <w:bottom w:val="single" w:sz="4" w:space="0" w:color="auto"/>
            </w:tcBorders>
            <w:shd w:val="clear" w:color="auto" w:fill="92D050"/>
          </w:tcPr>
          <w:p w14:paraId="2C993944" w14:textId="2C98DB88" w:rsidR="008F027D" w:rsidRPr="00221CDF" w:rsidRDefault="007B08C3"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0D36C098" w14:textId="7F2AB75C" w:rsidR="008F027D" w:rsidRPr="00221CDF" w:rsidRDefault="008F027D" w:rsidP="00F63C3C">
            <w:pPr>
              <w:jc w:val="center"/>
              <w:rPr>
                <w:b/>
                <w:bCs/>
              </w:rPr>
            </w:pPr>
          </w:p>
        </w:tc>
        <w:tc>
          <w:tcPr>
            <w:tcW w:w="1976" w:type="dxa"/>
            <w:tcBorders>
              <w:left w:val="single" w:sz="4" w:space="0" w:color="auto"/>
            </w:tcBorders>
            <w:shd w:val="clear" w:color="auto" w:fill="F2F2F2" w:themeFill="background1" w:themeFillShade="F2"/>
          </w:tcPr>
          <w:p w14:paraId="0887475C" w14:textId="77777777" w:rsidR="008F027D" w:rsidRDefault="008F027D" w:rsidP="00F63C3C">
            <w:pPr>
              <w:jc w:val="center"/>
            </w:pPr>
          </w:p>
        </w:tc>
      </w:tr>
    </w:tbl>
    <w:p w14:paraId="6FA0F427" w14:textId="77777777" w:rsidR="008F027D" w:rsidRPr="007D176D" w:rsidRDefault="008F027D" w:rsidP="008F027D"/>
    <w:p w14:paraId="6FCA07E7" w14:textId="771DCA90" w:rsidR="00335E9A" w:rsidRDefault="00F6785E" w:rsidP="00F6785E">
      <w:r>
        <w:t xml:space="preserve">La escena, el Pokémon y la Pokéball se ejecutarán en un sistema de Realidad Aumentada bajo el SDK de ARCore o Vuforia. </w:t>
      </w:r>
    </w:p>
    <w:p w14:paraId="4CF0E8A7" w14:textId="0F069043" w:rsidR="00F6785E" w:rsidRDefault="00F6785E" w:rsidP="00F6785E">
      <w:r>
        <w:t>Se tendrá ARCore como prioridad para generar un escenario sobre un plano ya que hacerlo a través de un marcador puede generar una mala orientación si se corre sobre un portátil.</w:t>
      </w:r>
    </w:p>
    <w:p w14:paraId="09D9043A" w14:textId="1944A30A" w:rsidR="00F80440" w:rsidRDefault="00F80440" w:rsidP="00F6785E">
      <w:r>
        <w:t>Cabe aclarar que a diferente de Vuforia, el ARCore es un desconocido SDK por el desarrollador.</w:t>
      </w:r>
    </w:p>
    <w:p w14:paraId="43952753" w14:textId="77777777" w:rsidR="00F6785E" w:rsidRDefault="00F6785E" w:rsidP="00F6785E"/>
    <w:p w14:paraId="349E15A4" w14:textId="19AA6215" w:rsidR="00335E9A" w:rsidRDefault="00DE1C8E" w:rsidP="00335E9A">
      <w:pPr>
        <w:pStyle w:val="Ttulo3"/>
      </w:pPr>
      <w:bookmarkStart w:id="26" w:name="_Toc64153187"/>
      <w:r>
        <w:lastRenderedPageBreak/>
        <w:t>3</w:t>
      </w:r>
      <w:r w:rsidR="00335E9A">
        <w:t xml:space="preserve"> – Generación de </w:t>
      </w:r>
      <w:r w:rsidR="00D64DDA">
        <w:t>Pokémon</w:t>
      </w:r>
      <w:r w:rsidR="00335E9A">
        <w:t xml:space="preserve"> alea</w:t>
      </w:r>
      <w:r w:rsidR="00D64DDA">
        <w:t>torio</w:t>
      </w:r>
      <w:bookmarkEnd w:id="2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2254D48F"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6006CBC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7FC4EDBA"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40E1079C" w14:textId="1464AA21"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3EDBC13" w14:textId="77777777" w:rsidR="00335E9A" w:rsidRDefault="00335E9A" w:rsidP="00F63C3C">
            <w:pPr>
              <w:jc w:val="center"/>
            </w:pPr>
            <w:r>
              <w:t>NEDIAR con cambios</w:t>
            </w:r>
          </w:p>
        </w:tc>
      </w:tr>
      <w:tr w:rsidR="00335E9A" w14:paraId="3B5E2E94"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B6B3982"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B89F59C" w14:textId="5D476637"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06A04328" w14:textId="442CD435"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4D3D1512" w14:textId="77777777" w:rsidR="00335E9A" w:rsidRPr="008F027D" w:rsidRDefault="00335E9A" w:rsidP="00F63C3C">
            <w:pPr>
              <w:jc w:val="center"/>
              <w:rPr>
                <w:b/>
                <w:bCs/>
              </w:rPr>
            </w:pPr>
            <w:r w:rsidRPr="008F027D">
              <w:rPr>
                <w:b/>
                <w:bCs/>
              </w:rPr>
              <w:t>X</w:t>
            </w:r>
          </w:p>
        </w:tc>
      </w:tr>
      <w:tr w:rsidR="00335E9A" w14:paraId="7C31624E" w14:textId="77777777" w:rsidTr="00F63C3C">
        <w:tc>
          <w:tcPr>
            <w:tcW w:w="2256" w:type="dxa"/>
            <w:tcBorders>
              <w:top w:val="single" w:sz="4" w:space="0" w:color="auto"/>
              <w:bottom w:val="single" w:sz="4" w:space="0" w:color="auto"/>
            </w:tcBorders>
            <w:shd w:val="clear" w:color="auto" w:fill="F2F2F2" w:themeFill="background1" w:themeFillShade="F2"/>
          </w:tcPr>
          <w:p w14:paraId="272DB1D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F0C6949"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A2FE9BD"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B26D7CB" w14:textId="77777777" w:rsidR="00335E9A" w:rsidRDefault="00335E9A" w:rsidP="00F63C3C">
            <w:pPr>
              <w:jc w:val="center"/>
            </w:pPr>
          </w:p>
        </w:tc>
      </w:tr>
      <w:tr w:rsidR="00335E9A" w14:paraId="5A70DAEC" w14:textId="77777777" w:rsidTr="00F63C3C">
        <w:tc>
          <w:tcPr>
            <w:tcW w:w="2256" w:type="dxa"/>
            <w:vMerge w:val="restart"/>
            <w:tcBorders>
              <w:top w:val="single" w:sz="4" w:space="0" w:color="auto"/>
              <w:right w:val="single" w:sz="4" w:space="0" w:color="auto"/>
            </w:tcBorders>
          </w:tcPr>
          <w:p w14:paraId="0D954931" w14:textId="77777777" w:rsidR="00335E9A" w:rsidRDefault="00335E9A" w:rsidP="00F63C3C">
            <w:r>
              <w:t>Prioridad</w:t>
            </w:r>
          </w:p>
        </w:tc>
        <w:tc>
          <w:tcPr>
            <w:tcW w:w="2272" w:type="dxa"/>
            <w:tcBorders>
              <w:top w:val="single" w:sz="4" w:space="0" w:color="auto"/>
              <w:left w:val="single" w:sz="4" w:space="0" w:color="auto"/>
              <w:bottom w:val="nil"/>
            </w:tcBorders>
          </w:tcPr>
          <w:p w14:paraId="3325A435" w14:textId="77777777" w:rsidR="00335E9A" w:rsidRDefault="00335E9A" w:rsidP="00F63C3C">
            <w:pPr>
              <w:jc w:val="center"/>
            </w:pPr>
            <w:r>
              <w:t>Alta</w:t>
            </w:r>
          </w:p>
        </w:tc>
        <w:tc>
          <w:tcPr>
            <w:tcW w:w="2324" w:type="dxa"/>
            <w:tcBorders>
              <w:top w:val="single" w:sz="4" w:space="0" w:color="auto"/>
              <w:bottom w:val="nil"/>
            </w:tcBorders>
          </w:tcPr>
          <w:p w14:paraId="46196310" w14:textId="77777777" w:rsidR="00335E9A" w:rsidRDefault="00335E9A" w:rsidP="00F63C3C">
            <w:pPr>
              <w:jc w:val="center"/>
            </w:pPr>
            <w:r>
              <w:t>Deseada</w:t>
            </w:r>
          </w:p>
        </w:tc>
        <w:tc>
          <w:tcPr>
            <w:tcW w:w="1976" w:type="dxa"/>
            <w:tcBorders>
              <w:top w:val="single" w:sz="4" w:space="0" w:color="auto"/>
              <w:bottom w:val="nil"/>
            </w:tcBorders>
          </w:tcPr>
          <w:p w14:paraId="56FA4689" w14:textId="77777777" w:rsidR="00335E9A" w:rsidRDefault="00335E9A" w:rsidP="00F63C3C">
            <w:pPr>
              <w:jc w:val="center"/>
            </w:pPr>
            <w:r>
              <w:t>Opcional</w:t>
            </w:r>
          </w:p>
        </w:tc>
      </w:tr>
      <w:tr w:rsidR="00335E9A" w14:paraId="5C9C2F4C" w14:textId="77777777" w:rsidTr="00F63C3C">
        <w:tc>
          <w:tcPr>
            <w:tcW w:w="2256" w:type="dxa"/>
            <w:vMerge/>
            <w:tcBorders>
              <w:bottom w:val="single" w:sz="4" w:space="0" w:color="auto"/>
              <w:right w:val="single" w:sz="4" w:space="0" w:color="auto"/>
            </w:tcBorders>
          </w:tcPr>
          <w:p w14:paraId="368B71D1" w14:textId="77777777" w:rsidR="00335E9A" w:rsidRDefault="00335E9A" w:rsidP="00F63C3C"/>
        </w:tc>
        <w:tc>
          <w:tcPr>
            <w:tcW w:w="2272" w:type="dxa"/>
            <w:tcBorders>
              <w:top w:val="nil"/>
              <w:left w:val="single" w:sz="4" w:space="0" w:color="auto"/>
              <w:bottom w:val="single" w:sz="4" w:space="0" w:color="auto"/>
            </w:tcBorders>
          </w:tcPr>
          <w:p w14:paraId="1E9A2FDA" w14:textId="348FF09F" w:rsidR="00335E9A" w:rsidRPr="00221CDF" w:rsidRDefault="00335E9A" w:rsidP="00F63C3C">
            <w:pPr>
              <w:jc w:val="center"/>
              <w:rPr>
                <w:b/>
                <w:bCs/>
              </w:rPr>
            </w:pPr>
          </w:p>
        </w:tc>
        <w:tc>
          <w:tcPr>
            <w:tcW w:w="2324" w:type="dxa"/>
            <w:tcBorders>
              <w:top w:val="nil"/>
              <w:bottom w:val="single" w:sz="4" w:space="0" w:color="auto"/>
            </w:tcBorders>
          </w:tcPr>
          <w:p w14:paraId="1C2A7844" w14:textId="110ED55D" w:rsidR="00335E9A" w:rsidRPr="00221CDF" w:rsidRDefault="00F80440" w:rsidP="00F63C3C">
            <w:pPr>
              <w:jc w:val="center"/>
              <w:rPr>
                <w:b/>
                <w:bCs/>
              </w:rPr>
            </w:pPr>
            <w:r>
              <w:rPr>
                <w:b/>
                <w:bCs/>
              </w:rPr>
              <w:t>X</w:t>
            </w:r>
          </w:p>
        </w:tc>
        <w:tc>
          <w:tcPr>
            <w:tcW w:w="1976" w:type="dxa"/>
            <w:tcBorders>
              <w:top w:val="nil"/>
              <w:bottom w:val="single" w:sz="4" w:space="0" w:color="auto"/>
            </w:tcBorders>
          </w:tcPr>
          <w:p w14:paraId="245499C7" w14:textId="50E17B23" w:rsidR="00335E9A" w:rsidRPr="00221CDF" w:rsidRDefault="00335E9A" w:rsidP="00F63C3C">
            <w:pPr>
              <w:jc w:val="center"/>
              <w:rPr>
                <w:b/>
                <w:bCs/>
              </w:rPr>
            </w:pPr>
          </w:p>
        </w:tc>
      </w:tr>
      <w:tr w:rsidR="00335E9A" w14:paraId="60296FCA" w14:textId="77777777" w:rsidTr="00F63C3C">
        <w:tc>
          <w:tcPr>
            <w:tcW w:w="2256" w:type="dxa"/>
            <w:tcBorders>
              <w:top w:val="single" w:sz="4" w:space="0" w:color="auto"/>
              <w:bottom w:val="single" w:sz="4" w:space="0" w:color="auto"/>
            </w:tcBorders>
            <w:shd w:val="clear" w:color="auto" w:fill="F2F2F2" w:themeFill="background1" w:themeFillShade="F2"/>
          </w:tcPr>
          <w:p w14:paraId="6ECF65CD"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25815898"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E308114"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55D4CF81" w14:textId="77777777" w:rsidR="00335E9A" w:rsidRDefault="00335E9A" w:rsidP="00F63C3C">
            <w:pPr>
              <w:jc w:val="center"/>
            </w:pPr>
          </w:p>
        </w:tc>
      </w:tr>
      <w:tr w:rsidR="00335E9A" w14:paraId="0EDCBB22" w14:textId="77777777" w:rsidTr="00F63C3C">
        <w:tc>
          <w:tcPr>
            <w:tcW w:w="2256" w:type="dxa"/>
            <w:vMerge w:val="restart"/>
            <w:tcBorders>
              <w:top w:val="single" w:sz="4" w:space="0" w:color="auto"/>
              <w:right w:val="single" w:sz="4" w:space="0" w:color="auto"/>
            </w:tcBorders>
          </w:tcPr>
          <w:p w14:paraId="30B26FC0"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4875EAA5"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EB7AA3C"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170AA806" w14:textId="77777777" w:rsidR="00335E9A" w:rsidRDefault="00335E9A" w:rsidP="00F63C3C">
            <w:pPr>
              <w:jc w:val="center"/>
            </w:pPr>
          </w:p>
        </w:tc>
      </w:tr>
      <w:tr w:rsidR="00335E9A" w14:paraId="5655D9CD" w14:textId="77777777" w:rsidTr="007B08C3">
        <w:tc>
          <w:tcPr>
            <w:tcW w:w="2256" w:type="dxa"/>
            <w:vMerge/>
            <w:tcBorders>
              <w:bottom w:val="single" w:sz="4" w:space="0" w:color="auto"/>
              <w:right w:val="single" w:sz="4" w:space="0" w:color="auto"/>
            </w:tcBorders>
          </w:tcPr>
          <w:p w14:paraId="4503CFBB"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3E45249B" w14:textId="04E68031" w:rsidR="00335E9A" w:rsidRPr="00221CDF" w:rsidRDefault="007B08C3"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7D9A28D2" w14:textId="24C94527"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1E1CEA51" w14:textId="77777777" w:rsidR="00335E9A" w:rsidRDefault="00335E9A" w:rsidP="00F63C3C">
            <w:pPr>
              <w:jc w:val="center"/>
            </w:pPr>
          </w:p>
        </w:tc>
      </w:tr>
    </w:tbl>
    <w:p w14:paraId="3691660A" w14:textId="77777777" w:rsidR="00335E9A" w:rsidRPr="007D176D" w:rsidRDefault="00335E9A" w:rsidP="00335E9A"/>
    <w:p w14:paraId="7B297B65" w14:textId="77777777" w:rsidR="00F80440" w:rsidRDefault="00F6785E" w:rsidP="00F80440">
      <w:r>
        <w:t xml:space="preserve">Se generará </w:t>
      </w:r>
      <w:r w:rsidR="007C69E2">
        <w:t>Pokémon</w:t>
      </w:r>
      <w:r>
        <w:t xml:space="preserve"> aleatorios a partir del API RESTful sobre el escenario.</w:t>
      </w:r>
    </w:p>
    <w:p w14:paraId="016FDA84" w14:textId="77777777" w:rsidR="00F80440" w:rsidRDefault="00F80440" w:rsidP="00F80440">
      <w:r>
        <w:t>La generación se dará cada X segundos aleatorios y solo se generarán si existen espacios vacíos.</w:t>
      </w:r>
    </w:p>
    <w:p w14:paraId="3CF12576" w14:textId="796411AA" w:rsidR="00F6785E" w:rsidRDefault="00F80440" w:rsidP="00F80440">
      <w:pPr>
        <w:pStyle w:val="Ttulo4"/>
      </w:pPr>
      <w:r>
        <w:t>Cambios del desarrollador:</w:t>
      </w:r>
    </w:p>
    <w:p w14:paraId="1BD6F184" w14:textId="7DC4E3AD" w:rsidR="00335E9A" w:rsidRDefault="00F6785E" w:rsidP="00F80440">
      <w:pPr>
        <w:pStyle w:val="Prrafodelista"/>
        <w:numPr>
          <w:ilvl w:val="0"/>
          <w:numId w:val="5"/>
        </w:numPr>
      </w:pPr>
      <w:r>
        <w:t xml:space="preserve">Estos </w:t>
      </w:r>
      <w:r w:rsidR="007C69E2">
        <w:t>Pokémon</w:t>
      </w:r>
      <w:r>
        <w:t xml:space="preserve"> se </w:t>
      </w:r>
      <w:r w:rsidR="00AF3596">
        <w:t>generarán</w:t>
      </w:r>
      <w:r>
        <w:t xml:space="preserve"> sobre un conjunto de </w:t>
      </w:r>
      <w:r w:rsidR="00F80440">
        <w:t>puntos de respawn</w:t>
      </w:r>
      <w:r>
        <w:t xml:space="preserve"> previamente diseñados.</w:t>
      </w:r>
    </w:p>
    <w:p w14:paraId="055F6CE5" w14:textId="24E7B9FD" w:rsidR="00F80440" w:rsidRDefault="00F80440" w:rsidP="00F80440">
      <w:pPr>
        <w:pStyle w:val="Prrafodelista"/>
        <w:numPr>
          <w:ilvl w:val="0"/>
          <w:numId w:val="5"/>
        </w:numPr>
      </w:pPr>
      <w:r>
        <w:t>Se redujo prioridad para ser correctamente planeado/documentado</w:t>
      </w:r>
    </w:p>
    <w:p w14:paraId="73A6AD37" w14:textId="77777777" w:rsidR="00AF3596" w:rsidRDefault="00AF3596"/>
    <w:p w14:paraId="1FFC220E" w14:textId="584F2E4F" w:rsidR="00335E9A" w:rsidRDefault="00DE1C8E" w:rsidP="00335E9A">
      <w:pPr>
        <w:pStyle w:val="Ttulo3"/>
      </w:pPr>
      <w:bookmarkStart w:id="27" w:name="_Toc64153188"/>
      <w:r>
        <w:t>4</w:t>
      </w:r>
      <w:r w:rsidR="00335E9A">
        <w:t xml:space="preserve"> – </w:t>
      </w:r>
      <w:r w:rsidR="00D64DDA">
        <w:t>Generación de Pokéball</w:t>
      </w:r>
      <w:bookmarkEnd w:id="27"/>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7141ECD7"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26B34968"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713D7D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5F4C7B18"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41B2AB4" w14:textId="77777777" w:rsidR="00335E9A" w:rsidRDefault="00335E9A" w:rsidP="00F63C3C">
            <w:pPr>
              <w:jc w:val="center"/>
            </w:pPr>
            <w:r>
              <w:t>NEDIAR con cambios</w:t>
            </w:r>
          </w:p>
        </w:tc>
      </w:tr>
      <w:tr w:rsidR="00335E9A" w14:paraId="3C386255"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0927EFD1"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C27D434" w14:textId="0380D2D4"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7F04C054" w14:textId="5C5CF86E"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45356DD" w14:textId="4B6F2F92" w:rsidR="00335E9A" w:rsidRPr="008F027D" w:rsidRDefault="00F80440" w:rsidP="00F63C3C">
            <w:pPr>
              <w:jc w:val="center"/>
              <w:rPr>
                <w:b/>
                <w:bCs/>
              </w:rPr>
            </w:pPr>
            <w:r>
              <w:rPr>
                <w:b/>
                <w:bCs/>
              </w:rPr>
              <w:t>X</w:t>
            </w:r>
          </w:p>
        </w:tc>
      </w:tr>
      <w:tr w:rsidR="00335E9A" w14:paraId="31349ACD" w14:textId="77777777" w:rsidTr="00F63C3C">
        <w:tc>
          <w:tcPr>
            <w:tcW w:w="2256" w:type="dxa"/>
            <w:tcBorders>
              <w:top w:val="single" w:sz="4" w:space="0" w:color="auto"/>
              <w:bottom w:val="single" w:sz="4" w:space="0" w:color="auto"/>
            </w:tcBorders>
            <w:shd w:val="clear" w:color="auto" w:fill="F2F2F2" w:themeFill="background1" w:themeFillShade="F2"/>
          </w:tcPr>
          <w:p w14:paraId="5A212F11"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4617975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12168BC0"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05FC0ABD" w14:textId="77777777" w:rsidR="00335E9A" w:rsidRDefault="00335E9A" w:rsidP="00F63C3C">
            <w:pPr>
              <w:jc w:val="center"/>
            </w:pPr>
          </w:p>
        </w:tc>
      </w:tr>
      <w:tr w:rsidR="00335E9A" w14:paraId="6A44CC0F" w14:textId="77777777" w:rsidTr="00F63C3C">
        <w:tc>
          <w:tcPr>
            <w:tcW w:w="2256" w:type="dxa"/>
            <w:vMerge w:val="restart"/>
            <w:tcBorders>
              <w:top w:val="single" w:sz="4" w:space="0" w:color="auto"/>
              <w:right w:val="single" w:sz="4" w:space="0" w:color="auto"/>
            </w:tcBorders>
          </w:tcPr>
          <w:p w14:paraId="4A236F68" w14:textId="77777777" w:rsidR="00335E9A" w:rsidRDefault="00335E9A" w:rsidP="00F63C3C">
            <w:r>
              <w:t>Prioridad</w:t>
            </w:r>
          </w:p>
        </w:tc>
        <w:tc>
          <w:tcPr>
            <w:tcW w:w="2272" w:type="dxa"/>
            <w:tcBorders>
              <w:top w:val="single" w:sz="4" w:space="0" w:color="auto"/>
              <w:left w:val="single" w:sz="4" w:space="0" w:color="auto"/>
              <w:bottom w:val="nil"/>
            </w:tcBorders>
          </w:tcPr>
          <w:p w14:paraId="4C75C6D1" w14:textId="77777777" w:rsidR="00335E9A" w:rsidRDefault="00335E9A" w:rsidP="00F63C3C">
            <w:pPr>
              <w:jc w:val="center"/>
            </w:pPr>
            <w:r>
              <w:t>Alta</w:t>
            </w:r>
          </w:p>
        </w:tc>
        <w:tc>
          <w:tcPr>
            <w:tcW w:w="2324" w:type="dxa"/>
            <w:tcBorders>
              <w:top w:val="single" w:sz="4" w:space="0" w:color="auto"/>
              <w:bottom w:val="nil"/>
            </w:tcBorders>
          </w:tcPr>
          <w:p w14:paraId="5D591831" w14:textId="77777777" w:rsidR="00335E9A" w:rsidRDefault="00335E9A" w:rsidP="00F63C3C">
            <w:pPr>
              <w:jc w:val="center"/>
            </w:pPr>
            <w:r>
              <w:t>Deseada</w:t>
            </w:r>
          </w:p>
        </w:tc>
        <w:tc>
          <w:tcPr>
            <w:tcW w:w="1976" w:type="dxa"/>
            <w:tcBorders>
              <w:top w:val="single" w:sz="4" w:space="0" w:color="auto"/>
              <w:bottom w:val="nil"/>
            </w:tcBorders>
          </w:tcPr>
          <w:p w14:paraId="3E01E897" w14:textId="77777777" w:rsidR="00335E9A" w:rsidRDefault="00335E9A" w:rsidP="00F63C3C">
            <w:pPr>
              <w:jc w:val="center"/>
            </w:pPr>
            <w:r>
              <w:t>Opcional</w:t>
            </w:r>
          </w:p>
        </w:tc>
      </w:tr>
      <w:tr w:rsidR="00335E9A" w14:paraId="7B766AE0" w14:textId="77777777" w:rsidTr="00F63C3C">
        <w:tc>
          <w:tcPr>
            <w:tcW w:w="2256" w:type="dxa"/>
            <w:vMerge/>
            <w:tcBorders>
              <w:bottom w:val="single" w:sz="4" w:space="0" w:color="auto"/>
              <w:right w:val="single" w:sz="4" w:space="0" w:color="auto"/>
            </w:tcBorders>
          </w:tcPr>
          <w:p w14:paraId="6C55482B" w14:textId="77777777" w:rsidR="00335E9A" w:rsidRDefault="00335E9A" w:rsidP="00F63C3C"/>
        </w:tc>
        <w:tc>
          <w:tcPr>
            <w:tcW w:w="2272" w:type="dxa"/>
            <w:tcBorders>
              <w:top w:val="nil"/>
              <w:left w:val="single" w:sz="4" w:space="0" w:color="auto"/>
              <w:bottom w:val="single" w:sz="4" w:space="0" w:color="auto"/>
            </w:tcBorders>
          </w:tcPr>
          <w:p w14:paraId="1EBE88F8" w14:textId="29BFBCD1" w:rsidR="00335E9A" w:rsidRPr="00221CDF" w:rsidRDefault="00335E9A" w:rsidP="00F63C3C">
            <w:pPr>
              <w:jc w:val="center"/>
              <w:rPr>
                <w:b/>
                <w:bCs/>
              </w:rPr>
            </w:pPr>
          </w:p>
        </w:tc>
        <w:tc>
          <w:tcPr>
            <w:tcW w:w="2324" w:type="dxa"/>
            <w:tcBorders>
              <w:top w:val="nil"/>
              <w:bottom w:val="single" w:sz="4" w:space="0" w:color="auto"/>
            </w:tcBorders>
          </w:tcPr>
          <w:p w14:paraId="0E994293" w14:textId="011BFCD9" w:rsidR="00335E9A" w:rsidRPr="00221CDF" w:rsidRDefault="00F80440" w:rsidP="00F63C3C">
            <w:pPr>
              <w:jc w:val="center"/>
              <w:rPr>
                <w:b/>
                <w:bCs/>
              </w:rPr>
            </w:pPr>
            <w:r>
              <w:rPr>
                <w:b/>
                <w:bCs/>
              </w:rPr>
              <w:t>X</w:t>
            </w:r>
          </w:p>
        </w:tc>
        <w:tc>
          <w:tcPr>
            <w:tcW w:w="1976" w:type="dxa"/>
            <w:tcBorders>
              <w:top w:val="nil"/>
              <w:bottom w:val="single" w:sz="4" w:space="0" w:color="auto"/>
            </w:tcBorders>
          </w:tcPr>
          <w:p w14:paraId="289BC8E3" w14:textId="0E57F200" w:rsidR="00335E9A" w:rsidRPr="00221CDF" w:rsidRDefault="00335E9A" w:rsidP="00F63C3C">
            <w:pPr>
              <w:jc w:val="center"/>
              <w:rPr>
                <w:b/>
                <w:bCs/>
              </w:rPr>
            </w:pPr>
          </w:p>
        </w:tc>
      </w:tr>
      <w:tr w:rsidR="00335E9A" w14:paraId="4987EB88" w14:textId="77777777" w:rsidTr="00F63C3C">
        <w:tc>
          <w:tcPr>
            <w:tcW w:w="2256" w:type="dxa"/>
            <w:tcBorders>
              <w:top w:val="single" w:sz="4" w:space="0" w:color="auto"/>
              <w:bottom w:val="single" w:sz="4" w:space="0" w:color="auto"/>
            </w:tcBorders>
            <w:shd w:val="clear" w:color="auto" w:fill="F2F2F2" w:themeFill="background1" w:themeFillShade="F2"/>
          </w:tcPr>
          <w:p w14:paraId="08EF1F5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8923222"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B9A20E8"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2ED6D53" w14:textId="77777777" w:rsidR="00335E9A" w:rsidRDefault="00335E9A" w:rsidP="00F63C3C">
            <w:pPr>
              <w:jc w:val="center"/>
            </w:pPr>
          </w:p>
        </w:tc>
      </w:tr>
      <w:tr w:rsidR="00335E9A" w14:paraId="2D4FD761" w14:textId="77777777" w:rsidTr="00F63C3C">
        <w:tc>
          <w:tcPr>
            <w:tcW w:w="2256" w:type="dxa"/>
            <w:vMerge w:val="restart"/>
            <w:tcBorders>
              <w:top w:val="single" w:sz="4" w:space="0" w:color="auto"/>
              <w:right w:val="single" w:sz="4" w:space="0" w:color="auto"/>
            </w:tcBorders>
          </w:tcPr>
          <w:p w14:paraId="7E63AD33"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0F873D7"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680D1C0"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6FB9A00" w14:textId="77777777" w:rsidR="00335E9A" w:rsidRDefault="00335E9A" w:rsidP="00F63C3C">
            <w:pPr>
              <w:jc w:val="center"/>
            </w:pPr>
          </w:p>
        </w:tc>
      </w:tr>
      <w:tr w:rsidR="00335E9A" w14:paraId="213785E2" w14:textId="77777777" w:rsidTr="007B08C3">
        <w:tc>
          <w:tcPr>
            <w:tcW w:w="2256" w:type="dxa"/>
            <w:vMerge/>
            <w:tcBorders>
              <w:bottom w:val="single" w:sz="4" w:space="0" w:color="auto"/>
              <w:right w:val="single" w:sz="4" w:space="0" w:color="auto"/>
            </w:tcBorders>
          </w:tcPr>
          <w:p w14:paraId="6B0674EF"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71C0E6B6" w14:textId="57B9906D" w:rsidR="00335E9A" w:rsidRPr="00221CDF" w:rsidRDefault="007B08C3"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105FD7EB" w14:textId="586E9F0A"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47EB1954" w14:textId="77777777" w:rsidR="00335E9A" w:rsidRDefault="00335E9A" w:rsidP="00F63C3C">
            <w:pPr>
              <w:jc w:val="center"/>
            </w:pPr>
          </w:p>
        </w:tc>
      </w:tr>
    </w:tbl>
    <w:p w14:paraId="6A17E4D3" w14:textId="77777777" w:rsidR="00335E9A" w:rsidRPr="007D176D" w:rsidRDefault="00335E9A" w:rsidP="00335E9A"/>
    <w:p w14:paraId="12BB7797" w14:textId="3E75F1CB" w:rsidR="00335E9A" w:rsidRDefault="00AF3596">
      <w:r>
        <w:t>Se generará una Pokéball pocos segundos luego de que el jugador se encuentre sin una a la mano.</w:t>
      </w:r>
    </w:p>
    <w:p w14:paraId="5C75E24A" w14:textId="2E697620" w:rsidR="00AF3596" w:rsidRDefault="00AF3596">
      <w:r>
        <w:t>El jugador puede no tener una Pokéball a la mano en 4 casos:</w:t>
      </w:r>
    </w:p>
    <w:p w14:paraId="34DE2362" w14:textId="33FBF976" w:rsidR="00AF3596" w:rsidRDefault="00AF3596" w:rsidP="00AF3596">
      <w:pPr>
        <w:pStyle w:val="Prrafodelista"/>
        <w:numPr>
          <w:ilvl w:val="0"/>
          <w:numId w:val="4"/>
        </w:numPr>
      </w:pPr>
      <w:r>
        <w:t>Se acaba de iniciar la escena</w:t>
      </w:r>
    </w:p>
    <w:p w14:paraId="649E0605" w14:textId="0D3334F6" w:rsidR="00AF3596" w:rsidRDefault="00AF3596" w:rsidP="00AF3596">
      <w:pPr>
        <w:pStyle w:val="Prrafodelista"/>
        <w:numPr>
          <w:ilvl w:val="0"/>
          <w:numId w:val="4"/>
        </w:numPr>
      </w:pPr>
      <w:r>
        <w:t>Se lanzo una Pokéball y reboto una vez sin golpear ningún objetivo (Y por lo tanto termino desapareciendo).</w:t>
      </w:r>
    </w:p>
    <w:p w14:paraId="211C041E" w14:textId="24E388D6" w:rsidR="00AF3596" w:rsidRDefault="00AF3596" w:rsidP="00AF3596">
      <w:pPr>
        <w:pStyle w:val="Prrafodelista"/>
        <w:numPr>
          <w:ilvl w:val="0"/>
          <w:numId w:val="4"/>
        </w:numPr>
      </w:pPr>
      <w:r>
        <w:t>Se lanzo una Pokéball sobre un Pokémon y termino su uso (ya sea capturando o dejando escapar el objetivo).</w:t>
      </w:r>
    </w:p>
    <w:p w14:paraId="48052FC4" w14:textId="0024B9E1" w:rsidR="00AF3596" w:rsidRDefault="00AF3596" w:rsidP="00AF3596">
      <w:pPr>
        <w:pStyle w:val="Prrafodelista"/>
        <w:numPr>
          <w:ilvl w:val="0"/>
          <w:numId w:val="4"/>
        </w:numPr>
      </w:pPr>
      <w:r>
        <w:t>Por alguna razón la Pokéball nunca colisiono y se termina por desaparecer luego de X tiempo en el espacio.</w:t>
      </w:r>
    </w:p>
    <w:p w14:paraId="6292BC4D" w14:textId="77777777" w:rsidR="00F80440" w:rsidRDefault="00F80440" w:rsidP="00F80440">
      <w:pPr>
        <w:pStyle w:val="Ttulo4"/>
      </w:pPr>
      <w:r>
        <w:lastRenderedPageBreak/>
        <w:t>Cambios del desarrollador:</w:t>
      </w:r>
    </w:p>
    <w:p w14:paraId="1BFB9C52" w14:textId="74335BEF" w:rsidR="00F80440" w:rsidRDefault="00F80440" w:rsidP="00F80440">
      <w:pPr>
        <w:pStyle w:val="Prrafodelista"/>
        <w:numPr>
          <w:ilvl w:val="0"/>
          <w:numId w:val="5"/>
        </w:numPr>
      </w:pPr>
      <w:r>
        <w:t>Se redujo prioridad para ser correctamente planeado/documentado</w:t>
      </w:r>
    </w:p>
    <w:p w14:paraId="1BD6516B" w14:textId="77777777" w:rsidR="00AF3596" w:rsidRDefault="00AF3596"/>
    <w:p w14:paraId="0D7DEAE6" w14:textId="3B3AC3B8" w:rsidR="00335E9A" w:rsidRDefault="00DE1C8E" w:rsidP="00335E9A">
      <w:pPr>
        <w:pStyle w:val="Ttulo3"/>
      </w:pPr>
      <w:bookmarkStart w:id="28" w:name="_Toc64153189"/>
      <w:r>
        <w:t>5</w:t>
      </w:r>
      <w:r w:rsidR="00335E9A">
        <w:t xml:space="preserve"> – </w:t>
      </w:r>
      <w:r w:rsidR="00D64DDA">
        <w:t>Lanzamiento de Pokéball</w:t>
      </w:r>
      <w:bookmarkEnd w:id="28"/>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0A076C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32A9423D"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25EE47C"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D701B5D"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40D6845B" w14:textId="77777777" w:rsidR="00335E9A" w:rsidRDefault="00335E9A" w:rsidP="00F63C3C">
            <w:pPr>
              <w:jc w:val="center"/>
            </w:pPr>
            <w:r>
              <w:t>NEDIAR con cambios</w:t>
            </w:r>
          </w:p>
        </w:tc>
      </w:tr>
      <w:tr w:rsidR="00335E9A" w14:paraId="366388B0"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6F99F0A"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15707F1" w14:textId="464DBA2D"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12D88E92" w14:textId="0EEE4F8A"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18E222F3" w14:textId="77777777" w:rsidR="00335E9A" w:rsidRPr="008F027D" w:rsidRDefault="00335E9A" w:rsidP="00F63C3C">
            <w:pPr>
              <w:jc w:val="center"/>
              <w:rPr>
                <w:b/>
                <w:bCs/>
              </w:rPr>
            </w:pPr>
            <w:r w:rsidRPr="008F027D">
              <w:rPr>
                <w:b/>
                <w:bCs/>
              </w:rPr>
              <w:t>X</w:t>
            </w:r>
          </w:p>
        </w:tc>
      </w:tr>
      <w:tr w:rsidR="00335E9A" w14:paraId="13DE5F48" w14:textId="77777777" w:rsidTr="00F63C3C">
        <w:tc>
          <w:tcPr>
            <w:tcW w:w="2256" w:type="dxa"/>
            <w:tcBorders>
              <w:top w:val="single" w:sz="4" w:space="0" w:color="auto"/>
              <w:bottom w:val="single" w:sz="4" w:space="0" w:color="auto"/>
            </w:tcBorders>
            <w:shd w:val="clear" w:color="auto" w:fill="F2F2F2" w:themeFill="background1" w:themeFillShade="F2"/>
          </w:tcPr>
          <w:p w14:paraId="237F9B8F"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17F8BB2"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451F2832"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755DBCE" w14:textId="77777777" w:rsidR="00335E9A" w:rsidRDefault="00335E9A" w:rsidP="00F63C3C">
            <w:pPr>
              <w:jc w:val="center"/>
            </w:pPr>
          </w:p>
        </w:tc>
      </w:tr>
      <w:tr w:rsidR="00335E9A" w14:paraId="3931AFB2" w14:textId="77777777" w:rsidTr="00F63C3C">
        <w:tc>
          <w:tcPr>
            <w:tcW w:w="2256" w:type="dxa"/>
            <w:vMerge w:val="restart"/>
            <w:tcBorders>
              <w:top w:val="single" w:sz="4" w:space="0" w:color="auto"/>
              <w:right w:val="single" w:sz="4" w:space="0" w:color="auto"/>
            </w:tcBorders>
          </w:tcPr>
          <w:p w14:paraId="54FA00C8" w14:textId="77777777" w:rsidR="00335E9A" w:rsidRDefault="00335E9A" w:rsidP="00F63C3C">
            <w:r>
              <w:t>Prioridad</w:t>
            </w:r>
          </w:p>
        </w:tc>
        <w:tc>
          <w:tcPr>
            <w:tcW w:w="2272" w:type="dxa"/>
            <w:tcBorders>
              <w:top w:val="single" w:sz="4" w:space="0" w:color="auto"/>
              <w:left w:val="single" w:sz="4" w:space="0" w:color="auto"/>
              <w:bottom w:val="nil"/>
            </w:tcBorders>
          </w:tcPr>
          <w:p w14:paraId="15FCD845" w14:textId="77777777" w:rsidR="00335E9A" w:rsidRDefault="00335E9A" w:rsidP="00F63C3C">
            <w:pPr>
              <w:jc w:val="center"/>
            </w:pPr>
            <w:r>
              <w:t>Alta</w:t>
            </w:r>
          </w:p>
        </w:tc>
        <w:tc>
          <w:tcPr>
            <w:tcW w:w="2324" w:type="dxa"/>
            <w:tcBorders>
              <w:top w:val="single" w:sz="4" w:space="0" w:color="auto"/>
              <w:bottom w:val="nil"/>
            </w:tcBorders>
          </w:tcPr>
          <w:p w14:paraId="200179DA" w14:textId="77777777" w:rsidR="00335E9A" w:rsidRDefault="00335E9A" w:rsidP="00F63C3C">
            <w:pPr>
              <w:jc w:val="center"/>
            </w:pPr>
            <w:r>
              <w:t>Deseada</w:t>
            </w:r>
          </w:p>
        </w:tc>
        <w:tc>
          <w:tcPr>
            <w:tcW w:w="1976" w:type="dxa"/>
            <w:tcBorders>
              <w:top w:val="single" w:sz="4" w:space="0" w:color="auto"/>
              <w:bottom w:val="nil"/>
            </w:tcBorders>
          </w:tcPr>
          <w:p w14:paraId="73AC6F2B" w14:textId="77777777" w:rsidR="00335E9A" w:rsidRDefault="00335E9A" w:rsidP="00F63C3C">
            <w:pPr>
              <w:jc w:val="center"/>
            </w:pPr>
            <w:r>
              <w:t>Opcional</w:t>
            </w:r>
          </w:p>
        </w:tc>
      </w:tr>
      <w:tr w:rsidR="00335E9A" w14:paraId="7D6223F7" w14:textId="77777777" w:rsidTr="00F63C3C">
        <w:tc>
          <w:tcPr>
            <w:tcW w:w="2256" w:type="dxa"/>
            <w:vMerge/>
            <w:tcBorders>
              <w:bottom w:val="single" w:sz="4" w:space="0" w:color="auto"/>
              <w:right w:val="single" w:sz="4" w:space="0" w:color="auto"/>
            </w:tcBorders>
          </w:tcPr>
          <w:p w14:paraId="422E08DF" w14:textId="77777777" w:rsidR="00335E9A" w:rsidRDefault="00335E9A" w:rsidP="00F63C3C"/>
        </w:tc>
        <w:tc>
          <w:tcPr>
            <w:tcW w:w="2272" w:type="dxa"/>
            <w:tcBorders>
              <w:top w:val="nil"/>
              <w:left w:val="single" w:sz="4" w:space="0" w:color="auto"/>
              <w:bottom w:val="single" w:sz="4" w:space="0" w:color="auto"/>
            </w:tcBorders>
          </w:tcPr>
          <w:p w14:paraId="7B17183E" w14:textId="3BBB694E" w:rsidR="00335E9A" w:rsidRPr="00221CDF" w:rsidRDefault="00335E9A" w:rsidP="00F63C3C">
            <w:pPr>
              <w:jc w:val="center"/>
              <w:rPr>
                <w:b/>
                <w:bCs/>
              </w:rPr>
            </w:pPr>
          </w:p>
        </w:tc>
        <w:tc>
          <w:tcPr>
            <w:tcW w:w="2324" w:type="dxa"/>
            <w:tcBorders>
              <w:top w:val="nil"/>
              <w:bottom w:val="single" w:sz="4" w:space="0" w:color="auto"/>
            </w:tcBorders>
          </w:tcPr>
          <w:p w14:paraId="4009FC6F" w14:textId="1FC3B057" w:rsidR="00335E9A" w:rsidRPr="00221CDF" w:rsidRDefault="00F80440" w:rsidP="00F63C3C">
            <w:pPr>
              <w:jc w:val="center"/>
              <w:rPr>
                <w:b/>
                <w:bCs/>
              </w:rPr>
            </w:pPr>
            <w:r>
              <w:rPr>
                <w:b/>
                <w:bCs/>
              </w:rPr>
              <w:t>X</w:t>
            </w:r>
          </w:p>
        </w:tc>
        <w:tc>
          <w:tcPr>
            <w:tcW w:w="1976" w:type="dxa"/>
            <w:tcBorders>
              <w:top w:val="nil"/>
              <w:bottom w:val="single" w:sz="4" w:space="0" w:color="auto"/>
            </w:tcBorders>
          </w:tcPr>
          <w:p w14:paraId="5A25F62E" w14:textId="68D3FB4B" w:rsidR="00335E9A" w:rsidRPr="00221CDF" w:rsidRDefault="00335E9A" w:rsidP="00F63C3C">
            <w:pPr>
              <w:jc w:val="center"/>
              <w:rPr>
                <w:b/>
                <w:bCs/>
              </w:rPr>
            </w:pPr>
          </w:p>
        </w:tc>
      </w:tr>
      <w:tr w:rsidR="00335E9A" w14:paraId="35D61F7B" w14:textId="77777777" w:rsidTr="00F63C3C">
        <w:tc>
          <w:tcPr>
            <w:tcW w:w="2256" w:type="dxa"/>
            <w:tcBorders>
              <w:top w:val="single" w:sz="4" w:space="0" w:color="auto"/>
              <w:bottom w:val="single" w:sz="4" w:space="0" w:color="auto"/>
            </w:tcBorders>
            <w:shd w:val="clear" w:color="auto" w:fill="F2F2F2" w:themeFill="background1" w:themeFillShade="F2"/>
          </w:tcPr>
          <w:p w14:paraId="390AB21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A5F03D4"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5A22D64C"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05840C3C" w14:textId="77777777" w:rsidR="00335E9A" w:rsidRDefault="00335E9A" w:rsidP="00F63C3C">
            <w:pPr>
              <w:jc w:val="center"/>
            </w:pPr>
          </w:p>
        </w:tc>
      </w:tr>
      <w:tr w:rsidR="00335E9A" w14:paraId="6AEB2939" w14:textId="77777777" w:rsidTr="00F63C3C">
        <w:tc>
          <w:tcPr>
            <w:tcW w:w="2256" w:type="dxa"/>
            <w:vMerge w:val="restart"/>
            <w:tcBorders>
              <w:top w:val="single" w:sz="4" w:space="0" w:color="auto"/>
              <w:right w:val="single" w:sz="4" w:space="0" w:color="auto"/>
            </w:tcBorders>
          </w:tcPr>
          <w:p w14:paraId="728288AC"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14C22A45"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77DC4F3D"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59D8BD83" w14:textId="77777777" w:rsidR="00335E9A" w:rsidRDefault="00335E9A" w:rsidP="00F63C3C">
            <w:pPr>
              <w:jc w:val="center"/>
            </w:pPr>
          </w:p>
        </w:tc>
      </w:tr>
      <w:tr w:rsidR="00335E9A" w14:paraId="58BAD142" w14:textId="77777777" w:rsidTr="007B08C3">
        <w:tc>
          <w:tcPr>
            <w:tcW w:w="2256" w:type="dxa"/>
            <w:vMerge/>
            <w:tcBorders>
              <w:bottom w:val="single" w:sz="4" w:space="0" w:color="auto"/>
              <w:right w:val="single" w:sz="4" w:space="0" w:color="auto"/>
            </w:tcBorders>
          </w:tcPr>
          <w:p w14:paraId="5A99595B"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4805D665" w14:textId="7C1549B5" w:rsidR="00335E9A" w:rsidRPr="00221CDF" w:rsidRDefault="007B08C3"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22FEAE78" w14:textId="26D8337A"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1F77F9E7" w14:textId="77777777" w:rsidR="00335E9A" w:rsidRDefault="00335E9A" w:rsidP="00F63C3C">
            <w:pPr>
              <w:jc w:val="center"/>
            </w:pPr>
          </w:p>
        </w:tc>
      </w:tr>
    </w:tbl>
    <w:p w14:paraId="11FAAF9D" w14:textId="77777777" w:rsidR="00335E9A" w:rsidRPr="007D176D" w:rsidRDefault="00335E9A" w:rsidP="00335E9A"/>
    <w:p w14:paraId="01755657" w14:textId="19A0525C" w:rsidR="00335E9A" w:rsidRDefault="00AF3596">
      <w:r>
        <w:t>La Pokéball tendrá un lanzamiento curvilíneo generado gracias a un vector dibujado por el jugador. El vector se deberá generar luego de tocar la Pokéball y concluirá al soltar el touch o botón del ratón.</w:t>
      </w:r>
    </w:p>
    <w:p w14:paraId="3684628C" w14:textId="49D54F5D" w:rsidR="00AF3596" w:rsidRDefault="00AF3596">
      <w:r>
        <w:t>De ser posible se debería dibujar este vector, sin embargo, puede darse perfectamente sin este feedback.</w:t>
      </w:r>
    </w:p>
    <w:p w14:paraId="715AD6E2" w14:textId="77777777" w:rsidR="00F80440" w:rsidRDefault="00F80440" w:rsidP="00F80440">
      <w:pPr>
        <w:pStyle w:val="Ttulo4"/>
      </w:pPr>
      <w:r>
        <w:t>Cambios del desarrollador:</w:t>
      </w:r>
    </w:p>
    <w:p w14:paraId="284106A8" w14:textId="77777777" w:rsidR="00F80440" w:rsidRDefault="00F80440" w:rsidP="00F80440">
      <w:pPr>
        <w:pStyle w:val="Prrafodelista"/>
        <w:numPr>
          <w:ilvl w:val="0"/>
          <w:numId w:val="5"/>
        </w:numPr>
      </w:pPr>
      <w:r>
        <w:t>Se redujo prioridad para ser correctamente planeado/documentado</w:t>
      </w:r>
    </w:p>
    <w:p w14:paraId="7843FEF8" w14:textId="77777777" w:rsidR="00AF3596" w:rsidRDefault="00AF3596"/>
    <w:p w14:paraId="5F908326" w14:textId="07E57D1C" w:rsidR="00335E9A" w:rsidRDefault="00DE1C8E" w:rsidP="00335E9A">
      <w:pPr>
        <w:pStyle w:val="Ttulo3"/>
      </w:pPr>
      <w:bookmarkStart w:id="29" w:name="_Toc64153190"/>
      <w:r>
        <w:t>6</w:t>
      </w:r>
      <w:r w:rsidR="00335E9A">
        <w:t xml:space="preserve"> – </w:t>
      </w:r>
      <w:r w:rsidR="00D64DDA">
        <w:t>Captura de Pokémon con Pokéball</w:t>
      </w:r>
      <w:bookmarkEnd w:id="29"/>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45DFA663"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46043BD2"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B77BA2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B2D8CB0"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0D7B14F5" w14:textId="77777777" w:rsidR="00335E9A" w:rsidRDefault="00335E9A" w:rsidP="00F63C3C">
            <w:pPr>
              <w:jc w:val="center"/>
            </w:pPr>
            <w:r>
              <w:t>NEDIAR con cambios</w:t>
            </w:r>
          </w:p>
        </w:tc>
      </w:tr>
      <w:tr w:rsidR="00335E9A" w14:paraId="190896FC"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2FFF0453"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6555AE41" w14:textId="27149FE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30AE61B" w14:textId="374EABC3"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742A6243" w14:textId="7E33DF90" w:rsidR="00335E9A" w:rsidRPr="008F027D" w:rsidRDefault="00F80440" w:rsidP="00F63C3C">
            <w:pPr>
              <w:jc w:val="center"/>
              <w:rPr>
                <w:b/>
                <w:bCs/>
              </w:rPr>
            </w:pPr>
            <w:r>
              <w:rPr>
                <w:b/>
                <w:bCs/>
              </w:rPr>
              <w:t>X</w:t>
            </w:r>
          </w:p>
        </w:tc>
      </w:tr>
      <w:tr w:rsidR="00335E9A" w14:paraId="3E2D9224" w14:textId="77777777" w:rsidTr="00F63C3C">
        <w:tc>
          <w:tcPr>
            <w:tcW w:w="2256" w:type="dxa"/>
            <w:tcBorders>
              <w:top w:val="single" w:sz="4" w:space="0" w:color="auto"/>
              <w:bottom w:val="single" w:sz="4" w:space="0" w:color="auto"/>
            </w:tcBorders>
            <w:shd w:val="clear" w:color="auto" w:fill="F2F2F2" w:themeFill="background1" w:themeFillShade="F2"/>
          </w:tcPr>
          <w:p w14:paraId="7994F1B9"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20A3E8A"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E0E298C"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405CAB8A" w14:textId="77777777" w:rsidR="00335E9A" w:rsidRDefault="00335E9A" w:rsidP="00F63C3C">
            <w:pPr>
              <w:jc w:val="center"/>
            </w:pPr>
          </w:p>
        </w:tc>
      </w:tr>
      <w:tr w:rsidR="00335E9A" w14:paraId="79B62792" w14:textId="77777777" w:rsidTr="00F63C3C">
        <w:tc>
          <w:tcPr>
            <w:tcW w:w="2256" w:type="dxa"/>
            <w:vMerge w:val="restart"/>
            <w:tcBorders>
              <w:top w:val="single" w:sz="4" w:space="0" w:color="auto"/>
              <w:right w:val="single" w:sz="4" w:space="0" w:color="auto"/>
            </w:tcBorders>
          </w:tcPr>
          <w:p w14:paraId="754C5414" w14:textId="77777777" w:rsidR="00335E9A" w:rsidRDefault="00335E9A" w:rsidP="00F63C3C">
            <w:r>
              <w:t>Prioridad</w:t>
            </w:r>
          </w:p>
        </w:tc>
        <w:tc>
          <w:tcPr>
            <w:tcW w:w="2272" w:type="dxa"/>
            <w:tcBorders>
              <w:top w:val="single" w:sz="4" w:space="0" w:color="auto"/>
              <w:left w:val="single" w:sz="4" w:space="0" w:color="auto"/>
              <w:bottom w:val="nil"/>
            </w:tcBorders>
          </w:tcPr>
          <w:p w14:paraId="0C427DC7" w14:textId="77777777" w:rsidR="00335E9A" w:rsidRDefault="00335E9A" w:rsidP="00F63C3C">
            <w:pPr>
              <w:jc w:val="center"/>
            </w:pPr>
            <w:r>
              <w:t>Alta</w:t>
            </w:r>
          </w:p>
        </w:tc>
        <w:tc>
          <w:tcPr>
            <w:tcW w:w="2324" w:type="dxa"/>
            <w:tcBorders>
              <w:top w:val="single" w:sz="4" w:space="0" w:color="auto"/>
              <w:bottom w:val="nil"/>
            </w:tcBorders>
          </w:tcPr>
          <w:p w14:paraId="6DDFEE2B" w14:textId="77777777" w:rsidR="00335E9A" w:rsidRDefault="00335E9A" w:rsidP="00F63C3C">
            <w:pPr>
              <w:jc w:val="center"/>
            </w:pPr>
            <w:r>
              <w:t>Deseada</w:t>
            </w:r>
          </w:p>
        </w:tc>
        <w:tc>
          <w:tcPr>
            <w:tcW w:w="1976" w:type="dxa"/>
            <w:tcBorders>
              <w:top w:val="single" w:sz="4" w:space="0" w:color="auto"/>
              <w:bottom w:val="nil"/>
            </w:tcBorders>
          </w:tcPr>
          <w:p w14:paraId="42C0CE46" w14:textId="77777777" w:rsidR="00335E9A" w:rsidRDefault="00335E9A" w:rsidP="00F63C3C">
            <w:pPr>
              <w:jc w:val="center"/>
            </w:pPr>
            <w:r>
              <w:t>Opcional</w:t>
            </w:r>
          </w:p>
        </w:tc>
      </w:tr>
      <w:tr w:rsidR="00335E9A" w14:paraId="26654D67" w14:textId="77777777" w:rsidTr="00F63C3C">
        <w:tc>
          <w:tcPr>
            <w:tcW w:w="2256" w:type="dxa"/>
            <w:vMerge/>
            <w:tcBorders>
              <w:bottom w:val="single" w:sz="4" w:space="0" w:color="auto"/>
              <w:right w:val="single" w:sz="4" w:space="0" w:color="auto"/>
            </w:tcBorders>
          </w:tcPr>
          <w:p w14:paraId="5C190B91" w14:textId="77777777" w:rsidR="00335E9A" w:rsidRDefault="00335E9A" w:rsidP="00F63C3C"/>
        </w:tc>
        <w:tc>
          <w:tcPr>
            <w:tcW w:w="2272" w:type="dxa"/>
            <w:tcBorders>
              <w:top w:val="nil"/>
              <w:left w:val="single" w:sz="4" w:space="0" w:color="auto"/>
              <w:bottom w:val="single" w:sz="4" w:space="0" w:color="auto"/>
            </w:tcBorders>
          </w:tcPr>
          <w:p w14:paraId="47DD9982" w14:textId="7FA52971" w:rsidR="00335E9A" w:rsidRPr="00221CDF" w:rsidRDefault="00335E9A" w:rsidP="00F63C3C">
            <w:pPr>
              <w:jc w:val="center"/>
              <w:rPr>
                <w:b/>
                <w:bCs/>
              </w:rPr>
            </w:pPr>
          </w:p>
        </w:tc>
        <w:tc>
          <w:tcPr>
            <w:tcW w:w="2324" w:type="dxa"/>
            <w:tcBorders>
              <w:top w:val="nil"/>
              <w:bottom w:val="single" w:sz="4" w:space="0" w:color="auto"/>
            </w:tcBorders>
          </w:tcPr>
          <w:p w14:paraId="1B56F648" w14:textId="3150B10E" w:rsidR="00335E9A" w:rsidRPr="00221CDF" w:rsidRDefault="00F80440" w:rsidP="00F63C3C">
            <w:pPr>
              <w:jc w:val="center"/>
              <w:rPr>
                <w:b/>
                <w:bCs/>
              </w:rPr>
            </w:pPr>
            <w:r>
              <w:rPr>
                <w:b/>
                <w:bCs/>
              </w:rPr>
              <w:t>X</w:t>
            </w:r>
          </w:p>
        </w:tc>
        <w:tc>
          <w:tcPr>
            <w:tcW w:w="1976" w:type="dxa"/>
            <w:tcBorders>
              <w:top w:val="nil"/>
              <w:bottom w:val="single" w:sz="4" w:space="0" w:color="auto"/>
            </w:tcBorders>
          </w:tcPr>
          <w:p w14:paraId="7232EAC4" w14:textId="09FD4536" w:rsidR="00335E9A" w:rsidRPr="00221CDF" w:rsidRDefault="00335E9A" w:rsidP="00F63C3C">
            <w:pPr>
              <w:jc w:val="center"/>
              <w:rPr>
                <w:b/>
                <w:bCs/>
              </w:rPr>
            </w:pPr>
          </w:p>
        </w:tc>
      </w:tr>
      <w:tr w:rsidR="00335E9A" w14:paraId="76C7BA44" w14:textId="77777777" w:rsidTr="00F63C3C">
        <w:tc>
          <w:tcPr>
            <w:tcW w:w="2256" w:type="dxa"/>
            <w:tcBorders>
              <w:top w:val="single" w:sz="4" w:space="0" w:color="auto"/>
              <w:bottom w:val="single" w:sz="4" w:space="0" w:color="auto"/>
            </w:tcBorders>
            <w:shd w:val="clear" w:color="auto" w:fill="F2F2F2" w:themeFill="background1" w:themeFillShade="F2"/>
          </w:tcPr>
          <w:p w14:paraId="175726FC"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057F5EBA"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261BC7F"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A890D14" w14:textId="77777777" w:rsidR="00335E9A" w:rsidRDefault="00335E9A" w:rsidP="00F63C3C">
            <w:pPr>
              <w:jc w:val="center"/>
            </w:pPr>
          </w:p>
        </w:tc>
      </w:tr>
      <w:tr w:rsidR="00335E9A" w14:paraId="190EB857" w14:textId="77777777" w:rsidTr="00F63C3C">
        <w:tc>
          <w:tcPr>
            <w:tcW w:w="2256" w:type="dxa"/>
            <w:vMerge w:val="restart"/>
            <w:tcBorders>
              <w:top w:val="single" w:sz="4" w:space="0" w:color="auto"/>
              <w:right w:val="single" w:sz="4" w:space="0" w:color="auto"/>
            </w:tcBorders>
          </w:tcPr>
          <w:p w14:paraId="6741B92A"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F6960D7"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68B4F71D"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0178F9AB" w14:textId="77777777" w:rsidR="00335E9A" w:rsidRDefault="00335E9A" w:rsidP="00F63C3C">
            <w:pPr>
              <w:jc w:val="center"/>
            </w:pPr>
          </w:p>
        </w:tc>
      </w:tr>
      <w:tr w:rsidR="00335E9A" w14:paraId="40CA3222" w14:textId="77777777" w:rsidTr="007B08C3">
        <w:tc>
          <w:tcPr>
            <w:tcW w:w="2256" w:type="dxa"/>
            <w:vMerge/>
            <w:tcBorders>
              <w:bottom w:val="single" w:sz="4" w:space="0" w:color="auto"/>
              <w:right w:val="single" w:sz="4" w:space="0" w:color="auto"/>
            </w:tcBorders>
          </w:tcPr>
          <w:p w14:paraId="64C2A351"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1A004B3C" w14:textId="78735874" w:rsidR="00335E9A" w:rsidRPr="00221CDF" w:rsidRDefault="007B08C3"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1852EEB4" w14:textId="4F3B97ED"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409C21D1" w14:textId="77777777" w:rsidR="00335E9A" w:rsidRDefault="00335E9A" w:rsidP="00F63C3C">
            <w:pPr>
              <w:jc w:val="center"/>
            </w:pPr>
          </w:p>
        </w:tc>
      </w:tr>
    </w:tbl>
    <w:p w14:paraId="27F208B6" w14:textId="77777777" w:rsidR="00335E9A" w:rsidRPr="007D176D" w:rsidRDefault="00335E9A" w:rsidP="00335E9A"/>
    <w:p w14:paraId="46810B04" w14:textId="273D5CAD" w:rsidR="00335E9A" w:rsidRDefault="007C69E2">
      <w:r>
        <w:t>Se podrá capturar Pokémon golpeándolo con una Pokéball.</w:t>
      </w:r>
    </w:p>
    <w:p w14:paraId="781926EB" w14:textId="487F36FD" w:rsidR="007C69E2" w:rsidRDefault="007C69E2">
      <w:r>
        <w:t>Al hacer tocar un Pokémon con una pokéball se dará un intento de captura, luego de unos segundos el Pokémon podrá escapar del interior y volver al escenario o podrá ser capturado.</w:t>
      </w:r>
    </w:p>
    <w:p w14:paraId="293CF28A" w14:textId="77777777" w:rsidR="00F80440" w:rsidRDefault="00F80440" w:rsidP="00F80440">
      <w:pPr>
        <w:pStyle w:val="Ttulo4"/>
      </w:pPr>
      <w:r>
        <w:lastRenderedPageBreak/>
        <w:t>Cambios del desarrollador:</w:t>
      </w:r>
    </w:p>
    <w:p w14:paraId="536D7561" w14:textId="5B226D5B" w:rsidR="00F80440" w:rsidRDefault="00F80440" w:rsidP="00F80440">
      <w:pPr>
        <w:pStyle w:val="Prrafodelista"/>
        <w:numPr>
          <w:ilvl w:val="0"/>
          <w:numId w:val="5"/>
        </w:numPr>
      </w:pPr>
      <w:r>
        <w:t>Se redujo prioridad para ser correctamente planeado/documentado</w:t>
      </w:r>
    </w:p>
    <w:p w14:paraId="21822AD8" w14:textId="77777777" w:rsidR="00AF3596" w:rsidRDefault="00AF3596"/>
    <w:p w14:paraId="4C26F4DF" w14:textId="16DE2846" w:rsidR="00335E9A" w:rsidRDefault="00DE1C8E" w:rsidP="00335E9A">
      <w:pPr>
        <w:pStyle w:val="Ttulo3"/>
      </w:pPr>
      <w:bookmarkStart w:id="30" w:name="_Toc64153191"/>
      <w:r>
        <w:t>7</w:t>
      </w:r>
      <w:r w:rsidR="00335E9A">
        <w:t xml:space="preserve"> – </w:t>
      </w:r>
      <w:r w:rsidR="00D64DDA">
        <w:t xml:space="preserve">Lista de </w:t>
      </w:r>
      <w:r w:rsidR="007C69E2">
        <w:t>Pokémon</w:t>
      </w:r>
      <w:r w:rsidR="00D64DDA">
        <w:t xml:space="preserve"> en Pokedex</w:t>
      </w:r>
      <w:bookmarkEnd w:id="30"/>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363B2EE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D8CE136"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70A8920E"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0DF82132"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031E2341" w14:textId="77777777" w:rsidR="00335E9A" w:rsidRDefault="00335E9A" w:rsidP="00F63C3C">
            <w:pPr>
              <w:jc w:val="center"/>
            </w:pPr>
            <w:r>
              <w:t>NEDIAR con cambios</w:t>
            </w:r>
          </w:p>
        </w:tc>
      </w:tr>
      <w:tr w:rsidR="00335E9A" w14:paraId="4B10ED1C"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7836044"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610BCFD" w14:textId="77777777" w:rsidR="00335E9A" w:rsidRPr="008F027D" w:rsidRDefault="00335E9A"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6B2EF6CC" w14:textId="64B2304B"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03BED57E" w14:textId="4E45BEB6" w:rsidR="00335E9A" w:rsidRPr="008F027D" w:rsidRDefault="00335E9A" w:rsidP="00F63C3C">
            <w:pPr>
              <w:jc w:val="center"/>
              <w:rPr>
                <w:b/>
                <w:bCs/>
              </w:rPr>
            </w:pPr>
          </w:p>
        </w:tc>
      </w:tr>
      <w:tr w:rsidR="00335E9A" w14:paraId="6FAB0BBE" w14:textId="77777777" w:rsidTr="00F63C3C">
        <w:tc>
          <w:tcPr>
            <w:tcW w:w="2256" w:type="dxa"/>
            <w:tcBorders>
              <w:top w:val="single" w:sz="4" w:space="0" w:color="auto"/>
              <w:bottom w:val="single" w:sz="4" w:space="0" w:color="auto"/>
            </w:tcBorders>
            <w:shd w:val="clear" w:color="auto" w:fill="F2F2F2" w:themeFill="background1" w:themeFillShade="F2"/>
          </w:tcPr>
          <w:p w14:paraId="636516B3"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3824AE7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245D21C"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7B9A75ED" w14:textId="77777777" w:rsidR="00335E9A" w:rsidRDefault="00335E9A" w:rsidP="00F63C3C">
            <w:pPr>
              <w:jc w:val="center"/>
            </w:pPr>
          </w:p>
        </w:tc>
      </w:tr>
      <w:tr w:rsidR="00335E9A" w14:paraId="5A320AD0" w14:textId="77777777" w:rsidTr="00F63C3C">
        <w:tc>
          <w:tcPr>
            <w:tcW w:w="2256" w:type="dxa"/>
            <w:vMerge w:val="restart"/>
            <w:tcBorders>
              <w:top w:val="single" w:sz="4" w:space="0" w:color="auto"/>
              <w:right w:val="single" w:sz="4" w:space="0" w:color="auto"/>
            </w:tcBorders>
          </w:tcPr>
          <w:p w14:paraId="0FEE619A" w14:textId="77777777" w:rsidR="00335E9A" w:rsidRDefault="00335E9A" w:rsidP="00F63C3C">
            <w:r>
              <w:t>Prioridad</w:t>
            </w:r>
          </w:p>
        </w:tc>
        <w:tc>
          <w:tcPr>
            <w:tcW w:w="2272" w:type="dxa"/>
            <w:tcBorders>
              <w:top w:val="single" w:sz="4" w:space="0" w:color="auto"/>
              <w:left w:val="single" w:sz="4" w:space="0" w:color="auto"/>
              <w:bottom w:val="nil"/>
            </w:tcBorders>
          </w:tcPr>
          <w:p w14:paraId="472301E0" w14:textId="77777777" w:rsidR="00335E9A" w:rsidRDefault="00335E9A" w:rsidP="00F63C3C">
            <w:pPr>
              <w:jc w:val="center"/>
            </w:pPr>
            <w:r>
              <w:t>Alta</w:t>
            </w:r>
          </w:p>
        </w:tc>
        <w:tc>
          <w:tcPr>
            <w:tcW w:w="2324" w:type="dxa"/>
            <w:tcBorders>
              <w:top w:val="single" w:sz="4" w:space="0" w:color="auto"/>
              <w:bottom w:val="nil"/>
            </w:tcBorders>
          </w:tcPr>
          <w:p w14:paraId="250BB94E" w14:textId="77777777" w:rsidR="00335E9A" w:rsidRDefault="00335E9A" w:rsidP="00F63C3C">
            <w:pPr>
              <w:jc w:val="center"/>
            </w:pPr>
            <w:r>
              <w:t>Deseada</w:t>
            </w:r>
          </w:p>
        </w:tc>
        <w:tc>
          <w:tcPr>
            <w:tcW w:w="1976" w:type="dxa"/>
            <w:tcBorders>
              <w:top w:val="single" w:sz="4" w:space="0" w:color="auto"/>
              <w:bottom w:val="nil"/>
            </w:tcBorders>
          </w:tcPr>
          <w:p w14:paraId="4DD0B163" w14:textId="77777777" w:rsidR="00335E9A" w:rsidRDefault="00335E9A" w:rsidP="00F63C3C">
            <w:pPr>
              <w:jc w:val="center"/>
            </w:pPr>
            <w:r>
              <w:t>Opcional</w:t>
            </w:r>
          </w:p>
        </w:tc>
      </w:tr>
      <w:tr w:rsidR="00335E9A" w14:paraId="18012739" w14:textId="77777777" w:rsidTr="00F63C3C">
        <w:tc>
          <w:tcPr>
            <w:tcW w:w="2256" w:type="dxa"/>
            <w:vMerge/>
            <w:tcBorders>
              <w:bottom w:val="single" w:sz="4" w:space="0" w:color="auto"/>
              <w:right w:val="single" w:sz="4" w:space="0" w:color="auto"/>
            </w:tcBorders>
          </w:tcPr>
          <w:p w14:paraId="4CD5C453" w14:textId="77777777" w:rsidR="00335E9A" w:rsidRDefault="00335E9A" w:rsidP="00F63C3C"/>
        </w:tc>
        <w:tc>
          <w:tcPr>
            <w:tcW w:w="2272" w:type="dxa"/>
            <w:tcBorders>
              <w:top w:val="nil"/>
              <w:left w:val="single" w:sz="4" w:space="0" w:color="auto"/>
              <w:bottom w:val="single" w:sz="4" w:space="0" w:color="auto"/>
            </w:tcBorders>
          </w:tcPr>
          <w:p w14:paraId="3FD97A2C" w14:textId="77777777" w:rsidR="00335E9A" w:rsidRPr="00221CDF" w:rsidRDefault="00335E9A" w:rsidP="00F63C3C">
            <w:pPr>
              <w:jc w:val="center"/>
              <w:rPr>
                <w:b/>
                <w:bCs/>
              </w:rPr>
            </w:pPr>
            <w:r w:rsidRPr="00221CDF">
              <w:rPr>
                <w:b/>
                <w:bCs/>
              </w:rPr>
              <w:t>X</w:t>
            </w:r>
          </w:p>
        </w:tc>
        <w:tc>
          <w:tcPr>
            <w:tcW w:w="2324" w:type="dxa"/>
            <w:tcBorders>
              <w:top w:val="nil"/>
              <w:bottom w:val="single" w:sz="4" w:space="0" w:color="auto"/>
            </w:tcBorders>
          </w:tcPr>
          <w:p w14:paraId="1530B18B" w14:textId="1B1EBE7A" w:rsidR="00335E9A" w:rsidRPr="00221CDF" w:rsidRDefault="00335E9A" w:rsidP="00F63C3C">
            <w:pPr>
              <w:jc w:val="center"/>
              <w:rPr>
                <w:b/>
                <w:bCs/>
              </w:rPr>
            </w:pPr>
          </w:p>
        </w:tc>
        <w:tc>
          <w:tcPr>
            <w:tcW w:w="1976" w:type="dxa"/>
            <w:tcBorders>
              <w:top w:val="nil"/>
              <w:bottom w:val="single" w:sz="4" w:space="0" w:color="auto"/>
            </w:tcBorders>
          </w:tcPr>
          <w:p w14:paraId="0817E6E2" w14:textId="057E0300" w:rsidR="00335E9A" w:rsidRPr="00221CDF" w:rsidRDefault="00335E9A" w:rsidP="00F63C3C">
            <w:pPr>
              <w:jc w:val="center"/>
              <w:rPr>
                <w:b/>
                <w:bCs/>
              </w:rPr>
            </w:pPr>
          </w:p>
        </w:tc>
      </w:tr>
      <w:tr w:rsidR="00335E9A" w14:paraId="3B33F385" w14:textId="77777777" w:rsidTr="00F63C3C">
        <w:tc>
          <w:tcPr>
            <w:tcW w:w="2256" w:type="dxa"/>
            <w:tcBorders>
              <w:top w:val="single" w:sz="4" w:space="0" w:color="auto"/>
              <w:bottom w:val="single" w:sz="4" w:space="0" w:color="auto"/>
            </w:tcBorders>
            <w:shd w:val="clear" w:color="auto" w:fill="F2F2F2" w:themeFill="background1" w:themeFillShade="F2"/>
          </w:tcPr>
          <w:p w14:paraId="7F4A753E"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680CCE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426E3F"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D8C5208" w14:textId="77777777" w:rsidR="00335E9A" w:rsidRDefault="00335E9A" w:rsidP="00F63C3C">
            <w:pPr>
              <w:jc w:val="center"/>
            </w:pPr>
          </w:p>
        </w:tc>
      </w:tr>
      <w:tr w:rsidR="00335E9A" w14:paraId="52E81B24" w14:textId="77777777" w:rsidTr="00F63C3C">
        <w:tc>
          <w:tcPr>
            <w:tcW w:w="2256" w:type="dxa"/>
            <w:vMerge w:val="restart"/>
            <w:tcBorders>
              <w:top w:val="single" w:sz="4" w:space="0" w:color="auto"/>
              <w:right w:val="single" w:sz="4" w:space="0" w:color="auto"/>
            </w:tcBorders>
          </w:tcPr>
          <w:p w14:paraId="5311FD79"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7435E1B9"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52215D15"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64FCD79A" w14:textId="77777777" w:rsidR="00335E9A" w:rsidRDefault="00335E9A" w:rsidP="00F63C3C">
            <w:pPr>
              <w:jc w:val="center"/>
            </w:pPr>
          </w:p>
        </w:tc>
      </w:tr>
      <w:tr w:rsidR="00335E9A" w14:paraId="501BBB2A" w14:textId="77777777" w:rsidTr="00F27198">
        <w:tc>
          <w:tcPr>
            <w:tcW w:w="2256" w:type="dxa"/>
            <w:vMerge/>
            <w:tcBorders>
              <w:bottom w:val="single" w:sz="4" w:space="0" w:color="auto"/>
              <w:right w:val="single" w:sz="4" w:space="0" w:color="auto"/>
            </w:tcBorders>
          </w:tcPr>
          <w:p w14:paraId="2D661902"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40DA2EE7" w14:textId="631E22C1" w:rsidR="00335E9A" w:rsidRPr="00221CDF" w:rsidRDefault="00F27198"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0D463135" w14:textId="16283B01"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58DA7733" w14:textId="77777777" w:rsidR="00335E9A" w:rsidRDefault="00335E9A" w:rsidP="00F63C3C">
            <w:pPr>
              <w:jc w:val="center"/>
            </w:pPr>
          </w:p>
        </w:tc>
      </w:tr>
    </w:tbl>
    <w:p w14:paraId="52E819B7" w14:textId="77777777" w:rsidR="00335E9A" w:rsidRPr="007D176D" w:rsidRDefault="00335E9A" w:rsidP="00335E9A"/>
    <w:p w14:paraId="577F5D31" w14:textId="0A44773D" w:rsidR="00335E9A" w:rsidRDefault="007C69E2">
      <w:r>
        <w:t>Se imprimirá una lista de todos los Pokémon obtenidos del API RESTful. La lista podrá imprimir hasta 10 elementos al tiempo y podrá ser navegable a través del UI.</w:t>
      </w:r>
    </w:p>
    <w:p w14:paraId="7F9F1FE5" w14:textId="07B63968" w:rsidR="007C69E2" w:rsidRDefault="007C69E2">
      <w:r>
        <w:t>La lista nos mostrara los datos más básicos como lo son, el id, el nombre y un Sprite del Pokémon.</w:t>
      </w:r>
    </w:p>
    <w:p w14:paraId="74C50479" w14:textId="2EE152E4" w:rsidR="00406ECB" w:rsidRDefault="00406ECB">
      <w:r>
        <w:t>La lista podrá desplegarse desde un botón del UI.</w:t>
      </w:r>
    </w:p>
    <w:p w14:paraId="0FE29434" w14:textId="77777777" w:rsidR="00AF3596" w:rsidRDefault="00AF3596"/>
    <w:p w14:paraId="04498AAE" w14:textId="45D3DCBA" w:rsidR="00335E9A" w:rsidRDefault="00DE1C8E" w:rsidP="00335E9A">
      <w:pPr>
        <w:pStyle w:val="Ttulo3"/>
      </w:pPr>
      <w:bookmarkStart w:id="31" w:name="_Toc64153192"/>
      <w:r>
        <w:t>8</w:t>
      </w:r>
      <w:r w:rsidR="00335E9A">
        <w:t xml:space="preserve"> – </w:t>
      </w:r>
      <w:r w:rsidR="00D64DDA">
        <w:t>Observación de datos detallados de Pokémon elegido</w:t>
      </w:r>
      <w:bookmarkEnd w:id="31"/>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7EE6728"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1459DF19"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56D08A29"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19513D0F"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CA02D15" w14:textId="77777777" w:rsidR="00335E9A" w:rsidRDefault="00335E9A" w:rsidP="00F63C3C">
            <w:pPr>
              <w:jc w:val="center"/>
            </w:pPr>
            <w:r>
              <w:t>NEDIAR con cambios</w:t>
            </w:r>
          </w:p>
        </w:tc>
      </w:tr>
      <w:tr w:rsidR="00335E9A" w14:paraId="45D735C3"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5FF82BEB"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EB9ADA9" w14:textId="7F458EA5" w:rsidR="00335E9A" w:rsidRPr="008F027D" w:rsidRDefault="00F80440" w:rsidP="00F63C3C">
            <w:pPr>
              <w:jc w:val="center"/>
              <w:rPr>
                <w:b/>
                <w:bCs/>
              </w:rPr>
            </w:pPr>
            <w:r>
              <w:rPr>
                <w:b/>
                <w:bCs/>
              </w:rPr>
              <w:t>X</w:t>
            </w:r>
          </w:p>
        </w:tc>
        <w:tc>
          <w:tcPr>
            <w:tcW w:w="2324" w:type="dxa"/>
            <w:tcBorders>
              <w:top w:val="nil"/>
              <w:left w:val="nil"/>
              <w:bottom w:val="single" w:sz="4" w:space="0" w:color="auto"/>
              <w:right w:val="nil"/>
            </w:tcBorders>
            <w:shd w:val="clear" w:color="auto" w:fill="auto"/>
          </w:tcPr>
          <w:p w14:paraId="44481DB0" w14:textId="787A5025"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1DA7B4FE" w14:textId="05A753C6" w:rsidR="00335E9A" w:rsidRPr="008F027D" w:rsidRDefault="00335E9A" w:rsidP="00F63C3C">
            <w:pPr>
              <w:jc w:val="center"/>
              <w:rPr>
                <w:b/>
                <w:bCs/>
              </w:rPr>
            </w:pPr>
          </w:p>
        </w:tc>
      </w:tr>
      <w:tr w:rsidR="00335E9A" w14:paraId="2DF28135" w14:textId="77777777" w:rsidTr="00F63C3C">
        <w:tc>
          <w:tcPr>
            <w:tcW w:w="2256" w:type="dxa"/>
            <w:tcBorders>
              <w:top w:val="single" w:sz="4" w:space="0" w:color="auto"/>
              <w:bottom w:val="single" w:sz="4" w:space="0" w:color="auto"/>
            </w:tcBorders>
            <w:shd w:val="clear" w:color="auto" w:fill="F2F2F2" w:themeFill="background1" w:themeFillShade="F2"/>
          </w:tcPr>
          <w:p w14:paraId="6C364A3C"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9CADC2D"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6D9844"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65775486" w14:textId="77777777" w:rsidR="00335E9A" w:rsidRDefault="00335E9A" w:rsidP="00F63C3C">
            <w:pPr>
              <w:jc w:val="center"/>
            </w:pPr>
          </w:p>
        </w:tc>
      </w:tr>
      <w:tr w:rsidR="00335E9A" w14:paraId="7C9ADFCB" w14:textId="77777777" w:rsidTr="00F63C3C">
        <w:tc>
          <w:tcPr>
            <w:tcW w:w="2256" w:type="dxa"/>
            <w:vMerge w:val="restart"/>
            <w:tcBorders>
              <w:top w:val="single" w:sz="4" w:space="0" w:color="auto"/>
              <w:right w:val="single" w:sz="4" w:space="0" w:color="auto"/>
            </w:tcBorders>
          </w:tcPr>
          <w:p w14:paraId="4B5390A4" w14:textId="77777777" w:rsidR="00335E9A" w:rsidRDefault="00335E9A" w:rsidP="00F63C3C">
            <w:r>
              <w:t>Prioridad</w:t>
            </w:r>
          </w:p>
        </w:tc>
        <w:tc>
          <w:tcPr>
            <w:tcW w:w="2272" w:type="dxa"/>
            <w:tcBorders>
              <w:top w:val="single" w:sz="4" w:space="0" w:color="auto"/>
              <w:left w:val="single" w:sz="4" w:space="0" w:color="auto"/>
              <w:bottom w:val="nil"/>
            </w:tcBorders>
          </w:tcPr>
          <w:p w14:paraId="5FE0BADE" w14:textId="77777777" w:rsidR="00335E9A" w:rsidRDefault="00335E9A" w:rsidP="00F63C3C">
            <w:pPr>
              <w:jc w:val="center"/>
            </w:pPr>
            <w:r>
              <w:t>Alta</w:t>
            </w:r>
          </w:p>
        </w:tc>
        <w:tc>
          <w:tcPr>
            <w:tcW w:w="2324" w:type="dxa"/>
            <w:tcBorders>
              <w:top w:val="single" w:sz="4" w:space="0" w:color="auto"/>
              <w:bottom w:val="nil"/>
            </w:tcBorders>
          </w:tcPr>
          <w:p w14:paraId="4B6DC7F1" w14:textId="77777777" w:rsidR="00335E9A" w:rsidRDefault="00335E9A" w:rsidP="00F63C3C">
            <w:pPr>
              <w:jc w:val="center"/>
            </w:pPr>
            <w:r>
              <w:t>Deseada</w:t>
            </w:r>
          </w:p>
        </w:tc>
        <w:tc>
          <w:tcPr>
            <w:tcW w:w="1976" w:type="dxa"/>
            <w:tcBorders>
              <w:top w:val="single" w:sz="4" w:space="0" w:color="auto"/>
              <w:bottom w:val="nil"/>
            </w:tcBorders>
          </w:tcPr>
          <w:p w14:paraId="4D9C349A" w14:textId="77777777" w:rsidR="00335E9A" w:rsidRDefault="00335E9A" w:rsidP="00F63C3C">
            <w:pPr>
              <w:jc w:val="center"/>
            </w:pPr>
            <w:r>
              <w:t>Opcional</w:t>
            </w:r>
          </w:p>
        </w:tc>
      </w:tr>
      <w:tr w:rsidR="00335E9A" w14:paraId="705CF7DE" w14:textId="77777777" w:rsidTr="00F63C3C">
        <w:tc>
          <w:tcPr>
            <w:tcW w:w="2256" w:type="dxa"/>
            <w:vMerge/>
            <w:tcBorders>
              <w:bottom w:val="single" w:sz="4" w:space="0" w:color="auto"/>
              <w:right w:val="single" w:sz="4" w:space="0" w:color="auto"/>
            </w:tcBorders>
          </w:tcPr>
          <w:p w14:paraId="5C886582" w14:textId="77777777" w:rsidR="00335E9A" w:rsidRDefault="00335E9A" w:rsidP="00F63C3C"/>
        </w:tc>
        <w:tc>
          <w:tcPr>
            <w:tcW w:w="2272" w:type="dxa"/>
            <w:tcBorders>
              <w:top w:val="nil"/>
              <w:left w:val="single" w:sz="4" w:space="0" w:color="auto"/>
              <w:bottom w:val="single" w:sz="4" w:space="0" w:color="auto"/>
            </w:tcBorders>
          </w:tcPr>
          <w:p w14:paraId="77AB0251" w14:textId="77777777" w:rsidR="00335E9A" w:rsidRPr="00221CDF" w:rsidRDefault="00335E9A" w:rsidP="00F63C3C">
            <w:pPr>
              <w:jc w:val="center"/>
              <w:rPr>
                <w:b/>
                <w:bCs/>
              </w:rPr>
            </w:pPr>
            <w:r w:rsidRPr="00221CDF">
              <w:rPr>
                <w:b/>
                <w:bCs/>
              </w:rPr>
              <w:t>X</w:t>
            </w:r>
          </w:p>
        </w:tc>
        <w:tc>
          <w:tcPr>
            <w:tcW w:w="2324" w:type="dxa"/>
            <w:tcBorders>
              <w:top w:val="nil"/>
              <w:bottom w:val="single" w:sz="4" w:space="0" w:color="auto"/>
            </w:tcBorders>
          </w:tcPr>
          <w:p w14:paraId="7684D250" w14:textId="35043902" w:rsidR="00335E9A" w:rsidRPr="00221CDF" w:rsidRDefault="00335E9A" w:rsidP="00F63C3C">
            <w:pPr>
              <w:jc w:val="center"/>
              <w:rPr>
                <w:b/>
                <w:bCs/>
              </w:rPr>
            </w:pPr>
          </w:p>
        </w:tc>
        <w:tc>
          <w:tcPr>
            <w:tcW w:w="1976" w:type="dxa"/>
            <w:tcBorders>
              <w:top w:val="nil"/>
              <w:bottom w:val="single" w:sz="4" w:space="0" w:color="auto"/>
            </w:tcBorders>
          </w:tcPr>
          <w:p w14:paraId="60852EB0" w14:textId="7E0BD7AA" w:rsidR="00335E9A" w:rsidRPr="00221CDF" w:rsidRDefault="00335E9A" w:rsidP="00F63C3C">
            <w:pPr>
              <w:jc w:val="center"/>
              <w:rPr>
                <w:b/>
                <w:bCs/>
              </w:rPr>
            </w:pPr>
          </w:p>
        </w:tc>
      </w:tr>
      <w:tr w:rsidR="00335E9A" w14:paraId="3580AE5A" w14:textId="77777777" w:rsidTr="00F63C3C">
        <w:tc>
          <w:tcPr>
            <w:tcW w:w="2256" w:type="dxa"/>
            <w:tcBorders>
              <w:top w:val="single" w:sz="4" w:space="0" w:color="auto"/>
              <w:bottom w:val="single" w:sz="4" w:space="0" w:color="auto"/>
            </w:tcBorders>
            <w:shd w:val="clear" w:color="auto" w:fill="F2F2F2" w:themeFill="background1" w:themeFillShade="F2"/>
          </w:tcPr>
          <w:p w14:paraId="399DE900"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A006775"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C8DF820"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6D74D0F1" w14:textId="77777777" w:rsidR="00335E9A" w:rsidRDefault="00335E9A" w:rsidP="00F63C3C">
            <w:pPr>
              <w:jc w:val="center"/>
            </w:pPr>
          </w:p>
        </w:tc>
      </w:tr>
      <w:tr w:rsidR="00335E9A" w14:paraId="49177B4D" w14:textId="77777777" w:rsidTr="00F63C3C">
        <w:tc>
          <w:tcPr>
            <w:tcW w:w="2256" w:type="dxa"/>
            <w:vMerge w:val="restart"/>
            <w:tcBorders>
              <w:top w:val="single" w:sz="4" w:space="0" w:color="auto"/>
              <w:right w:val="single" w:sz="4" w:space="0" w:color="auto"/>
            </w:tcBorders>
          </w:tcPr>
          <w:p w14:paraId="24AD95D4"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3259A568"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342B53E2"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D3DDB6A" w14:textId="77777777" w:rsidR="00335E9A" w:rsidRDefault="00335E9A" w:rsidP="00F63C3C">
            <w:pPr>
              <w:jc w:val="center"/>
            </w:pPr>
          </w:p>
        </w:tc>
      </w:tr>
      <w:tr w:rsidR="00335E9A" w14:paraId="79082DE3" w14:textId="77777777" w:rsidTr="00F27198">
        <w:tc>
          <w:tcPr>
            <w:tcW w:w="2256" w:type="dxa"/>
            <w:vMerge/>
            <w:tcBorders>
              <w:bottom w:val="single" w:sz="4" w:space="0" w:color="auto"/>
              <w:right w:val="single" w:sz="4" w:space="0" w:color="auto"/>
            </w:tcBorders>
          </w:tcPr>
          <w:p w14:paraId="24E21450"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103204A7" w14:textId="0AA59491" w:rsidR="00335E9A" w:rsidRPr="00221CDF" w:rsidRDefault="00F27198"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69E927FF" w14:textId="0D414530"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30B05DB8" w14:textId="77777777" w:rsidR="00335E9A" w:rsidRDefault="00335E9A" w:rsidP="00F63C3C">
            <w:pPr>
              <w:jc w:val="center"/>
            </w:pPr>
          </w:p>
        </w:tc>
      </w:tr>
    </w:tbl>
    <w:p w14:paraId="49D559B2" w14:textId="77777777" w:rsidR="00335E9A" w:rsidRPr="007D176D" w:rsidRDefault="00335E9A" w:rsidP="00335E9A"/>
    <w:p w14:paraId="4DB71911" w14:textId="02BF65E8" w:rsidR="00335E9A" w:rsidRDefault="007C69E2">
      <w:r>
        <w:t>Se tendrá un apartado para la impresión individual de un conjunto de datos de los Pokémon con el objetivo de dar mayor detalle a cada uno de estos.</w:t>
      </w:r>
    </w:p>
    <w:p w14:paraId="03B5283D" w14:textId="1535D3EA" w:rsidR="007C69E2" w:rsidRDefault="007C69E2">
      <w:r>
        <w:t>El Pokémon por ilustrar en esta zona será elegido a través de la lista de Pokémon del Pokédex.</w:t>
      </w:r>
    </w:p>
    <w:p w14:paraId="4D0F7EBD" w14:textId="7DEC7E7C" w:rsidR="00406ECB" w:rsidRDefault="00406ECB">
      <w:r>
        <w:t>El apartado podrá desplegarse desde un botón del UI.</w:t>
      </w:r>
    </w:p>
    <w:p w14:paraId="73C2D918" w14:textId="77777777" w:rsidR="00AF3596" w:rsidRDefault="00AF3596"/>
    <w:p w14:paraId="2DBD7ECD" w14:textId="6788A323" w:rsidR="00335E9A" w:rsidRDefault="00DE1C8E" w:rsidP="00335E9A">
      <w:pPr>
        <w:pStyle w:val="Ttulo3"/>
      </w:pPr>
      <w:bookmarkStart w:id="32" w:name="_Toc64153193"/>
      <w:r>
        <w:lastRenderedPageBreak/>
        <w:t>9</w:t>
      </w:r>
      <w:r w:rsidR="00335E9A">
        <w:t xml:space="preserve"> – </w:t>
      </w:r>
      <w:r w:rsidR="00D64DDA">
        <w:t>Pokedex flotante</w:t>
      </w:r>
      <w:bookmarkEnd w:id="32"/>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7C9B7F55"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59B652B1"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28F306F"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0A41EDE4"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E4FF5F5" w14:textId="77777777" w:rsidR="00335E9A" w:rsidRDefault="00335E9A" w:rsidP="00F63C3C">
            <w:pPr>
              <w:jc w:val="center"/>
            </w:pPr>
            <w:r>
              <w:t>NEDIAR con cambios</w:t>
            </w:r>
          </w:p>
        </w:tc>
      </w:tr>
      <w:tr w:rsidR="00335E9A" w14:paraId="0834C654"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7470DD15"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8DE5C8D" w14:textId="4E1F7C8E"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759152AE"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631DC5A9" w14:textId="28FA42A2" w:rsidR="00335E9A" w:rsidRPr="008F027D" w:rsidRDefault="00335E9A" w:rsidP="00F63C3C">
            <w:pPr>
              <w:jc w:val="center"/>
              <w:rPr>
                <w:b/>
                <w:bCs/>
              </w:rPr>
            </w:pPr>
          </w:p>
        </w:tc>
      </w:tr>
      <w:tr w:rsidR="00335E9A" w14:paraId="3416C657" w14:textId="77777777" w:rsidTr="00F63C3C">
        <w:tc>
          <w:tcPr>
            <w:tcW w:w="2256" w:type="dxa"/>
            <w:tcBorders>
              <w:top w:val="single" w:sz="4" w:space="0" w:color="auto"/>
              <w:bottom w:val="single" w:sz="4" w:space="0" w:color="auto"/>
            </w:tcBorders>
            <w:shd w:val="clear" w:color="auto" w:fill="F2F2F2" w:themeFill="background1" w:themeFillShade="F2"/>
          </w:tcPr>
          <w:p w14:paraId="6BA94780"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828E22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379A8BF"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D4B7D67" w14:textId="77777777" w:rsidR="00335E9A" w:rsidRDefault="00335E9A" w:rsidP="00F63C3C">
            <w:pPr>
              <w:jc w:val="center"/>
            </w:pPr>
          </w:p>
        </w:tc>
      </w:tr>
      <w:tr w:rsidR="00335E9A" w14:paraId="77317F07" w14:textId="77777777" w:rsidTr="00F63C3C">
        <w:tc>
          <w:tcPr>
            <w:tcW w:w="2256" w:type="dxa"/>
            <w:vMerge w:val="restart"/>
            <w:tcBorders>
              <w:top w:val="single" w:sz="4" w:space="0" w:color="auto"/>
              <w:right w:val="single" w:sz="4" w:space="0" w:color="auto"/>
            </w:tcBorders>
          </w:tcPr>
          <w:p w14:paraId="68C3BCFD" w14:textId="77777777" w:rsidR="00335E9A" w:rsidRDefault="00335E9A" w:rsidP="00F63C3C">
            <w:r>
              <w:t>Prioridad</w:t>
            </w:r>
          </w:p>
        </w:tc>
        <w:tc>
          <w:tcPr>
            <w:tcW w:w="2272" w:type="dxa"/>
            <w:tcBorders>
              <w:top w:val="single" w:sz="4" w:space="0" w:color="auto"/>
              <w:left w:val="single" w:sz="4" w:space="0" w:color="auto"/>
              <w:bottom w:val="nil"/>
            </w:tcBorders>
          </w:tcPr>
          <w:p w14:paraId="38361765" w14:textId="77777777" w:rsidR="00335E9A" w:rsidRDefault="00335E9A" w:rsidP="00F63C3C">
            <w:pPr>
              <w:jc w:val="center"/>
            </w:pPr>
            <w:r>
              <w:t>Alta</w:t>
            </w:r>
          </w:p>
        </w:tc>
        <w:tc>
          <w:tcPr>
            <w:tcW w:w="2324" w:type="dxa"/>
            <w:tcBorders>
              <w:top w:val="single" w:sz="4" w:space="0" w:color="auto"/>
              <w:bottom w:val="nil"/>
            </w:tcBorders>
          </w:tcPr>
          <w:p w14:paraId="0E2C3D3C" w14:textId="77777777" w:rsidR="00335E9A" w:rsidRDefault="00335E9A" w:rsidP="00F63C3C">
            <w:pPr>
              <w:jc w:val="center"/>
            </w:pPr>
            <w:r>
              <w:t>Deseada</w:t>
            </w:r>
          </w:p>
        </w:tc>
        <w:tc>
          <w:tcPr>
            <w:tcW w:w="1976" w:type="dxa"/>
            <w:tcBorders>
              <w:top w:val="single" w:sz="4" w:space="0" w:color="auto"/>
              <w:bottom w:val="nil"/>
            </w:tcBorders>
          </w:tcPr>
          <w:p w14:paraId="5235DB78" w14:textId="77777777" w:rsidR="00335E9A" w:rsidRDefault="00335E9A" w:rsidP="00F63C3C">
            <w:pPr>
              <w:jc w:val="center"/>
            </w:pPr>
            <w:r>
              <w:t>Opcional</w:t>
            </w:r>
          </w:p>
        </w:tc>
      </w:tr>
      <w:tr w:rsidR="00335E9A" w14:paraId="57648BC1" w14:textId="77777777" w:rsidTr="00F63C3C">
        <w:tc>
          <w:tcPr>
            <w:tcW w:w="2256" w:type="dxa"/>
            <w:vMerge/>
            <w:tcBorders>
              <w:bottom w:val="single" w:sz="4" w:space="0" w:color="auto"/>
              <w:right w:val="single" w:sz="4" w:space="0" w:color="auto"/>
            </w:tcBorders>
          </w:tcPr>
          <w:p w14:paraId="40E33A16" w14:textId="77777777" w:rsidR="00335E9A" w:rsidRDefault="00335E9A" w:rsidP="00F63C3C"/>
        </w:tc>
        <w:tc>
          <w:tcPr>
            <w:tcW w:w="2272" w:type="dxa"/>
            <w:tcBorders>
              <w:top w:val="nil"/>
              <w:left w:val="single" w:sz="4" w:space="0" w:color="auto"/>
              <w:bottom w:val="single" w:sz="4" w:space="0" w:color="auto"/>
            </w:tcBorders>
          </w:tcPr>
          <w:p w14:paraId="68383249" w14:textId="22F5BF84" w:rsidR="00335E9A" w:rsidRPr="00221CDF" w:rsidRDefault="00335E9A" w:rsidP="00F63C3C">
            <w:pPr>
              <w:jc w:val="center"/>
              <w:rPr>
                <w:b/>
                <w:bCs/>
              </w:rPr>
            </w:pPr>
          </w:p>
        </w:tc>
        <w:tc>
          <w:tcPr>
            <w:tcW w:w="2324" w:type="dxa"/>
            <w:tcBorders>
              <w:top w:val="nil"/>
              <w:bottom w:val="single" w:sz="4" w:space="0" w:color="auto"/>
            </w:tcBorders>
          </w:tcPr>
          <w:p w14:paraId="4EEE019F"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1BC10835" w14:textId="23DAFBAC" w:rsidR="00335E9A" w:rsidRPr="00221CDF" w:rsidRDefault="00335E9A" w:rsidP="00F63C3C">
            <w:pPr>
              <w:jc w:val="center"/>
              <w:rPr>
                <w:b/>
                <w:bCs/>
              </w:rPr>
            </w:pPr>
          </w:p>
        </w:tc>
      </w:tr>
      <w:tr w:rsidR="00335E9A" w14:paraId="11B42C58" w14:textId="77777777" w:rsidTr="00F63C3C">
        <w:tc>
          <w:tcPr>
            <w:tcW w:w="2256" w:type="dxa"/>
            <w:tcBorders>
              <w:top w:val="single" w:sz="4" w:space="0" w:color="auto"/>
              <w:bottom w:val="single" w:sz="4" w:space="0" w:color="auto"/>
            </w:tcBorders>
            <w:shd w:val="clear" w:color="auto" w:fill="F2F2F2" w:themeFill="background1" w:themeFillShade="F2"/>
          </w:tcPr>
          <w:p w14:paraId="47525549"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3C9EBA1F"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057009E"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14BF8092" w14:textId="77777777" w:rsidR="00335E9A" w:rsidRDefault="00335E9A" w:rsidP="00F63C3C">
            <w:pPr>
              <w:jc w:val="center"/>
            </w:pPr>
          </w:p>
        </w:tc>
      </w:tr>
      <w:tr w:rsidR="00335E9A" w14:paraId="64E2FF74" w14:textId="77777777" w:rsidTr="00F63C3C">
        <w:tc>
          <w:tcPr>
            <w:tcW w:w="2256" w:type="dxa"/>
            <w:vMerge w:val="restart"/>
            <w:tcBorders>
              <w:top w:val="single" w:sz="4" w:space="0" w:color="auto"/>
              <w:right w:val="single" w:sz="4" w:space="0" w:color="auto"/>
            </w:tcBorders>
          </w:tcPr>
          <w:p w14:paraId="4815F480"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0D51A5C0"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105062A9"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76E5B1CD" w14:textId="77777777" w:rsidR="00335E9A" w:rsidRDefault="00335E9A" w:rsidP="00F63C3C">
            <w:pPr>
              <w:jc w:val="center"/>
            </w:pPr>
          </w:p>
        </w:tc>
      </w:tr>
      <w:tr w:rsidR="00335E9A" w14:paraId="27AE64B7" w14:textId="77777777" w:rsidTr="007B08C3">
        <w:tc>
          <w:tcPr>
            <w:tcW w:w="2256" w:type="dxa"/>
            <w:vMerge/>
            <w:tcBorders>
              <w:bottom w:val="single" w:sz="4" w:space="0" w:color="auto"/>
              <w:right w:val="single" w:sz="4" w:space="0" w:color="auto"/>
            </w:tcBorders>
          </w:tcPr>
          <w:p w14:paraId="736EFA40" w14:textId="77777777" w:rsidR="00335E9A" w:rsidRDefault="00335E9A" w:rsidP="00F63C3C"/>
        </w:tc>
        <w:tc>
          <w:tcPr>
            <w:tcW w:w="2272" w:type="dxa"/>
            <w:tcBorders>
              <w:top w:val="nil"/>
              <w:left w:val="single" w:sz="4" w:space="0" w:color="auto"/>
              <w:bottom w:val="single" w:sz="4" w:space="0" w:color="auto"/>
            </w:tcBorders>
            <w:shd w:val="clear" w:color="auto" w:fill="92D050"/>
          </w:tcPr>
          <w:p w14:paraId="038365C9" w14:textId="06E38037" w:rsidR="00335E9A" w:rsidRPr="00221CDF" w:rsidRDefault="007B08C3" w:rsidP="00F63C3C">
            <w:pPr>
              <w:jc w:val="center"/>
              <w:rPr>
                <w:b/>
                <w:bCs/>
              </w:rPr>
            </w:pPr>
            <w:r>
              <w:rPr>
                <w:b/>
                <w:bCs/>
              </w:rPr>
              <w:t>X</w:t>
            </w:r>
          </w:p>
        </w:tc>
        <w:tc>
          <w:tcPr>
            <w:tcW w:w="2324" w:type="dxa"/>
            <w:tcBorders>
              <w:top w:val="nil"/>
              <w:bottom w:val="single" w:sz="4" w:space="0" w:color="auto"/>
              <w:right w:val="single" w:sz="4" w:space="0" w:color="auto"/>
            </w:tcBorders>
            <w:shd w:val="clear" w:color="auto" w:fill="auto"/>
          </w:tcPr>
          <w:p w14:paraId="62E47F4C" w14:textId="3C403950" w:rsidR="00335E9A" w:rsidRPr="00221CDF" w:rsidRDefault="00335E9A" w:rsidP="00F63C3C">
            <w:pPr>
              <w:jc w:val="center"/>
              <w:rPr>
                <w:b/>
                <w:bCs/>
              </w:rPr>
            </w:pPr>
          </w:p>
        </w:tc>
        <w:tc>
          <w:tcPr>
            <w:tcW w:w="1976" w:type="dxa"/>
            <w:tcBorders>
              <w:left w:val="single" w:sz="4" w:space="0" w:color="auto"/>
            </w:tcBorders>
            <w:shd w:val="clear" w:color="auto" w:fill="F2F2F2" w:themeFill="background1" w:themeFillShade="F2"/>
          </w:tcPr>
          <w:p w14:paraId="72F4780C" w14:textId="77777777" w:rsidR="00335E9A" w:rsidRDefault="00335E9A" w:rsidP="00F63C3C">
            <w:pPr>
              <w:jc w:val="center"/>
            </w:pPr>
          </w:p>
        </w:tc>
      </w:tr>
    </w:tbl>
    <w:p w14:paraId="685A79CC" w14:textId="77777777" w:rsidR="00335E9A" w:rsidRPr="007D176D" w:rsidRDefault="00335E9A" w:rsidP="00335E9A"/>
    <w:p w14:paraId="4B3E3D2B" w14:textId="482909A6" w:rsidR="00335E9A" w:rsidRDefault="00406ECB">
      <w:r>
        <w:t>Se podrá generar un menú contextual en el espacio 3D al lado de cada Pokémon que nos ilustrará datos detallados de este antes de atraparlo.</w:t>
      </w:r>
    </w:p>
    <w:p w14:paraId="29335F97" w14:textId="429C780C" w:rsidR="00406ECB" w:rsidRDefault="00406ECB">
      <w:r>
        <w:t xml:space="preserve">Este aparecerá si se centra la cámara sobre el Pokémon. </w:t>
      </w:r>
    </w:p>
    <w:p w14:paraId="33537271" w14:textId="77777777" w:rsidR="00AF3596" w:rsidRDefault="00AF3596"/>
    <w:p w14:paraId="553C4617" w14:textId="7FE775EA" w:rsidR="00335E9A" w:rsidRDefault="00335E9A" w:rsidP="00335E9A">
      <w:pPr>
        <w:pStyle w:val="Ttulo3"/>
      </w:pPr>
      <w:bookmarkStart w:id="33" w:name="_Toc64153194"/>
      <w:r>
        <w:t>1</w:t>
      </w:r>
      <w:r w:rsidR="00DE1C8E">
        <w:t>0</w:t>
      </w:r>
      <w:r>
        <w:t xml:space="preserve"> – </w:t>
      </w:r>
      <w:r w:rsidR="00D64DDA">
        <w:t>Búsqueda de Pokémon en Pokédex</w:t>
      </w:r>
      <w:bookmarkEnd w:id="33"/>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312E5C50"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459CF7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04793D1C"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3A2A2115"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7D43E829" w14:textId="77777777" w:rsidR="00335E9A" w:rsidRDefault="00335E9A" w:rsidP="00F63C3C">
            <w:pPr>
              <w:jc w:val="center"/>
            </w:pPr>
            <w:r>
              <w:t>NEDIAR con cambios</w:t>
            </w:r>
          </w:p>
        </w:tc>
      </w:tr>
      <w:tr w:rsidR="00335E9A" w14:paraId="2A999D7A"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5A9846CC"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1EE0E2DE" w14:textId="77777777" w:rsidR="00335E9A" w:rsidRPr="008F027D" w:rsidRDefault="00335E9A" w:rsidP="00F63C3C">
            <w:pPr>
              <w:jc w:val="center"/>
              <w:rPr>
                <w:b/>
                <w:bCs/>
              </w:rPr>
            </w:pPr>
            <w:r w:rsidRPr="008F027D">
              <w:rPr>
                <w:b/>
                <w:bCs/>
              </w:rPr>
              <w:t>X</w:t>
            </w:r>
          </w:p>
        </w:tc>
        <w:tc>
          <w:tcPr>
            <w:tcW w:w="2324" w:type="dxa"/>
            <w:tcBorders>
              <w:top w:val="nil"/>
              <w:left w:val="nil"/>
              <w:bottom w:val="single" w:sz="4" w:space="0" w:color="auto"/>
              <w:right w:val="nil"/>
            </w:tcBorders>
            <w:shd w:val="clear" w:color="auto" w:fill="auto"/>
          </w:tcPr>
          <w:p w14:paraId="346C218F" w14:textId="2CC8551D" w:rsidR="00335E9A" w:rsidRPr="008F027D" w:rsidRDefault="00335E9A" w:rsidP="00F63C3C">
            <w:pPr>
              <w:jc w:val="center"/>
              <w:rPr>
                <w:b/>
                <w:bCs/>
              </w:rPr>
            </w:pPr>
          </w:p>
        </w:tc>
        <w:tc>
          <w:tcPr>
            <w:tcW w:w="1976" w:type="dxa"/>
            <w:tcBorders>
              <w:top w:val="nil"/>
              <w:left w:val="nil"/>
              <w:bottom w:val="single" w:sz="4" w:space="0" w:color="auto"/>
              <w:right w:val="single" w:sz="4" w:space="0" w:color="auto"/>
            </w:tcBorders>
            <w:shd w:val="clear" w:color="auto" w:fill="auto"/>
          </w:tcPr>
          <w:p w14:paraId="33504CA8" w14:textId="1C760571" w:rsidR="00335E9A" w:rsidRPr="008F027D" w:rsidRDefault="00335E9A" w:rsidP="00F63C3C">
            <w:pPr>
              <w:jc w:val="center"/>
              <w:rPr>
                <w:b/>
                <w:bCs/>
              </w:rPr>
            </w:pPr>
          </w:p>
        </w:tc>
      </w:tr>
      <w:tr w:rsidR="00335E9A" w14:paraId="1702B045" w14:textId="77777777" w:rsidTr="00F63C3C">
        <w:tc>
          <w:tcPr>
            <w:tcW w:w="2256" w:type="dxa"/>
            <w:tcBorders>
              <w:top w:val="single" w:sz="4" w:space="0" w:color="auto"/>
              <w:bottom w:val="single" w:sz="4" w:space="0" w:color="auto"/>
            </w:tcBorders>
            <w:shd w:val="clear" w:color="auto" w:fill="F2F2F2" w:themeFill="background1" w:themeFillShade="F2"/>
          </w:tcPr>
          <w:p w14:paraId="623B1FFE"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14748D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76C2135A"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0E6D6D31" w14:textId="77777777" w:rsidR="00335E9A" w:rsidRDefault="00335E9A" w:rsidP="00F63C3C">
            <w:pPr>
              <w:jc w:val="center"/>
            </w:pPr>
          </w:p>
        </w:tc>
      </w:tr>
      <w:tr w:rsidR="00335E9A" w14:paraId="0A9DFFC5" w14:textId="77777777" w:rsidTr="00F63C3C">
        <w:tc>
          <w:tcPr>
            <w:tcW w:w="2256" w:type="dxa"/>
            <w:vMerge w:val="restart"/>
            <w:tcBorders>
              <w:top w:val="single" w:sz="4" w:space="0" w:color="auto"/>
              <w:right w:val="single" w:sz="4" w:space="0" w:color="auto"/>
            </w:tcBorders>
          </w:tcPr>
          <w:p w14:paraId="5D30F4C5" w14:textId="77777777" w:rsidR="00335E9A" w:rsidRDefault="00335E9A" w:rsidP="00F63C3C">
            <w:r>
              <w:t>Prioridad</w:t>
            </w:r>
          </w:p>
        </w:tc>
        <w:tc>
          <w:tcPr>
            <w:tcW w:w="2272" w:type="dxa"/>
            <w:tcBorders>
              <w:top w:val="single" w:sz="4" w:space="0" w:color="auto"/>
              <w:left w:val="single" w:sz="4" w:space="0" w:color="auto"/>
              <w:bottom w:val="nil"/>
            </w:tcBorders>
          </w:tcPr>
          <w:p w14:paraId="3A2B2220" w14:textId="77777777" w:rsidR="00335E9A" w:rsidRDefault="00335E9A" w:rsidP="00F63C3C">
            <w:pPr>
              <w:jc w:val="center"/>
            </w:pPr>
            <w:r>
              <w:t>Alta</w:t>
            </w:r>
          </w:p>
        </w:tc>
        <w:tc>
          <w:tcPr>
            <w:tcW w:w="2324" w:type="dxa"/>
            <w:tcBorders>
              <w:top w:val="single" w:sz="4" w:space="0" w:color="auto"/>
              <w:bottom w:val="nil"/>
            </w:tcBorders>
          </w:tcPr>
          <w:p w14:paraId="23C9096E" w14:textId="77777777" w:rsidR="00335E9A" w:rsidRDefault="00335E9A" w:rsidP="00F63C3C">
            <w:pPr>
              <w:jc w:val="center"/>
            </w:pPr>
            <w:r>
              <w:t>Deseada</w:t>
            </w:r>
          </w:p>
        </w:tc>
        <w:tc>
          <w:tcPr>
            <w:tcW w:w="1976" w:type="dxa"/>
            <w:tcBorders>
              <w:top w:val="single" w:sz="4" w:space="0" w:color="auto"/>
              <w:bottom w:val="nil"/>
            </w:tcBorders>
          </w:tcPr>
          <w:p w14:paraId="727B98B3" w14:textId="77777777" w:rsidR="00335E9A" w:rsidRDefault="00335E9A" w:rsidP="00F63C3C">
            <w:pPr>
              <w:jc w:val="center"/>
            </w:pPr>
            <w:r>
              <w:t>Opcional</w:t>
            </w:r>
          </w:p>
        </w:tc>
      </w:tr>
      <w:tr w:rsidR="00335E9A" w14:paraId="272C40A0" w14:textId="77777777" w:rsidTr="00F63C3C">
        <w:tc>
          <w:tcPr>
            <w:tcW w:w="2256" w:type="dxa"/>
            <w:vMerge/>
            <w:tcBorders>
              <w:bottom w:val="single" w:sz="4" w:space="0" w:color="auto"/>
              <w:right w:val="single" w:sz="4" w:space="0" w:color="auto"/>
            </w:tcBorders>
          </w:tcPr>
          <w:p w14:paraId="6A69DC0A" w14:textId="77777777" w:rsidR="00335E9A" w:rsidRDefault="00335E9A" w:rsidP="00F63C3C"/>
        </w:tc>
        <w:tc>
          <w:tcPr>
            <w:tcW w:w="2272" w:type="dxa"/>
            <w:tcBorders>
              <w:top w:val="nil"/>
              <w:left w:val="single" w:sz="4" w:space="0" w:color="auto"/>
              <w:bottom w:val="single" w:sz="4" w:space="0" w:color="auto"/>
            </w:tcBorders>
          </w:tcPr>
          <w:p w14:paraId="7A2B63AA" w14:textId="104EB397" w:rsidR="00335E9A" w:rsidRPr="00221CDF" w:rsidRDefault="00335E9A" w:rsidP="00F63C3C">
            <w:pPr>
              <w:jc w:val="center"/>
              <w:rPr>
                <w:b/>
                <w:bCs/>
              </w:rPr>
            </w:pPr>
          </w:p>
        </w:tc>
        <w:tc>
          <w:tcPr>
            <w:tcW w:w="2324" w:type="dxa"/>
            <w:tcBorders>
              <w:top w:val="nil"/>
              <w:bottom w:val="single" w:sz="4" w:space="0" w:color="auto"/>
            </w:tcBorders>
          </w:tcPr>
          <w:p w14:paraId="6D9B7082" w14:textId="76BB7399" w:rsidR="00335E9A" w:rsidRPr="00221CDF" w:rsidRDefault="00335E9A" w:rsidP="00F63C3C">
            <w:pPr>
              <w:jc w:val="center"/>
              <w:rPr>
                <w:b/>
                <w:bCs/>
              </w:rPr>
            </w:pPr>
          </w:p>
        </w:tc>
        <w:tc>
          <w:tcPr>
            <w:tcW w:w="1976" w:type="dxa"/>
            <w:tcBorders>
              <w:top w:val="nil"/>
              <w:bottom w:val="single" w:sz="4" w:space="0" w:color="auto"/>
            </w:tcBorders>
          </w:tcPr>
          <w:p w14:paraId="7F381FE3" w14:textId="77777777" w:rsidR="00335E9A" w:rsidRPr="00221CDF" w:rsidRDefault="00335E9A" w:rsidP="00F63C3C">
            <w:pPr>
              <w:jc w:val="center"/>
              <w:rPr>
                <w:b/>
                <w:bCs/>
              </w:rPr>
            </w:pPr>
            <w:r w:rsidRPr="00221CDF">
              <w:rPr>
                <w:b/>
                <w:bCs/>
              </w:rPr>
              <w:t>X</w:t>
            </w:r>
          </w:p>
        </w:tc>
      </w:tr>
      <w:tr w:rsidR="00335E9A" w14:paraId="384A287B" w14:textId="77777777" w:rsidTr="00F63C3C">
        <w:tc>
          <w:tcPr>
            <w:tcW w:w="2256" w:type="dxa"/>
            <w:tcBorders>
              <w:top w:val="single" w:sz="4" w:space="0" w:color="auto"/>
              <w:bottom w:val="single" w:sz="4" w:space="0" w:color="auto"/>
            </w:tcBorders>
            <w:shd w:val="clear" w:color="auto" w:fill="F2F2F2" w:themeFill="background1" w:themeFillShade="F2"/>
          </w:tcPr>
          <w:p w14:paraId="67B80906"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1A3F0F49"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03A30C6"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536DD9D2" w14:textId="77777777" w:rsidR="00335E9A" w:rsidRDefault="00335E9A" w:rsidP="00F63C3C">
            <w:pPr>
              <w:jc w:val="center"/>
            </w:pPr>
          </w:p>
        </w:tc>
      </w:tr>
      <w:tr w:rsidR="00335E9A" w14:paraId="77FEA5B7" w14:textId="77777777" w:rsidTr="00F63C3C">
        <w:tc>
          <w:tcPr>
            <w:tcW w:w="2256" w:type="dxa"/>
            <w:vMerge w:val="restart"/>
            <w:tcBorders>
              <w:top w:val="single" w:sz="4" w:space="0" w:color="auto"/>
              <w:right w:val="single" w:sz="4" w:space="0" w:color="auto"/>
            </w:tcBorders>
          </w:tcPr>
          <w:p w14:paraId="0FFFBAB9"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60AAFBFC"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1A91D5E8"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67C7D336" w14:textId="77777777" w:rsidR="00335E9A" w:rsidRDefault="00335E9A" w:rsidP="00F63C3C">
            <w:pPr>
              <w:jc w:val="center"/>
            </w:pPr>
          </w:p>
        </w:tc>
      </w:tr>
      <w:tr w:rsidR="00335E9A" w14:paraId="40D201DB" w14:textId="77777777" w:rsidTr="000E154A">
        <w:tc>
          <w:tcPr>
            <w:tcW w:w="2256" w:type="dxa"/>
            <w:vMerge/>
            <w:tcBorders>
              <w:bottom w:val="single" w:sz="4" w:space="0" w:color="auto"/>
              <w:right w:val="single" w:sz="4" w:space="0" w:color="auto"/>
            </w:tcBorders>
          </w:tcPr>
          <w:p w14:paraId="7F285B48" w14:textId="77777777" w:rsidR="00335E9A" w:rsidRDefault="00335E9A" w:rsidP="00F63C3C"/>
        </w:tc>
        <w:tc>
          <w:tcPr>
            <w:tcW w:w="2272" w:type="dxa"/>
            <w:tcBorders>
              <w:top w:val="nil"/>
              <w:left w:val="single" w:sz="4" w:space="0" w:color="auto"/>
              <w:bottom w:val="single" w:sz="4" w:space="0" w:color="auto"/>
            </w:tcBorders>
          </w:tcPr>
          <w:p w14:paraId="4A42D876" w14:textId="364C56D6"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2CC" w:themeFill="accent4" w:themeFillTint="33"/>
          </w:tcPr>
          <w:p w14:paraId="0176F1BA"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4B240B4A" w14:textId="77777777" w:rsidR="00335E9A" w:rsidRDefault="00335E9A" w:rsidP="00F63C3C">
            <w:pPr>
              <w:jc w:val="center"/>
            </w:pPr>
          </w:p>
        </w:tc>
      </w:tr>
    </w:tbl>
    <w:p w14:paraId="539E0A0C" w14:textId="77777777" w:rsidR="00335E9A" w:rsidRPr="007D176D" w:rsidRDefault="00335E9A" w:rsidP="00335E9A"/>
    <w:p w14:paraId="544E2625" w14:textId="6C5CAD4F" w:rsidR="00AF3596" w:rsidRDefault="00CF6EC1">
      <w:r>
        <w:t>A través de</w:t>
      </w:r>
      <w:r w:rsidR="000C54EB">
        <w:t xml:space="preserve">l nombre </w:t>
      </w:r>
      <w:r>
        <w:t xml:space="preserve">se podrá buscar e imprimir los datos detallados de un </w:t>
      </w:r>
      <w:r w:rsidR="000C54EB">
        <w:t>Pokémon</w:t>
      </w:r>
      <w:r>
        <w:t xml:space="preserve"> en </w:t>
      </w:r>
      <w:r w:rsidR="000C54EB">
        <w:t>específico. En caso de no encontrarlo se emitirá un mensaje de error.</w:t>
      </w:r>
    </w:p>
    <w:p w14:paraId="7F78B81E" w14:textId="551A3860" w:rsidR="00335E9A" w:rsidRDefault="00335E9A"/>
    <w:p w14:paraId="31A1D732" w14:textId="6DA38A0A" w:rsidR="00335E9A" w:rsidRDefault="00335E9A" w:rsidP="00335E9A">
      <w:pPr>
        <w:pStyle w:val="Ttulo3"/>
      </w:pPr>
      <w:bookmarkStart w:id="34" w:name="_Toc64153195"/>
      <w:r>
        <w:t>1</w:t>
      </w:r>
      <w:r w:rsidR="00DE1C8E">
        <w:t>1</w:t>
      </w:r>
      <w:r>
        <w:t xml:space="preserve"> – </w:t>
      </w:r>
      <w:r w:rsidR="00D64DDA">
        <w:t>Distancia de confianza y escape de Pokémon</w:t>
      </w:r>
      <w:bookmarkEnd w:id="34"/>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6E909189"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28C975DA"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53BAFA1F"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471A4D8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71C2A53" w14:textId="77777777" w:rsidR="00335E9A" w:rsidRDefault="00335E9A" w:rsidP="00F63C3C">
            <w:pPr>
              <w:jc w:val="center"/>
            </w:pPr>
            <w:r>
              <w:t>NEDIAR con cambios</w:t>
            </w:r>
          </w:p>
        </w:tc>
      </w:tr>
      <w:tr w:rsidR="00335E9A" w14:paraId="722F6E3A"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3B2C1760"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25899937" w14:textId="0A31A01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AC79691"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45E80C5F" w14:textId="2CD797F4" w:rsidR="00335E9A" w:rsidRPr="008F027D" w:rsidRDefault="00335E9A" w:rsidP="00F63C3C">
            <w:pPr>
              <w:jc w:val="center"/>
              <w:rPr>
                <w:b/>
                <w:bCs/>
              </w:rPr>
            </w:pPr>
          </w:p>
        </w:tc>
      </w:tr>
      <w:tr w:rsidR="00335E9A" w14:paraId="73C2DAAC" w14:textId="77777777" w:rsidTr="00F63C3C">
        <w:tc>
          <w:tcPr>
            <w:tcW w:w="2256" w:type="dxa"/>
            <w:tcBorders>
              <w:top w:val="single" w:sz="4" w:space="0" w:color="auto"/>
              <w:bottom w:val="single" w:sz="4" w:space="0" w:color="auto"/>
            </w:tcBorders>
            <w:shd w:val="clear" w:color="auto" w:fill="F2F2F2" w:themeFill="background1" w:themeFillShade="F2"/>
          </w:tcPr>
          <w:p w14:paraId="20A49F7B"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68707A0"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53C6C13"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5A0B04C5" w14:textId="77777777" w:rsidR="00335E9A" w:rsidRDefault="00335E9A" w:rsidP="00F63C3C">
            <w:pPr>
              <w:jc w:val="center"/>
            </w:pPr>
          </w:p>
        </w:tc>
      </w:tr>
      <w:tr w:rsidR="00335E9A" w14:paraId="26B5B66A" w14:textId="77777777" w:rsidTr="00F63C3C">
        <w:tc>
          <w:tcPr>
            <w:tcW w:w="2256" w:type="dxa"/>
            <w:vMerge w:val="restart"/>
            <w:tcBorders>
              <w:top w:val="single" w:sz="4" w:space="0" w:color="auto"/>
              <w:right w:val="single" w:sz="4" w:space="0" w:color="auto"/>
            </w:tcBorders>
          </w:tcPr>
          <w:p w14:paraId="154BE1E9" w14:textId="77777777" w:rsidR="00335E9A" w:rsidRDefault="00335E9A" w:rsidP="00F63C3C">
            <w:r>
              <w:t>Prioridad</w:t>
            </w:r>
          </w:p>
        </w:tc>
        <w:tc>
          <w:tcPr>
            <w:tcW w:w="2272" w:type="dxa"/>
            <w:tcBorders>
              <w:top w:val="single" w:sz="4" w:space="0" w:color="auto"/>
              <w:left w:val="single" w:sz="4" w:space="0" w:color="auto"/>
              <w:bottom w:val="nil"/>
            </w:tcBorders>
          </w:tcPr>
          <w:p w14:paraId="1B267100" w14:textId="77777777" w:rsidR="00335E9A" w:rsidRDefault="00335E9A" w:rsidP="00F63C3C">
            <w:pPr>
              <w:jc w:val="center"/>
            </w:pPr>
            <w:r>
              <w:t>Alta</w:t>
            </w:r>
          </w:p>
        </w:tc>
        <w:tc>
          <w:tcPr>
            <w:tcW w:w="2324" w:type="dxa"/>
            <w:tcBorders>
              <w:top w:val="single" w:sz="4" w:space="0" w:color="auto"/>
              <w:bottom w:val="nil"/>
            </w:tcBorders>
          </w:tcPr>
          <w:p w14:paraId="2CC9E02C" w14:textId="77777777" w:rsidR="00335E9A" w:rsidRDefault="00335E9A" w:rsidP="00F63C3C">
            <w:pPr>
              <w:jc w:val="center"/>
            </w:pPr>
            <w:r>
              <w:t>Deseada</w:t>
            </w:r>
          </w:p>
        </w:tc>
        <w:tc>
          <w:tcPr>
            <w:tcW w:w="1976" w:type="dxa"/>
            <w:tcBorders>
              <w:top w:val="single" w:sz="4" w:space="0" w:color="auto"/>
              <w:bottom w:val="nil"/>
            </w:tcBorders>
          </w:tcPr>
          <w:p w14:paraId="57A9C349" w14:textId="77777777" w:rsidR="00335E9A" w:rsidRDefault="00335E9A" w:rsidP="00F63C3C">
            <w:pPr>
              <w:jc w:val="center"/>
            </w:pPr>
            <w:r>
              <w:t>Opcional</w:t>
            </w:r>
          </w:p>
        </w:tc>
      </w:tr>
      <w:tr w:rsidR="00335E9A" w14:paraId="16C957E4" w14:textId="77777777" w:rsidTr="00F63C3C">
        <w:tc>
          <w:tcPr>
            <w:tcW w:w="2256" w:type="dxa"/>
            <w:vMerge/>
            <w:tcBorders>
              <w:bottom w:val="single" w:sz="4" w:space="0" w:color="auto"/>
              <w:right w:val="single" w:sz="4" w:space="0" w:color="auto"/>
            </w:tcBorders>
          </w:tcPr>
          <w:p w14:paraId="2423D3C1" w14:textId="77777777" w:rsidR="00335E9A" w:rsidRDefault="00335E9A" w:rsidP="00F63C3C"/>
        </w:tc>
        <w:tc>
          <w:tcPr>
            <w:tcW w:w="2272" w:type="dxa"/>
            <w:tcBorders>
              <w:top w:val="nil"/>
              <w:left w:val="single" w:sz="4" w:space="0" w:color="auto"/>
              <w:bottom w:val="single" w:sz="4" w:space="0" w:color="auto"/>
            </w:tcBorders>
          </w:tcPr>
          <w:p w14:paraId="0D7F6563" w14:textId="59C8FA47" w:rsidR="00335E9A" w:rsidRPr="00221CDF" w:rsidRDefault="00335E9A" w:rsidP="00F63C3C">
            <w:pPr>
              <w:jc w:val="center"/>
              <w:rPr>
                <w:b/>
                <w:bCs/>
              </w:rPr>
            </w:pPr>
          </w:p>
        </w:tc>
        <w:tc>
          <w:tcPr>
            <w:tcW w:w="2324" w:type="dxa"/>
            <w:tcBorders>
              <w:top w:val="nil"/>
              <w:bottom w:val="single" w:sz="4" w:space="0" w:color="auto"/>
            </w:tcBorders>
          </w:tcPr>
          <w:p w14:paraId="6B614B5F"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0E957580" w14:textId="65ED404F" w:rsidR="00335E9A" w:rsidRPr="00221CDF" w:rsidRDefault="00335E9A" w:rsidP="00F63C3C">
            <w:pPr>
              <w:jc w:val="center"/>
              <w:rPr>
                <w:b/>
                <w:bCs/>
              </w:rPr>
            </w:pPr>
          </w:p>
        </w:tc>
      </w:tr>
      <w:tr w:rsidR="00335E9A" w14:paraId="3F49804C" w14:textId="77777777" w:rsidTr="00F63C3C">
        <w:tc>
          <w:tcPr>
            <w:tcW w:w="2256" w:type="dxa"/>
            <w:tcBorders>
              <w:top w:val="single" w:sz="4" w:space="0" w:color="auto"/>
              <w:bottom w:val="single" w:sz="4" w:space="0" w:color="auto"/>
            </w:tcBorders>
            <w:shd w:val="clear" w:color="auto" w:fill="F2F2F2" w:themeFill="background1" w:themeFillShade="F2"/>
          </w:tcPr>
          <w:p w14:paraId="453D75A2"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61D69D58"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015F1C7A"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38D43030" w14:textId="77777777" w:rsidR="00335E9A" w:rsidRDefault="00335E9A" w:rsidP="00F63C3C">
            <w:pPr>
              <w:jc w:val="center"/>
            </w:pPr>
          </w:p>
        </w:tc>
      </w:tr>
      <w:tr w:rsidR="00335E9A" w14:paraId="2883B2B7" w14:textId="77777777" w:rsidTr="00F63C3C">
        <w:tc>
          <w:tcPr>
            <w:tcW w:w="2256" w:type="dxa"/>
            <w:vMerge w:val="restart"/>
            <w:tcBorders>
              <w:top w:val="single" w:sz="4" w:space="0" w:color="auto"/>
              <w:right w:val="single" w:sz="4" w:space="0" w:color="auto"/>
            </w:tcBorders>
          </w:tcPr>
          <w:p w14:paraId="01CBC745"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01A84583"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2F7F62D9"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44FFE868" w14:textId="77777777" w:rsidR="00335E9A" w:rsidRDefault="00335E9A" w:rsidP="00F63C3C">
            <w:pPr>
              <w:jc w:val="center"/>
            </w:pPr>
          </w:p>
        </w:tc>
      </w:tr>
      <w:tr w:rsidR="00335E9A" w14:paraId="3DBD2D26" w14:textId="77777777" w:rsidTr="000E154A">
        <w:tc>
          <w:tcPr>
            <w:tcW w:w="2256" w:type="dxa"/>
            <w:vMerge/>
            <w:tcBorders>
              <w:bottom w:val="single" w:sz="4" w:space="0" w:color="auto"/>
              <w:right w:val="single" w:sz="4" w:space="0" w:color="auto"/>
            </w:tcBorders>
          </w:tcPr>
          <w:p w14:paraId="5F6BD8DE" w14:textId="77777777" w:rsidR="00335E9A" w:rsidRDefault="00335E9A" w:rsidP="00F63C3C"/>
        </w:tc>
        <w:tc>
          <w:tcPr>
            <w:tcW w:w="2272" w:type="dxa"/>
            <w:tcBorders>
              <w:top w:val="nil"/>
              <w:left w:val="single" w:sz="4" w:space="0" w:color="auto"/>
              <w:bottom w:val="single" w:sz="4" w:space="0" w:color="auto"/>
            </w:tcBorders>
          </w:tcPr>
          <w:p w14:paraId="476B93F1" w14:textId="0E365EFF"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05174F7C"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6A50EDBC" w14:textId="77777777" w:rsidR="00335E9A" w:rsidRDefault="00335E9A" w:rsidP="00F63C3C">
            <w:pPr>
              <w:jc w:val="center"/>
            </w:pPr>
          </w:p>
        </w:tc>
      </w:tr>
    </w:tbl>
    <w:p w14:paraId="1D79DB35" w14:textId="77777777" w:rsidR="00335E9A" w:rsidRPr="007D176D" w:rsidRDefault="00335E9A" w:rsidP="00335E9A"/>
    <w:p w14:paraId="77346F61" w14:textId="7FC6983E" w:rsidR="00335E9A" w:rsidRDefault="000C54EB">
      <w:r>
        <w:t>Un Pokémon se mantendrá en confianza cuando el jugador mantiene una distancia entre los dos. Si la distancia es sobrepasada el Pokémon escapará y se deberá esperar a un nuevo respawn.</w:t>
      </w:r>
    </w:p>
    <w:p w14:paraId="7C5DC9CB" w14:textId="0B620754" w:rsidR="00AF3596" w:rsidRDefault="000C54EB">
      <w:r>
        <w:t>también podrá contar con una zona de alerta en la cual el Pokémon cambia levemente su color indicando que la distancia esta a punto de ser sobrepasada.</w:t>
      </w:r>
    </w:p>
    <w:p w14:paraId="6C72EA96" w14:textId="0AB46CB9" w:rsidR="00335E9A" w:rsidRDefault="00335E9A" w:rsidP="00335E9A">
      <w:pPr>
        <w:pStyle w:val="Ttulo3"/>
      </w:pPr>
      <w:bookmarkStart w:id="35" w:name="_Toc64153196"/>
      <w:r>
        <w:t>1</w:t>
      </w:r>
      <w:r w:rsidR="00DE1C8E">
        <w:t>2</w:t>
      </w:r>
      <w:r>
        <w:t xml:space="preserve"> – </w:t>
      </w:r>
      <w:r w:rsidR="00DE1C8E">
        <w:t>Zonas y puntos de respawn</w:t>
      </w:r>
      <w:bookmarkEnd w:id="35"/>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107988F"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0F9E7ECC"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4E7306CA"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2DD8537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5F05EAA5" w14:textId="77777777" w:rsidR="00335E9A" w:rsidRDefault="00335E9A" w:rsidP="00F63C3C">
            <w:pPr>
              <w:jc w:val="center"/>
            </w:pPr>
            <w:r>
              <w:t>NEDIAR con cambios</w:t>
            </w:r>
          </w:p>
        </w:tc>
      </w:tr>
      <w:tr w:rsidR="00335E9A" w14:paraId="0F5218DB"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B74468C"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56C31CDC" w14:textId="56E71103"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16370B83"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58C16BD1" w14:textId="798478A7" w:rsidR="00335E9A" w:rsidRPr="008F027D" w:rsidRDefault="00335E9A" w:rsidP="00F63C3C">
            <w:pPr>
              <w:jc w:val="center"/>
              <w:rPr>
                <w:b/>
                <w:bCs/>
              </w:rPr>
            </w:pPr>
          </w:p>
        </w:tc>
      </w:tr>
      <w:tr w:rsidR="00335E9A" w14:paraId="0C88FEDF" w14:textId="77777777" w:rsidTr="00F63C3C">
        <w:tc>
          <w:tcPr>
            <w:tcW w:w="2256" w:type="dxa"/>
            <w:tcBorders>
              <w:top w:val="single" w:sz="4" w:space="0" w:color="auto"/>
              <w:bottom w:val="single" w:sz="4" w:space="0" w:color="auto"/>
            </w:tcBorders>
            <w:shd w:val="clear" w:color="auto" w:fill="F2F2F2" w:themeFill="background1" w:themeFillShade="F2"/>
          </w:tcPr>
          <w:p w14:paraId="5B903A8F"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47237836"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36C7778D"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1D421E16" w14:textId="77777777" w:rsidR="00335E9A" w:rsidRDefault="00335E9A" w:rsidP="00F63C3C">
            <w:pPr>
              <w:jc w:val="center"/>
            </w:pPr>
          </w:p>
        </w:tc>
      </w:tr>
      <w:tr w:rsidR="00335E9A" w14:paraId="4F971E62" w14:textId="77777777" w:rsidTr="00F63C3C">
        <w:tc>
          <w:tcPr>
            <w:tcW w:w="2256" w:type="dxa"/>
            <w:vMerge w:val="restart"/>
            <w:tcBorders>
              <w:top w:val="single" w:sz="4" w:space="0" w:color="auto"/>
              <w:right w:val="single" w:sz="4" w:space="0" w:color="auto"/>
            </w:tcBorders>
          </w:tcPr>
          <w:p w14:paraId="7EA6726C" w14:textId="77777777" w:rsidR="00335E9A" w:rsidRDefault="00335E9A" w:rsidP="00F63C3C">
            <w:r>
              <w:t>Prioridad</w:t>
            </w:r>
          </w:p>
        </w:tc>
        <w:tc>
          <w:tcPr>
            <w:tcW w:w="2272" w:type="dxa"/>
            <w:tcBorders>
              <w:top w:val="single" w:sz="4" w:space="0" w:color="auto"/>
              <w:left w:val="single" w:sz="4" w:space="0" w:color="auto"/>
              <w:bottom w:val="nil"/>
            </w:tcBorders>
          </w:tcPr>
          <w:p w14:paraId="52808907" w14:textId="77777777" w:rsidR="00335E9A" w:rsidRDefault="00335E9A" w:rsidP="00F63C3C">
            <w:pPr>
              <w:jc w:val="center"/>
            </w:pPr>
            <w:r>
              <w:t>Alta</w:t>
            </w:r>
          </w:p>
        </w:tc>
        <w:tc>
          <w:tcPr>
            <w:tcW w:w="2324" w:type="dxa"/>
            <w:tcBorders>
              <w:top w:val="single" w:sz="4" w:space="0" w:color="auto"/>
              <w:bottom w:val="nil"/>
            </w:tcBorders>
          </w:tcPr>
          <w:p w14:paraId="2815ABAF" w14:textId="77777777" w:rsidR="00335E9A" w:rsidRDefault="00335E9A" w:rsidP="00F63C3C">
            <w:pPr>
              <w:jc w:val="center"/>
            </w:pPr>
            <w:r>
              <w:t>Deseada</w:t>
            </w:r>
          </w:p>
        </w:tc>
        <w:tc>
          <w:tcPr>
            <w:tcW w:w="1976" w:type="dxa"/>
            <w:tcBorders>
              <w:top w:val="single" w:sz="4" w:space="0" w:color="auto"/>
              <w:bottom w:val="nil"/>
            </w:tcBorders>
          </w:tcPr>
          <w:p w14:paraId="62681FC1" w14:textId="77777777" w:rsidR="00335E9A" w:rsidRDefault="00335E9A" w:rsidP="00F63C3C">
            <w:pPr>
              <w:jc w:val="center"/>
            </w:pPr>
            <w:r>
              <w:t>Opcional</w:t>
            </w:r>
          </w:p>
        </w:tc>
      </w:tr>
      <w:tr w:rsidR="00335E9A" w14:paraId="512277E6" w14:textId="77777777" w:rsidTr="00F63C3C">
        <w:tc>
          <w:tcPr>
            <w:tcW w:w="2256" w:type="dxa"/>
            <w:vMerge/>
            <w:tcBorders>
              <w:bottom w:val="single" w:sz="4" w:space="0" w:color="auto"/>
              <w:right w:val="single" w:sz="4" w:space="0" w:color="auto"/>
            </w:tcBorders>
          </w:tcPr>
          <w:p w14:paraId="73756553" w14:textId="77777777" w:rsidR="00335E9A" w:rsidRDefault="00335E9A" w:rsidP="00F63C3C"/>
        </w:tc>
        <w:tc>
          <w:tcPr>
            <w:tcW w:w="2272" w:type="dxa"/>
            <w:tcBorders>
              <w:top w:val="nil"/>
              <w:left w:val="single" w:sz="4" w:space="0" w:color="auto"/>
              <w:bottom w:val="single" w:sz="4" w:space="0" w:color="auto"/>
            </w:tcBorders>
          </w:tcPr>
          <w:p w14:paraId="79BD052E" w14:textId="6A159354" w:rsidR="00335E9A" w:rsidRPr="00221CDF" w:rsidRDefault="00335E9A" w:rsidP="00F63C3C">
            <w:pPr>
              <w:jc w:val="center"/>
              <w:rPr>
                <w:b/>
                <w:bCs/>
              </w:rPr>
            </w:pPr>
          </w:p>
        </w:tc>
        <w:tc>
          <w:tcPr>
            <w:tcW w:w="2324" w:type="dxa"/>
            <w:tcBorders>
              <w:top w:val="nil"/>
              <w:bottom w:val="single" w:sz="4" w:space="0" w:color="auto"/>
            </w:tcBorders>
          </w:tcPr>
          <w:p w14:paraId="637CA26E" w14:textId="77777777" w:rsidR="00335E9A" w:rsidRPr="00221CDF" w:rsidRDefault="00335E9A" w:rsidP="00F63C3C">
            <w:pPr>
              <w:jc w:val="center"/>
              <w:rPr>
                <w:b/>
                <w:bCs/>
              </w:rPr>
            </w:pPr>
            <w:r w:rsidRPr="00221CDF">
              <w:rPr>
                <w:b/>
                <w:bCs/>
              </w:rPr>
              <w:t>X</w:t>
            </w:r>
          </w:p>
        </w:tc>
        <w:tc>
          <w:tcPr>
            <w:tcW w:w="1976" w:type="dxa"/>
            <w:tcBorders>
              <w:top w:val="nil"/>
              <w:bottom w:val="single" w:sz="4" w:space="0" w:color="auto"/>
            </w:tcBorders>
          </w:tcPr>
          <w:p w14:paraId="3F704561" w14:textId="24E2B89F" w:rsidR="00335E9A" w:rsidRPr="00221CDF" w:rsidRDefault="00335E9A" w:rsidP="00F63C3C">
            <w:pPr>
              <w:jc w:val="center"/>
              <w:rPr>
                <w:b/>
                <w:bCs/>
              </w:rPr>
            </w:pPr>
          </w:p>
        </w:tc>
      </w:tr>
      <w:tr w:rsidR="00335E9A" w14:paraId="2D7A4F9F" w14:textId="77777777" w:rsidTr="00F63C3C">
        <w:tc>
          <w:tcPr>
            <w:tcW w:w="2256" w:type="dxa"/>
            <w:tcBorders>
              <w:top w:val="single" w:sz="4" w:space="0" w:color="auto"/>
              <w:bottom w:val="single" w:sz="4" w:space="0" w:color="auto"/>
            </w:tcBorders>
            <w:shd w:val="clear" w:color="auto" w:fill="F2F2F2" w:themeFill="background1" w:themeFillShade="F2"/>
          </w:tcPr>
          <w:p w14:paraId="325E8E58"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70878D00"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1B391A56"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8B406EB" w14:textId="77777777" w:rsidR="00335E9A" w:rsidRDefault="00335E9A" w:rsidP="00F63C3C">
            <w:pPr>
              <w:jc w:val="center"/>
            </w:pPr>
          </w:p>
        </w:tc>
      </w:tr>
      <w:tr w:rsidR="00335E9A" w14:paraId="67650D3E" w14:textId="77777777" w:rsidTr="00F63C3C">
        <w:tc>
          <w:tcPr>
            <w:tcW w:w="2256" w:type="dxa"/>
            <w:vMerge w:val="restart"/>
            <w:tcBorders>
              <w:top w:val="single" w:sz="4" w:space="0" w:color="auto"/>
              <w:right w:val="single" w:sz="4" w:space="0" w:color="auto"/>
            </w:tcBorders>
          </w:tcPr>
          <w:p w14:paraId="484D501E"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59076211"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0B4A17D8"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34818200" w14:textId="77777777" w:rsidR="00335E9A" w:rsidRDefault="00335E9A" w:rsidP="00F63C3C">
            <w:pPr>
              <w:jc w:val="center"/>
            </w:pPr>
          </w:p>
        </w:tc>
      </w:tr>
      <w:tr w:rsidR="00335E9A" w14:paraId="007C3749" w14:textId="77777777" w:rsidTr="000E154A">
        <w:tc>
          <w:tcPr>
            <w:tcW w:w="2256" w:type="dxa"/>
            <w:vMerge/>
            <w:tcBorders>
              <w:bottom w:val="single" w:sz="4" w:space="0" w:color="auto"/>
              <w:right w:val="single" w:sz="4" w:space="0" w:color="auto"/>
            </w:tcBorders>
          </w:tcPr>
          <w:p w14:paraId="2AB9FC29" w14:textId="77777777" w:rsidR="00335E9A" w:rsidRDefault="00335E9A" w:rsidP="00F63C3C"/>
        </w:tc>
        <w:tc>
          <w:tcPr>
            <w:tcW w:w="2272" w:type="dxa"/>
            <w:tcBorders>
              <w:top w:val="nil"/>
              <w:left w:val="single" w:sz="4" w:space="0" w:color="auto"/>
              <w:bottom w:val="single" w:sz="4" w:space="0" w:color="auto"/>
            </w:tcBorders>
          </w:tcPr>
          <w:p w14:paraId="3C0B754E" w14:textId="28D17D23"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F00"/>
          </w:tcPr>
          <w:p w14:paraId="1EA004F5"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7BEAF9C0" w14:textId="77777777" w:rsidR="00335E9A" w:rsidRDefault="00335E9A" w:rsidP="00F63C3C">
            <w:pPr>
              <w:jc w:val="center"/>
            </w:pPr>
          </w:p>
        </w:tc>
      </w:tr>
    </w:tbl>
    <w:p w14:paraId="38619ACD" w14:textId="77777777" w:rsidR="00335E9A" w:rsidRPr="007D176D" w:rsidRDefault="00335E9A" w:rsidP="00335E9A"/>
    <w:p w14:paraId="4D55B7A4" w14:textId="0F184DA2" w:rsidR="00335E9A" w:rsidRDefault="00267FA8">
      <w:r>
        <w:t>Se dividirá el escenario por zonas según el tipo, en cada zona se limitará la reaparición de Pokémon según si son compatibles con el tipo, por ejemplo, en el aire solo podrán aparecer un Pokémon volador.</w:t>
      </w:r>
    </w:p>
    <w:p w14:paraId="7AFA74A6" w14:textId="77777777" w:rsidR="00AF3596" w:rsidRDefault="00AF3596"/>
    <w:p w14:paraId="1CD6415A" w14:textId="2F6F4A26" w:rsidR="00335E9A" w:rsidRDefault="00335E9A" w:rsidP="00335E9A">
      <w:pPr>
        <w:pStyle w:val="Ttulo3"/>
      </w:pPr>
      <w:bookmarkStart w:id="36" w:name="_Toc64153197"/>
      <w:r>
        <w:t>1</w:t>
      </w:r>
      <w:r w:rsidR="00DE1C8E">
        <w:t>3</w:t>
      </w:r>
      <w:r>
        <w:t xml:space="preserve"> – </w:t>
      </w:r>
      <w:r w:rsidR="00DE1C8E">
        <w:t xml:space="preserve">Filtrar </w:t>
      </w:r>
      <w:r w:rsidR="007C69E2">
        <w:t>Pokémon</w:t>
      </w:r>
      <w:r w:rsidR="00DE1C8E">
        <w:t xml:space="preserve"> capturados en Pokédex</w:t>
      </w:r>
      <w:bookmarkEnd w:id="36"/>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2256"/>
        <w:gridCol w:w="2272"/>
        <w:gridCol w:w="2324"/>
        <w:gridCol w:w="1976"/>
      </w:tblGrid>
      <w:tr w:rsidR="00335E9A" w14:paraId="079C5081" w14:textId="77777777" w:rsidTr="00F63C3C">
        <w:tc>
          <w:tcPr>
            <w:tcW w:w="2256" w:type="dxa"/>
            <w:vMerge w:val="restart"/>
            <w:tcBorders>
              <w:top w:val="single" w:sz="4" w:space="0" w:color="auto"/>
              <w:left w:val="single" w:sz="4" w:space="0" w:color="auto"/>
              <w:right w:val="single" w:sz="4" w:space="0" w:color="auto"/>
            </w:tcBorders>
            <w:shd w:val="clear" w:color="auto" w:fill="auto"/>
          </w:tcPr>
          <w:p w14:paraId="6295EDD7" w14:textId="77777777" w:rsidR="00335E9A" w:rsidRDefault="00335E9A" w:rsidP="00F63C3C">
            <w:r>
              <w:t>Fuente</w:t>
            </w:r>
          </w:p>
        </w:tc>
        <w:tc>
          <w:tcPr>
            <w:tcW w:w="2272" w:type="dxa"/>
            <w:tcBorders>
              <w:top w:val="single" w:sz="4" w:space="0" w:color="auto"/>
              <w:left w:val="single" w:sz="4" w:space="0" w:color="auto"/>
              <w:bottom w:val="nil"/>
              <w:right w:val="nil"/>
            </w:tcBorders>
            <w:shd w:val="clear" w:color="auto" w:fill="auto"/>
          </w:tcPr>
          <w:p w14:paraId="2CD22A46" w14:textId="77777777" w:rsidR="00335E9A" w:rsidRDefault="00335E9A" w:rsidP="00F63C3C">
            <w:pPr>
              <w:jc w:val="center"/>
            </w:pPr>
            <w:r>
              <w:t>NEDIAR</w:t>
            </w:r>
          </w:p>
        </w:tc>
        <w:tc>
          <w:tcPr>
            <w:tcW w:w="2324" w:type="dxa"/>
            <w:tcBorders>
              <w:top w:val="single" w:sz="4" w:space="0" w:color="auto"/>
              <w:left w:val="nil"/>
              <w:bottom w:val="nil"/>
              <w:right w:val="nil"/>
            </w:tcBorders>
            <w:shd w:val="clear" w:color="auto" w:fill="auto"/>
          </w:tcPr>
          <w:p w14:paraId="15AC78C1" w14:textId="77777777" w:rsidR="00335E9A" w:rsidRDefault="00335E9A" w:rsidP="00F63C3C">
            <w:pPr>
              <w:jc w:val="center"/>
            </w:pPr>
            <w:r>
              <w:t>Desarrollador</w:t>
            </w:r>
          </w:p>
        </w:tc>
        <w:tc>
          <w:tcPr>
            <w:tcW w:w="1976" w:type="dxa"/>
            <w:tcBorders>
              <w:top w:val="single" w:sz="4" w:space="0" w:color="auto"/>
              <w:left w:val="nil"/>
              <w:bottom w:val="nil"/>
              <w:right w:val="single" w:sz="4" w:space="0" w:color="auto"/>
            </w:tcBorders>
            <w:shd w:val="clear" w:color="auto" w:fill="auto"/>
          </w:tcPr>
          <w:p w14:paraId="14A135DE" w14:textId="77777777" w:rsidR="00335E9A" w:rsidRDefault="00335E9A" w:rsidP="00F63C3C">
            <w:pPr>
              <w:jc w:val="center"/>
            </w:pPr>
            <w:r>
              <w:t>NEDIAR con cambios</w:t>
            </w:r>
          </w:p>
        </w:tc>
      </w:tr>
      <w:tr w:rsidR="00335E9A" w14:paraId="5351E270" w14:textId="77777777" w:rsidTr="00F63C3C">
        <w:tc>
          <w:tcPr>
            <w:tcW w:w="2256" w:type="dxa"/>
            <w:vMerge/>
            <w:tcBorders>
              <w:left w:val="single" w:sz="4" w:space="0" w:color="auto"/>
              <w:bottom w:val="single" w:sz="4" w:space="0" w:color="auto"/>
              <w:right w:val="single" w:sz="4" w:space="0" w:color="auto"/>
            </w:tcBorders>
            <w:shd w:val="clear" w:color="auto" w:fill="FFFFFF" w:themeFill="background1"/>
          </w:tcPr>
          <w:p w14:paraId="12C929F3" w14:textId="77777777" w:rsidR="00335E9A" w:rsidRDefault="00335E9A" w:rsidP="00F63C3C"/>
        </w:tc>
        <w:tc>
          <w:tcPr>
            <w:tcW w:w="2272" w:type="dxa"/>
            <w:tcBorders>
              <w:top w:val="nil"/>
              <w:left w:val="single" w:sz="4" w:space="0" w:color="auto"/>
              <w:bottom w:val="single" w:sz="4" w:space="0" w:color="auto"/>
              <w:right w:val="nil"/>
            </w:tcBorders>
            <w:shd w:val="clear" w:color="auto" w:fill="auto"/>
          </w:tcPr>
          <w:p w14:paraId="4A5B14E3" w14:textId="12DED419" w:rsidR="00335E9A" w:rsidRPr="008F027D" w:rsidRDefault="00335E9A" w:rsidP="00F63C3C">
            <w:pPr>
              <w:jc w:val="center"/>
              <w:rPr>
                <w:b/>
                <w:bCs/>
              </w:rPr>
            </w:pPr>
          </w:p>
        </w:tc>
        <w:tc>
          <w:tcPr>
            <w:tcW w:w="2324" w:type="dxa"/>
            <w:tcBorders>
              <w:top w:val="nil"/>
              <w:left w:val="nil"/>
              <w:bottom w:val="single" w:sz="4" w:space="0" w:color="auto"/>
              <w:right w:val="nil"/>
            </w:tcBorders>
            <w:shd w:val="clear" w:color="auto" w:fill="auto"/>
          </w:tcPr>
          <w:p w14:paraId="233D187E" w14:textId="77777777" w:rsidR="00335E9A" w:rsidRPr="008F027D" w:rsidRDefault="00335E9A" w:rsidP="00F63C3C">
            <w:pPr>
              <w:jc w:val="center"/>
              <w:rPr>
                <w:b/>
                <w:bCs/>
              </w:rPr>
            </w:pPr>
            <w:r w:rsidRPr="008F027D">
              <w:rPr>
                <w:b/>
                <w:bCs/>
              </w:rPr>
              <w:t>X</w:t>
            </w:r>
          </w:p>
        </w:tc>
        <w:tc>
          <w:tcPr>
            <w:tcW w:w="1976" w:type="dxa"/>
            <w:tcBorders>
              <w:top w:val="nil"/>
              <w:left w:val="nil"/>
              <w:bottom w:val="single" w:sz="4" w:space="0" w:color="auto"/>
              <w:right w:val="single" w:sz="4" w:space="0" w:color="auto"/>
            </w:tcBorders>
            <w:shd w:val="clear" w:color="auto" w:fill="auto"/>
          </w:tcPr>
          <w:p w14:paraId="79E14CF2" w14:textId="097B85C6" w:rsidR="00335E9A" w:rsidRPr="008F027D" w:rsidRDefault="00335E9A" w:rsidP="00F63C3C">
            <w:pPr>
              <w:jc w:val="center"/>
              <w:rPr>
                <w:b/>
                <w:bCs/>
              </w:rPr>
            </w:pPr>
          </w:p>
        </w:tc>
      </w:tr>
      <w:tr w:rsidR="00335E9A" w14:paraId="64C6419D" w14:textId="77777777" w:rsidTr="00F63C3C">
        <w:tc>
          <w:tcPr>
            <w:tcW w:w="2256" w:type="dxa"/>
            <w:tcBorders>
              <w:top w:val="single" w:sz="4" w:space="0" w:color="auto"/>
              <w:bottom w:val="single" w:sz="4" w:space="0" w:color="auto"/>
            </w:tcBorders>
            <w:shd w:val="clear" w:color="auto" w:fill="F2F2F2" w:themeFill="background1" w:themeFillShade="F2"/>
          </w:tcPr>
          <w:p w14:paraId="0768CCB7"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5A823CC7"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51629641" w14:textId="77777777" w:rsidR="00335E9A" w:rsidRDefault="00335E9A" w:rsidP="00F63C3C">
            <w:pPr>
              <w:jc w:val="center"/>
            </w:pPr>
          </w:p>
        </w:tc>
        <w:tc>
          <w:tcPr>
            <w:tcW w:w="1976" w:type="dxa"/>
            <w:tcBorders>
              <w:top w:val="single" w:sz="4" w:space="0" w:color="auto"/>
              <w:bottom w:val="single" w:sz="4" w:space="0" w:color="auto"/>
            </w:tcBorders>
            <w:shd w:val="clear" w:color="auto" w:fill="F2F2F2" w:themeFill="background1" w:themeFillShade="F2"/>
          </w:tcPr>
          <w:p w14:paraId="4E2B0E09" w14:textId="77777777" w:rsidR="00335E9A" w:rsidRDefault="00335E9A" w:rsidP="00F63C3C">
            <w:pPr>
              <w:jc w:val="center"/>
            </w:pPr>
          </w:p>
        </w:tc>
      </w:tr>
      <w:tr w:rsidR="00335E9A" w14:paraId="4BB4115B" w14:textId="77777777" w:rsidTr="00F63C3C">
        <w:tc>
          <w:tcPr>
            <w:tcW w:w="2256" w:type="dxa"/>
            <w:vMerge w:val="restart"/>
            <w:tcBorders>
              <w:top w:val="single" w:sz="4" w:space="0" w:color="auto"/>
              <w:right w:val="single" w:sz="4" w:space="0" w:color="auto"/>
            </w:tcBorders>
          </w:tcPr>
          <w:p w14:paraId="24D015C7" w14:textId="77777777" w:rsidR="00335E9A" w:rsidRDefault="00335E9A" w:rsidP="00F63C3C">
            <w:r>
              <w:t>Prioridad</w:t>
            </w:r>
          </w:p>
        </w:tc>
        <w:tc>
          <w:tcPr>
            <w:tcW w:w="2272" w:type="dxa"/>
            <w:tcBorders>
              <w:top w:val="single" w:sz="4" w:space="0" w:color="auto"/>
              <w:left w:val="single" w:sz="4" w:space="0" w:color="auto"/>
              <w:bottom w:val="nil"/>
            </w:tcBorders>
          </w:tcPr>
          <w:p w14:paraId="5DE042CA" w14:textId="77777777" w:rsidR="00335E9A" w:rsidRDefault="00335E9A" w:rsidP="00F63C3C">
            <w:pPr>
              <w:jc w:val="center"/>
            </w:pPr>
            <w:r>
              <w:t>Alta</w:t>
            </w:r>
          </w:p>
        </w:tc>
        <w:tc>
          <w:tcPr>
            <w:tcW w:w="2324" w:type="dxa"/>
            <w:tcBorders>
              <w:top w:val="single" w:sz="4" w:space="0" w:color="auto"/>
              <w:bottom w:val="nil"/>
            </w:tcBorders>
          </w:tcPr>
          <w:p w14:paraId="7F6F34DE" w14:textId="77777777" w:rsidR="00335E9A" w:rsidRDefault="00335E9A" w:rsidP="00F63C3C">
            <w:pPr>
              <w:jc w:val="center"/>
            </w:pPr>
            <w:r>
              <w:t>Deseada</w:t>
            </w:r>
          </w:p>
        </w:tc>
        <w:tc>
          <w:tcPr>
            <w:tcW w:w="1976" w:type="dxa"/>
            <w:tcBorders>
              <w:top w:val="single" w:sz="4" w:space="0" w:color="auto"/>
              <w:bottom w:val="nil"/>
            </w:tcBorders>
          </w:tcPr>
          <w:p w14:paraId="684C21A8" w14:textId="77777777" w:rsidR="00335E9A" w:rsidRDefault="00335E9A" w:rsidP="00F63C3C">
            <w:pPr>
              <w:jc w:val="center"/>
            </w:pPr>
            <w:r>
              <w:t>Opcional</w:t>
            </w:r>
          </w:p>
        </w:tc>
      </w:tr>
      <w:tr w:rsidR="00335E9A" w14:paraId="4E54599D" w14:textId="77777777" w:rsidTr="00F63C3C">
        <w:tc>
          <w:tcPr>
            <w:tcW w:w="2256" w:type="dxa"/>
            <w:vMerge/>
            <w:tcBorders>
              <w:bottom w:val="single" w:sz="4" w:space="0" w:color="auto"/>
              <w:right w:val="single" w:sz="4" w:space="0" w:color="auto"/>
            </w:tcBorders>
          </w:tcPr>
          <w:p w14:paraId="560ABC67" w14:textId="77777777" w:rsidR="00335E9A" w:rsidRDefault="00335E9A" w:rsidP="00F63C3C"/>
        </w:tc>
        <w:tc>
          <w:tcPr>
            <w:tcW w:w="2272" w:type="dxa"/>
            <w:tcBorders>
              <w:top w:val="nil"/>
              <w:left w:val="single" w:sz="4" w:space="0" w:color="auto"/>
              <w:bottom w:val="single" w:sz="4" w:space="0" w:color="auto"/>
            </w:tcBorders>
          </w:tcPr>
          <w:p w14:paraId="74EAAE48" w14:textId="1FD32DF5" w:rsidR="00335E9A" w:rsidRPr="00221CDF" w:rsidRDefault="00335E9A" w:rsidP="00F63C3C">
            <w:pPr>
              <w:jc w:val="center"/>
              <w:rPr>
                <w:b/>
                <w:bCs/>
              </w:rPr>
            </w:pPr>
          </w:p>
        </w:tc>
        <w:tc>
          <w:tcPr>
            <w:tcW w:w="2324" w:type="dxa"/>
            <w:tcBorders>
              <w:top w:val="nil"/>
              <w:bottom w:val="single" w:sz="4" w:space="0" w:color="auto"/>
            </w:tcBorders>
          </w:tcPr>
          <w:p w14:paraId="6A2CEB74" w14:textId="62C7A35E" w:rsidR="00335E9A" w:rsidRPr="00221CDF" w:rsidRDefault="00335E9A" w:rsidP="00F63C3C">
            <w:pPr>
              <w:jc w:val="center"/>
              <w:rPr>
                <w:b/>
                <w:bCs/>
              </w:rPr>
            </w:pPr>
          </w:p>
        </w:tc>
        <w:tc>
          <w:tcPr>
            <w:tcW w:w="1976" w:type="dxa"/>
            <w:tcBorders>
              <w:top w:val="nil"/>
              <w:bottom w:val="single" w:sz="4" w:space="0" w:color="auto"/>
            </w:tcBorders>
          </w:tcPr>
          <w:p w14:paraId="58519F2D" w14:textId="77777777" w:rsidR="00335E9A" w:rsidRPr="00221CDF" w:rsidRDefault="00335E9A" w:rsidP="00F63C3C">
            <w:pPr>
              <w:jc w:val="center"/>
              <w:rPr>
                <w:b/>
                <w:bCs/>
              </w:rPr>
            </w:pPr>
            <w:r w:rsidRPr="00221CDF">
              <w:rPr>
                <w:b/>
                <w:bCs/>
              </w:rPr>
              <w:t>X</w:t>
            </w:r>
          </w:p>
        </w:tc>
      </w:tr>
      <w:tr w:rsidR="00335E9A" w14:paraId="0EA82369" w14:textId="77777777" w:rsidTr="00F63C3C">
        <w:tc>
          <w:tcPr>
            <w:tcW w:w="2256" w:type="dxa"/>
            <w:tcBorders>
              <w:top w:val="single" w:sz="4" w:space="0" w:color="auto"/>
              <w:bottom w:val="single" w:sz="4" w:space="0" w:color="auto"/>
            </w:tcBorders>
            <w:shd w:val="clear" w:color="auto" w:fill="F2F2F2" w:themeFill="background1" w:themeFillShade="F2"/>
          </w:tcPr>
          <w:p w14:paraId="14FEB4D4" w14:textId="77777777" w:rsidR="00335E9A" w:rsidRDefault="00335E9A" w:rsidP="00F63C3C"/>
        </w:tc>
        <w:tc>
          <w:tcPr>
            <w:tcW w:w="2272" w:type="dxa"/>
            <w:tcBorders>
              <w:top w:val="single" w:sz="4" w:space="0" w:color="auto"/>
              <w:bottom w:val="single" w:sz="4" w:space="0" w:color="auto"/>
            </w:tcBorders>
            <w:shd w:val="clear" w:color="auto" w:fill="F2F2F2" w:themeFill="background1" w:themeFillShade="F2"/>
          </w:tcPr>
          <w:p w14:paraId="0A6BE5DC" w14:textId="77777777" w:rsidR="00335E9A" w:rsidRDefault="00335E9A" w:rsidP="00F63C3C">
            <w:pPr>
              <w:jc w:val="center"/>
            </w:pPr>
          </w:p>
        </w:tc>
        <w:tc>
          <w:tcPr>
            <w:tcW w:w="2324" w:type="dxa"/>
            <w:tcBorders>
              <w:top w:val="single" w:sz="4" w:space="0" w:color="auto"/>
              <w:bottom w:val="single" w:sz="4" w:space="0" w:color="auto"/>
            </w:tcBorders>
            <w:shd w:val="clear" w:color="auto" w:fill="F2F2F2" w:themeFill="background1" w:themeFillShade="F2"/>
          </w:tcPr>
          <w:p w14:paraId="685DEF47" w14:textId="77777777" w:rsidR="00335E9A" w:rsidRDefault="00335E9A" w:rsidP="00F63C3C">
            <w:pPr>
              <w:jc w:val="center"/>
            </w:pPr>
          </w:p>
        </w:tc>
        <w:tc>
          <w:tcPr>
            <w:tcW w:w="1976" w:type="dxa"/>
            <w:tcBorders>
              <w:top w:val="single" w:sz="4" w:space="0" w:color="auto"/>
            </w:tcBorders>
            <w:shd w:val="clear" w:color="auto" w:fill="F2F2F2" w:themeFill="background1" w:themeFillShade="F2"/>
          </w:tcPr>
          <w:p w14:paraId="76B16622" w14:textId="77777777" w:rsidR="00335E9A" w:rsidRDefault="00335E9A" w:rsidP="00F63C3C">
            <w:pPr>
              <w:jc w:val="center"/>
            </w:pPr>
          </w:p>
        </w:tc>
      </w:tr>
      <w:tr w:rsidR="00335E9A" w14:paraId="53B8ABA2" w14:textId="77777777" w:rsidTr="00F63C3C">
        <w:tc>
          <w:tcPr>
            <w:tcW w:w="2256" w:type="dxa"/>
            <w:vMerge w:val="restart"/>
            <w:tcBorders>
              <w:top w:val="single" w:sz="4" w:space="0" w:color="auto"/>
              <w:right w:val="single" w:sz="4" w:space="0" w:color="auto"/>
            </w:tcBorders>
          </w:tcPr>
          <w:p w14:paraId="63632CC3" w14:textId="77777777" w:rsidR="00335E9A" w:rsidRDefault="00335E9A" w:rsidP="00F63C3C">
            <w:r>
              <w:t>¿Ya ha sido implementado?</w:t>
            </w:r>
          </w:p>
        </w:tc>
        <w:tc>
          <w:tcPr>
            <w:tcW w:w="2272" w:type="dxa"/>
            <w:tcBorders>
              <w:top w:val="single" w:sz="4" w:space="0" w:color="auto"/>
              <w:left w:val="single" w:sz="4" w:space="0" w:color="auto"/>
              <w:bottom w:val="nil"/>
            </w:tcBorders>
          </w:tcPr>
          <w:p w14:paraId="6EB928D4" w14:textId="77777777" w:rsidR="00335E9A" w:rsidRDefault="00335E9A" w:rsidP="00F63C3C">
            <w:pPr>
              <w:jc w:val="center"/>
            </w:pPr>
            <w:r>
              <w:t>Si</w:t>
            </w:r>
          </w:p>
        </w:tc>
        <w:tc>
          <w:tcPr>
            <w:tcW w:w="2324" w:type="dxa"/>
            <w:tcBorders>
              <w:top w:val="single" w:sz="4" w:space="0" w:color="auto"/>
              <w:bottom w:val="nil"/>
              <w:right w:val="single" w:sz="4" w:space="0" w:color="auto"/>
            </w:tcBorders>
          </w:tcPr>
          <w:p w14:paraId="50602DBF" w14:textId="77777777" w:rsidR="00335E9A" w:rsidRDefault="00335E9A" w:rsidP="00F63C3C">
            <w:pPr>
              <w:jc w:val="center"/>
            </w:pPr>
            <w:r>
              <w:t>No</w:t>
            </w:r>
          </w:p>
        </w:tc>
        <w:tc>
          <w:tcPr>
            <w:tcW w:w="1976" w:type="dxa"/>
            <w:tcBorders>
              <w:left w:val="single" w:sz="4" w:space="0" w:color="auto"/>
            </w:tcBorders>
            <w:shd w:val="clear" w:color="auto" w:fill="F2F2F2" w:themeFill="background1" w:themeFillShade="F2"/>
          </w:tcPr>
          <w:p w14:paraId="14C7E569" w14:textId="77777777" w:rsidR="00335E9A" w:rsidRDefault="00335E9A" w:rsidP="00F63C3C">
            <w:pPr>
              <w:jc w:val="center"/>
            </w:pPr>
          </w:p>
        </w:tc>
      </w:tr>
      <w:tr w:rsidR="00335E9A" w14:paraId="1307D79B" w14:textId="77777777" w:rsidTr="000E154A">
        <w:tc>
          <w:tcPr>
            <w:tcW w:w="2256" w:type="dxa"/>
            <w:vMerge/>
            <w:tcBorders>
              <w:bottom w:val="single" w:sz="4" w:space="0" w:color="auto"/>
              <w:right w:val="single" w:sz="4" w:space="0" w:color="auto"/>
            </w:tcBorders>
          </w:tcPr>
          <w:p w14:paraId="6E9D526C" w14:textId="77777777" w:rsidR="00335E9A" w:rsidRDefault="00335E9A" w:rsidP="00F63C3C"/>
        </w:tc>
        <w:tc>
          <w:tcPr>
            <w:tcW w:w="2272" w:type="dxa"/>
            <w:tcBorders>
              <w:top w:val="nil"/>
              <w:left w:val="single" w:sz="4" w:space="0" w:color="auto"/>
              <w:bottom w:val="single" w:sz="4" w:space="0" w:color="auto"/>
            </w:tcBorders>
          </w:tcPr>
          <w:p w14:paraId="246FDAA5" w14:textId="0396DD8F" w:rsidR="00335E9A" w:rsidRPr="00221CDF" w:rsidRDefault="00335E9A" w:rsidP="00F63C3C">
            <w:pPr>
              <w:jc w:val="center"/>
              <w:rPr>
                <w:b/>
                <w:bCs/>
              </w:rPr>
            </w:pPr>
          </w:p>
        </w:tc>
        <w:tc>
          <w:tcPr>
            <w:tcW w:w="2324" w:type="dxa"/>
            <w:tcBorders>
              <w:top w:val="nil"/>
              <w:bottom w:val="single" w:sz="4" w:space="0" w:color="auto"/>
              <w:right w:val="single" w:sz="4" w:space="0" w:color="auto"/>
            </w:tcBorders>
            <w:shd w:val="clear" w:color="auto" w:fill="FFF2CC" w:themeFill="accent4" w:themeFillTint="33"/>
          </w:tcPr>
          <w:p w14:paraId="7223A482" w14:textId="77777777" w:rsidR="00335E9A" w:rsidRPr="00221CDF" w:rsidRDefault="00335E9A" w:rsidP="00F63C3C">
            <w:pPr>
              <w:jc w:val="center"/>
              <w:rPr>
                <w:b/>
                <w:bCs/>
              </w:rPr>
            </w:pPr>
            <w:r w:rsidRPr="00221CDF">
              <w:rPr>
                <w:b/>
                <w:bCs/>
              </w:rPr>
              <w:t>X</w:t>
            </w:r>
          </w:p>
        </w:tc>
        <w:tc>
          <w:tcPr>
            <w:tcW w:w="1976" w:type="dxa"/>
            <w:tcBorders>
              <w:left w:val="single" w:sz="4" w:space="0" w:color="auto"/>
            </w:tcBorders>
            <w:shd w:val="clear" w:color="auto" w:fill="F2F2F2" w:themeFill="background1" w:themeFillShade="F2"/>
          </w:tcPr>
          <w:p w14:paraId="5C6B14BF" w14:textId="77777777" w:rsidR="00335E9A" w:rsidRDefault="00335E9A" w:rsidP="00F63C3C">
            <w:pPr>
              <w:jc w:val="center"/>
            </w:pPr>
          </w:p>
        </w:tc>
      </w:tr>
    </w:tbl>
    <w:p w14:paraId="2EE6FE39" w14:textId="77777777" w:rsidR="00335E9A" w:rsidRPr="007D176D" w:rsidRDefault="00335E9A" w:rsidP="00335E9A"/>
    <w:p w14:paraId="486D8149" w14:textId="68BEDF70" w:rsidR="008F027D" w:rsidRDefault="00267FA8" w:rsidP="008F027D">
      <w:r>
        <w:t>La lista de Pokémon del Pokedex puede ser filtrada para observar solo los Pokémon capturados.</w:t>
      </w:r>
    </w:p>
    <w:p w14:paraId="61A8A24C" w14:textId="77777777" w:rsidR="00700FBB" w:rsidRDefault="00700FBB" w:rsidP="007D176D"/>
    <w:p w14:paraId="25A740B9" w14:textId="77777777" w:rsidR="00E02DF3" w:rsidRDefault="00E02DF3" w:rsidP="007D176D"/>
    <w:p w14:paraId="3E6A1AC5" w14:textId="0168B870" w:rsidR="004A0B53" w:rsidRPr="00E02DF3" w:rsidRDefault="004A0B53" w:rsidP="00E02DF3">
      <w:r>
        <w:br w:type="page"/>
      </w:r>
    </w:p>
    <w:p w14:paraId="73EBDB26" w14:textId="7027B88B" w:rsidR="004A0B53" w:rsidRDefault="004A0B53" w:rsidP="004A0B53">
      <w:pPr>
        <w:pStyle w:val="Ttulo2"/>
      </w:pPr>
      <w:bookmarkStart w:id="37" w:name="_Toc64153198"/>
      <w:r>
        <w:lastRenderedPageBreak/>
        <w:t>Requisitos no funcionales</w:t>
      </w:r>
      <w:bookmarkEnd w:id="37"/>
    </w:p>
    <w:p w14:paraId="3EDFB29E" w14:textId="7976EBFF" w:rsidR="004A0B53" w:rsidRDefault="004A0B53" w:rsidP="00700FBB">
      <w:pPr>
        <w:pStyle w:val="Ttulo3"/>
      </w:pPr>
      <w:bookmarkStart w:id="38" w:name="_Toc64153199"/>
      <w:r>
        <w:t>Portabilidad</w:t>
      </w:r>
      <w:bookmarkEnd w:id="38"/>
    </w:p>
    <w:p w14:paraId="5E7BA213" w14:textId="753C93D1" w:rsidR="00F63C3C" w:rsidRPr="00F63C3C" w:rsidRDefault="00F63C3C" w:rsidP="00CE27CD">
      <w:r>
        <w:t xml:space="preserve">Tanto los servicios de autentificación, el SDK de Realidad Aumentada y el API que contiene la información de los Pokémon, serán debidamente segmentados de la lógica del aplicativo </w:t>
      </w:r>
      <w:r w:rsidR="00CE27CD">
        <w:t>construyendo</w:t>
      </w:r>
      <w:r>
        <w:t xml:space="preserve"> interfaces de </w:t>
      </w:r>
      <w:r w:rsidR="00CE27CD">
        <w:t xml:space="preserve">por medio, </w:t>
      </w:r>
      <w:r>
        <w:t xml:space="preserve">permitiendo un rápido reemplazo </w:t>
      </w:r>
      <w:r w:rsidR="00CE27CD">
        <w:t>gracias a la correcta implementación de los conceptos de Clean Arquitecture.</w:t>
      </w:r>
    </w:p>
    <w:p w14:paraId="6540C60A" w14:textId="2FFFB23C" w:rsidR="004A0B53" w:rsidRDefault="004A0B53" w:rsidP="00700FBB">
      <w:pPr>
        <w:pStyle w:val="Ttulo3"/>
      </w:pPr>
      <w:bookmarkStart w:id="39" w:name="_Toc64153200"/>
      <w:r>
        <w:t>Trazabilidad</w:t>
      </w:r>
      <w:bookmarkEnd w:id="39"/>
    </w:p>
    <w:p w14:paraId="7F6584A1" w14:textId="6C885AD0" w:rsidR="00CE27CD" w:rsidRDefault="00CE27CD" w:rsidP="00CE27CD">
      <w:r>
        <w:t xml:space="preserve">El proyecto será desarrollado sobre GIT con el uso de </w:t>
      </w:r>
      <w:r w:rsidR="00D2557B">
        <w:t>4</w:t>
      </w:r>
      <w:r>
        <w:t xml:space="preserve"> tipos de ramas, Main para segmentar cada release, Develop para mantener el desarrollo de cada Feature</w:t>
      </w:r>
      <w:r w:rsidR="00D2557B">
        <w:t xml:space="preserve">, ft-nombreDeFeature </w:t>
      </w:r>
      <w:r>
        <w:t>por cada Feature la cual será eliminada luego de cada merge con Develop.</w:t>
      </w:r>
      <w:r w:rsidR="00D2557B">
        <w:t xml:space="preserve"> Por </w:t>
      </w:r>
      <w:r w:rsidR="007B08C3">
        <w:t>último,</w:t>
      </w:r>
      <w:r w:rsidR="00D2557B">
        <w:t xml:space="preserve"> una rama adicional para la actualización de la documentación, esta puede no ser un práctica común pero el objetivo es demostrar la estructuración de un sistema previo a su codificación.</w:t>
      </w:r>
    </w:p>
    <w:p w14:paraId="2274934F" w14:textId="7AD62D13" w:rsidR="00CE27CD" w:rsidRPr="00CE27CD" w:rsidRDefault="00CE27CD" w:rsidP="00CE27CD">
      <w:r>
        <w:t xml:space="preserve">Se implementará LFS y se hará uso de Pull request para mantener una documentación </w:t>
      </w:r>
      <w:r w:rsidR="00D2557B">
        <w:t>más</w:t>
      </w:r>
      <w:r>
        <w:t xml:space="preserve"> detallada de cada feature o de cada versión del aplicativo.</w:t>
      </w:r>
    </w:p>
    <w:p w14:paraId="69CBA135" w14:textId="585C9255" w:rsidR="00B13E03" w:rsidRDefault="00B13E03">
      <w:r>
        <w:br w:type="page"/>
      </w:r>
    </w:p>
    <w:p w14:paraId="6D7FA0D0" w14:textId="58F6C11C" w:rsidR="00B13E03" w:rsidRDefault="00B13E03">
      <w:r w:rsidRPr="0054000C">
        <w:rPr>
          <w:noProof/>
        </w:rPr>
        <w:lastRenderedPageBreak/>
        <mc:AlternateContent>
          <mc:Choice Requires="wps">
            <w:drawing>
              <wp:anchor distT="0" distB="0" distL="114300" distR="114300" simplePos="0" relativeHeight="251683840" behindDoc="0" locked="0" layoutInCell="1" allowOverlap="1" wp14:anchorId="229D9F16" wp14:editId="0C50E5C8">
                <wp:simplePos x="0" y="0"/>
                <wp:positionH relativeFrom="column">
                  <wp:posOffset>-749300</wp:posOffset>
                </wp:positionH>
                <wp:positionV relativeFrom="paragraph">
                  <wp:posOffset>4711810</wp:posOffset>
                </wp:positionV>
                <wp:extent cx="7055892" cy="1109498"/>
                <wp:effectExtent l="0" t="0" r="0" b="0"/>
                <wp:wrapNone/>
                <wp:docPr id="41" name="Cuadro de texto 41"/>
                <wp:cNvGraphicFramePr/>
                <a:graphic xmlns:a="http://schemas.openxmlformats.org/drawingml/2006/main">
                  <a:graphicData uri="http://schemas.microsoft.com/office/word/2010/wordprocessingShape">
                    <wps:wsp>
                      <wps:cNvSpPr txBox="1"/>
                      <wps:spPr>
                        <a:xfrm>
                          <a:off x="0" y="0"/>
                          <a:ext cx="7055892" cy="1109498"/>
                        </a:xfrm>
                        <a:prstGeom prst="rect">
                          <a:avLst/>
                        </a:prstGeom>
                        <a:noFill/>
                        <a:ln w="6350">
                          <a:noFill/>
                        </a:ln>
                      </wps:spPr>
                      <wps:txbx>
                        <w:txbxContent>
                          <w:p w14:paraId="63A1C1DB" w14:textId="531F6334" w:rsidR="00B13E03" w:rsidRPr="00471C1B" w:rsidRDefault="00B13E03" w:rsidP="00B13E03">
                            <w:pPr>
                              <w:pStyle w:val="Ttulo1"/>
                              <w:rPr>
                                <w:lang w:val="es-ES"/>
                              </w:rPr>
                            </w:pPr>
                            <w:r>
                              <w:rPr>
                                <w:lang w:val="es-ES"/>
                              </w:rPr>
                              <w:t>Resultados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D9F16" id="Cuadro de texto 41" o:spid="_x0000_s1029" type="#_x0000_t202" style="position:absolute;margin-left:-59pt;margin-top:371pt;width:555.6pt;height:87.3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" filled="f" stroked="f" strokeweight=".5pt">
                <v:textbox>
                  <w:txbxContent>
                    <w:p w14:paraId="63A1C1DB" w14:textId="531F6334" w:rsidR="00B13E03" w:rsidRPr="00471C1B" w:rsidRDefault="00B13E03" w:rsidP="00B13E03">
                      <w:pPr>
                        <w:pStyle w:val="Ttulo1"/>
                        <w:rPr>
                          <w:lang w:val="es-ES"/>
                        </w:rPr>
                      </w:pPr>
                      <w:r>
                        <w:rPr>
                          <w:lang w:val="es-ES"/>
                        </w:rPr>
                        <w:t>Resultados</w:t>
                      </w:r>
                    </w:p>
                  </w:txbxContent>
                </v:textbox>
              </v:shape>
            </w:pict>
          </mc:Fallback>
        </mc:AlternateContent>
      </w:r>
      <w:r>
        <w:rPr>
          <w:noProof/>
        </w:rPr>
        <mc:AlternateContent>
          <mc:Choice Requires="wpg">
            <w:drawing>
              <wp:anchor distT="0" distB="0" distL="114300" distR="114300" simplePos="0" relativeHeight="251681792" behindDoc="1" locked="0" layoutInCell="1" allowOverlap="1" wp14:anchorId="56A70719" wp14:editId="6CB5EEAB">
                <wp:simplePos x="0" y="0"/>
                <wp:positionH relativeFrom="column">
                  <wp:posOffset>-1082662</wp:posOffset>
                </wp:positionH>
                <wp:positionV relativeFrom="paragraph">
                  <wp:posOffset>43815</wp:posOffset>
                </wp:positionV>
                <wp:extent cx="7766027" cy="9127490"/>
                <wp:effectExtent l="0" t="0" r="6985" b="0"/>
                <wp:wrapNone/>
                <wp:docPr id="35" name="Grupo 35"/>
                <wp:cNvGraphicFramePr/>
                <a:graphic xmlns:a="http://schemas.openxmlformats.org/drawingml/2006/main">
                  <a:graphicData uri="http://schemas.microsoft.com/office/word/2010/wordprocessingGroup">
                    <wpg:wgp>
                      <wpg:cNvGrpSpPr/>
                      <wpg:grpSpPr>
                        <a:xfrm>
                          <a:off x="0" y="0"/>
                          <a:ext cx="7766027" cy="9127490"/>
                          <a:chOff x="0" y="0"/>
                          <a:chExt cx="7766027" cy="9127490"/>
                        </a:xfrm>
                      </wpg:grpSpPr>
                      <wps:wsp>
                        <wps:cNvPr id="36" name="Rectángulo 36"/>
                        <wps:cNvSpPr/>
                        <wps:spPr>
                          <a:xfrm>
                            <a:off x="942" y="5829300"/>
                            <a:ext cx="7764463" cy="32981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lecha: pentágono 37"/>
                        <wps:cNvSpPr/>
                        <wps:spPr>
                          <a:xfrm>
                            <a:off x="942" y="5791200"/>
                            <a:ext cx="6043930" cy="2419350"/>
                          </a:xfrm>
                          <a:prstGeom prst="homePlate">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echa: cheurón 38"/>
                        <wps:cNvSpPr/>
                        <wps:spPr>
                          <a:xfrm>
                            <a:off x="5258742" y="5886450"/>
                            <a:ext cx="2319655" cy="2433955"/>
                          </a:xfrm>
                          <a:prstGeom prst="chevron">
                            <a:avLst>
                              <a:gd name="adj" fmla="val 49678"/>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Diagrama de flujo: entrada manual 39"/>
                        <wps:cNvSpPr/>
                        <wps:spPr>
                          <a:xfrm>
                            <a:off x="942" y="0"/>
                            <a:ext cx="7764780" cy="4322445"/>
                          </a:xfrm>
                          <a:prstGeom prst="flowChartManualInpu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echa: pentágono 40"/>
                        <wps:cNvSpPr/>
                        <wps:spPr>
                          <a:xfrm rot="5400000">
                            <a:off x="2801609" y="1524318"/>
                            <a:ext cx="2162810" cy="7766027"/>
                          </a:xfrm>
                          <a:prstGeom prst="homePlate">
                            <a:avLst>
                              <a:gd name="adj" fmla="val 19252"/>
                            </a:avLst>
                          </a:prstGeom>
                          <a:solidFill>
                            <a:schemeClr val="bg1">
                              <a:lumMod val="95000"/>
                            </a:schemeClr>
                          </a:solidFill>
                          <a:ln>
                            <a:noFill/>
                          </a:ln>
                          <a:effectLst>
                            <a:innerShdw blurRad="114300">
                              <a:prstClr val="black">
                                <a:alpha val="3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BCB397" id="Grupo 35" o:spid="_x0000_s1026" style="position:absolute;margin-left:-85.25pt;margin-top:3.45pt;width:611.5pt;height:718.7pt;z-index:-251634688" coordsize="77660,9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">
                <v:rect id="Rectángulo 36" o:spid="_x0000_s1027" style="position:absolute;left:9;top:58293;width:77645;height:3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" fillcolor="#f2f2f2 [3052]" stroked="f" strokeweight="1pt"/>
                <v:shape id="Flecha: pentágono 37" o:spid="_x0000_s1028" type="#_x0000_t15" style="position:absolute;left:9;top:57912;width:60439;height:24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" adj="17277" fillcolor="#c00000" stroked="f" strokeweight="1pt"/>
                <v:shape id="Flecha: cheurón 38" o:spid="_x0000_s1029" type="#_x0000_t55" style="position:absolute;left:52587;top:58864;width:23196;height:24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" adj="10870" fillcolor="#c00000" stroked="f" strokeweight="1pt"/>
                <v:shape id="Diagrama de flujo: entrada manual 39" o:spid="_x0000_s1030" type="#_x0000_t118" style="position:absolute;left:9;width:77648;height:43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" fillcolor="#393737 [814]" stroked="f" strokeweight="1pt"/>
                <v:shape id="Flecha: pentágono 40" o:spid="_x0000_s1031" type="#_x0000_t15" style="position:absolute;left:28016;top:15243;width:21628;height:776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" adj="17442" fillcolor="#f2f2f2 [3052]" stroked="f" strokeweight="1pt"/>
              </v:group>
            </w:pict>
          </mc:Fallback>
        </mc:AlternateContent>
      </w:r>
      <w:r>
        <w:br w:type="page"/>
      </w:r>
    </w:p>
    <w:p w14:paraId="72669AB9" w14:textId="2C714B4D" w:rsidR="00624C52" w:rsidRDefault="00B13E03" w:rsidP="00B13E03">
      <w:pPr>
        <w:pStyle w:val="Ttulo2"/>
      </w:pPr>
      <w:r>
        <w:lastRenderedPageBreak/>
        <w:t>Artefactos</w:t>
      </w:r>
    </w:p>
    <w:p w14:paraId="328D5E90" w14:textId="5026830F" w:rsidR="00B13E03" w:rsidRDefault="00B13E03" w:rsidP="00B13E03">
      <w:pPr>
        <w:pStyle w:val="Ttulo3"/>
      </w:pPr>
      <w:r>
        <w:t>Casos de uso</w:t>
      </w:r>
    </w:p>
    <w:p w14:paraId="707EAB1E" w14:textId="025CBDAC" w:rsidR="00B13E03" w:rsidRDefault="00B13E03" w:rsidP="00B13E03">
      <w:pPr>
        <w:pStyle w:val="Ttulo3"/>
      </w:pPr>
      <w:r>
        <w:rPr>
          <w:noProof/>
        </w:rPr>
        <w:drawing>
          <wp:inline distT="0" distB="0" distL="0" distR="0" wp14:anchorId="5B4BE817" wp14:editId="63D9A47F">
            <wp:extent cx="5612765" cy="321627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765" cy="3216275"/>
                    </a:xfrm>
                    <a:prstGeom prst="rect">
                      <a:avLst/>
                    </a:prstGeom>
                    <a:noFill/>
                    <a:ln>
                      <a:noFill/>
                    </a:ln>
                  </pic:spPr>
                </pic:pic>
              </a:graphicData>
            </a:graphic>
          </wp:inline>
        </w:drawing>
      </w:r>
    </w:p>
    <w:p w14:paraId="734E3F3B" w14:textId="77777777" w:rsidR="00B13E03" w:rsidRDefault="00B13E03" w:rsidP="00B13E03">
      <w:pPr>
        <w:pStyle w:val="Ttulo3"/>
      </w:pPr>
      <w:r>
        <w:t>Diagrama de despliegue</w:t>
      </w:r>
    </w:p>
    <w:p w14:paraId="3AE5273B" w14:textId="5033EE6A" w:rsidR="00B13E03" w:rsidRPr="00B13E03" w:rsidRDefault="00B13E03" w:rsidP="00B13E03">
      <w:pPr>
        <w:pStyle w:val="Ttulo3"/>
      </w:pPr>
      <w:r>
        <w:rPr>
          <w:noProof/>
        </w:rPr>
        <w:drawing>
          <wp:inline distT="0" distB="0" distL="0" distR="0" wp14:anchorId="0877C401" wp14:editId="7C9FDE0D">
            <wp:extent cx="4041408" cy="22574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868" cy="2259358"/>
                    </a:xfrm>
                    <a:prstGeom prst="rect">
                      <a:avLst/>
                    </a:prstGeom>
                    <a:noFill/>
                    <a:ln>
                      <a:noFill/>
                    </a:ln>
                  </pic:spPr>
                </pic:pic>
              </a:graphicData>
            </a:graphic>
          </wp:inline>
        </w:drawing>
      </w:r>
    </w:p>
    <w:p w14:paraId="79B151D8" w14:textId="4AC30B36" w:rsidR="00B13E03" w:rsidRDefault="00B13E03" w:rsidP="00B13E03">
      <w:pPr>
        <w:pStyle w:val="Ttulo3"/>
      </w:pPr>
      <w:r>
        <w:lastRenderedPageBreak/>
        <w:t>Diagrama de clases</w:t>
      </w:r>
      <w:r>
        <w:rPr>
          <w:noProof/>
        </w:rPr>
        <w:drawing>
          <wp:inline distT="0" distB="0" distL="0" distR="0" wp14:anchorId="2586C440" wp14:editId="0D6959DE">
            <wp:extent cx="5600700" cy="60769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6076950"/>
                    </a:xfrm>
                    <a:prstGeom prst="rect">
                      <a:avLst/>
                    </a:prstGeom>
                    <a:noFill/>
                    <a:ln>
                      <a:noFill/>
                    </a:ln>
                  </pic:spPr>
                </pic:pic>
              </a:graphicData>
            </a:graphic>
          </wp:inline>
        </w:drawing>
      </w:r>
    </w:p>
    <w:p w14:paraId="37920164" w14:textId="77777777" w:rsidR="00B13E03" w:rsidRDefault="00B13E03">
      <w:pPr>
        <w:rPr>
          <w:rFonts w:asciiTheme="majorHAnsi" w:eastAsiaTheme="majorEastAsia" w:hAnsiTheme="majorHAnsi" w:cstheme="majorBidi"/>
          <w:b/>
          <w:color w:val="8E0000"/>
          <w:sz w:val="32"/>
          <w:szCs w:val="24"/>
        </w:rPr>
      </w:pPr>
      <w:r>
        <w:br w:type="page"/>
      </w:r>
    </w:p>
    <w:p w14:paraId="275D8BA5" w14:textId="75FDD6B6" w:rsidR="00B13E03" w:rsidRDefault="00B13E03" w:rsidP="00B13E03">
      <w:pPr>
        <w:pStyle w:val="Ttulo3"/>
      </w:pPr>
      <w:r>
        <w:lastRenderedPageBreak/>
        <w:t>Diagrama de paquetes</w:t>
      </w:r>
    </w:p>
    <w:p w14:paraId="26230B37" w14:textId="693D6C61" w:rsidR="00B13E03" w:rsidRDefault="00B13E03" w:rsidP="00B13E03">
      <w:r>
        <w:rPr>
          <w:noProof/>
        </w:rPr>
        <w:drawing>
          <wp:inline distT="0" distB="0" distL="0" distR="0" wp14:anchorId="220189CC" wp14:editId="026D0215">
            <wp:extent cx="2727298" cy="36195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9712" cy="3622703"/>
                    </a:xfrm>
                    <a:prstGeom prst="rect">
                      <a:avLst/>
                    </a:prstGeom>
                    <a:noFill/>
                    <a:ln>
                      <a:noFill/>
                    </a:ln>
                  </pic:spPr>
                </pic:pic>
              </a:graphicData>
            </a:graphic>
          </wp:inline>
        </w:drawing>
      </w:r>
    </w:p>
    <w:p w14:paraId="7473B807" w14:textId="74C80F8A" w:rsidR="00B13E03" w:rsidRDefault="00556017" w:rsidP="00B13E03">
      <w:pPr>
        <w:pStyle w:val="Ttulo3"/>
      </w:pPr>
      <w:r>
        <w:t xml:space="preserve">Diagrama de </w:t>
      </w:r>
      <w:r w:rsidR="007C6AFA">
        <w:t>actividades</w:t>
      </w:r>
    </w:p>
    <w:p w14:paraId="2FAD825D" w14:textId="7338FDBA" w:rsidR="00556017" w:rsidRDefault="00556017" w:rsidP="00556017">
      <w:r>
        <w:rPr>
          <w:noProof/>
        </w:rPr>
        <w:drawing>
          <wp:anchor distT="0" distB="0" distL="114300" distR="114300" simplePos="0" relativeHeight="251684864" behindDoc="1" locked="0" layoutInCell="1" allowOverlap="1" wp14:anchorId="204D2888" wp14:editId="27B3D2D8">
            <wp:simplePos x="0" y="0"/>
            <wp:positionH relativeFrom="column">
              <wp:posOffset>-1962</wp:posOffset>
            </wp:positionH>
            <wp:positionV relativeFrom="paragraph">
              <wp:posOffset>-2341</wp:posOffset>
            </wp:positionV>
            <wp:extent cx="2952750" cy="3313697"/>
            <wp:effectExtent l="0" t="0" r="0" b="0"/>
            <wp:wrapTight wrapText="bothSides">
              <wp:wrapPolygon edited="0">
                <wp:start x="0" y="0"/>
                <wp:lineTo x="0" y="20863"/>
                <wp:lineTo x="20903" y="20863"/>
                <wp:lineTo x="20764"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750" cy="3313697"/>
                    </a:xfrm>
                    <a:prstGeom prst="rect">
                      <a:avLst/>
                    </a:prstGeom>
                    <a:noFill/>
                    <a:ln>
                      <a:noFill/>
                    </a:ln>
                  </pic:spPr>
                </pic:pic>
              </a:graphicData>
            </a:graphic>
            <wp14:sizeRelH relativeFrom="page">
              <wp14:pctWidth>0</wp14:pctWidth>
            </wp14:sizeRelH>
            <wp14:sizeRelV relativeFrom="page">
              <wp14:pctHeight>0</wp14:pctHeight>
            </wp14:sizeRelV>
          </wp:anchor>
        </w:drawing>
      </w:r>
      <w:r w:rsidR="007C6AFA">
        <w:t>En este apartado solo se desarrolló la actividad más importante del desarrollo.</w:t>
      </w:r>
    </w:p>
    <w:p w14:paraId="396691F1" w14:textId="77777777" w:rsidR="00556017" w:rsidRDefault="00556017">
      <w:r>
        <w:br w:type="page"/>
      </w:r>
    </w:p>
    <w:p w14:paraId="615BD458" w14:textId="6219C3E8" w:rsidR="00556017" w:rsidRDefault="00556017" w:rsidP="00556017">
      <w:pPr>
        <w:pStyle w:val="Ttulo3"/>
      </w:pPr>
      <w:r>
        <w:lastRenderedPageBreak/>
        <w:t>Diagrama de estados</w:t>
      </w:r>
    </w:p>
    <w:p w14:paraId="117D96D7" w14:textId="607E9CC9" w:rsidR="00556017" w:rsidRDefault="00556017" w:rsidP="00556017">
      <w:pPr>
        <w:pStyle w:val="Ttulo4"/>
      </w:pPr>
      <w:r>
        <w:t>Pokeball states</w:t>
      </w:r>
    </w:p>
    <w:p w14:paraId="75296E66" w14:textId="5C1CA0D4" w:rsidR="00556017" w:rsidRDefault="00556017" w:rsidP="00556017">
      <w:r>
        <w:rPr>
          <w:noProof/>
        </w:rPr>
        <w:drawing>
          <wp:inline distT="0" distB="0" distL="0" distR="0" wp14:anchorId="5152CF90" wp14:editId="70F1AC63">
            <wp:extent cx="5600700" cy="254317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543175"/>
                    </a:xfrm>
                    <a:prstGeom prst="rect">
                      <a:avLst/>
                    </a:prstGeom>
                    <a:noFill/>
                    <a:ln>
                      <a:noFill/>
                    </a:ln>
                  </pic:spPr>
                </pic:pic>
              </a:graphicData>
            </a:graphic>
          </wp:inline>
        </w:drawing>
      </w:r>
    </w:p>
    <w:p w14:paraId="1C2A0C8D" w14:textId="77777777" w:rsidR="00556017" w:rsidRDefault="00556017" w:rsidP="00556017">
      <w:pPr>
        <w:pStyle w:val="Ttulo4"/>
      </w:pPr>
      <w:r>
        <w:t>Pokemon states</w:t>
      </w:r>
    </w:p>
    <w:p w14:paraId="0355793A" w14:textId="6B67B425" w:rsidR="00556017" w:rsidRDefault="00556017" w:rsidP="00556017">
      <w:pPr>
        <w:pStyle w:val="Ttulo4"/>
      </w:pPr>
      <w:r>
        <w:rPr>
          <w:noProof/>
        </w:rPr>
        <w:drawing>
          <wp:inline distT="0" distB="0" distL="0" distR="0" wp14:anchorId="500DD8E1" wp14:editId="634E0E23">
            <wp:extent cx="5610225" cy="284797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14:paraId="0476D978" w14:textId="77777777" w:rsidR="00556017" w:rsidRDefault="00556017">
      <w:pPr>
        <w:rPr>
          <w:rFonts w:asciiTheme="majorHAnsi" w:eastAsiaTheme="majorEastAsia" w:hAnsiTheme="majorHAnsi" w:cstheme="majorBidi"/>
          <w:iCs/>
          <w:color w:val="C00000"/>
          <w:sz w:val="28"/>
        </w:rPr>
      </w:pPr>
      <w:r>
        <w:br w:type="page"/>
      </w:r>
    </w:p>
    <w:p w14:paraId="7F0B311A" w14:textId="27B394C2" w:rsidR="00556017" w:rsidRDefault="00556017" w:rsidP="00556017">
      <w:pPr>
        <w:pStyle w:val="Ttulo2"/>
      </w:pPr>
      <w:r>
        <w:lastRenderedPageBreak/>
        <w:t>Sobre el alcance desarrollado</w:t>
      </w:r>
    </w:p>
    <w:p w14:paraId="6253F960" w14:textId="3DC6FB2D" w:rsidR="00556017" w:rsidRDefault="00556017" w:rsidP="00556017">
      <w:pPr>
        <w:pStyle w:val="Prrafodelista"/>
        <w:numPr>
          <w:ilvl w:val="0"/>
          <w:numId w:val="5"/>
        </w:numPr>
      </w:pPr>
      <w:r>
        <w:t>Por cuestión de dedicar tiempo de investigación varios requisitos (no prioritarios) no se alcanzaron a cumplir, sin embargo, el resultado es satisfactorio y muy bien logrado.</w:t>
      </w:r>
    </w:p>
    <w:p w14:paraId="71B91405" w14:textId="32687F3C" w:rsidR="00556017" w:rsidRDefault="00556017" w:rsidP="00556017">
      <w:pPr>
        <w:pStyle w:val="Prrafodelista"/>
        <w:numPr>
          <w:ilvl w:val="0"/>
          <w:numId w:val="5"/>
        </w:numPr>
      </w:pPr>
      <w:r>
        <w:t>No se pudo practicar TDD por cuestión de tiempo.</w:t>
      </w:r>
    </w:p>
    <w:p w14:paraId="6DE5F1A4" w14:textId="13AC99D4" w:rsidR="00556017" w:rsidRDefault="00556017" w:rsidP="00556017">
      <w:pPr>
        <w:pStyle w:val="Prrafodelista"/>
        <w:numPr>
          <w:ilvl w:val="0"/>
          <w:numId w:val="5"/>
        </w:numPr>
      </w:pPr>
      <w:r>
        <w:t>Se tuvo que desarrollador sobre el SDK de Vuforia por cuestión de tiempo ya que este no necesitaba investigación.</w:t>
      </w:r>
    </w:p>
    <w:p w14:paraId="5F96234B" w14:textId="3EC02298" w:rsidR="00556017" w:rsidRDefault="00556017" w:rsidP="00556017">
      <w:pPr>
        <w:pStyle w:val="Prrafodelista"/>
        <w:numPr>
          <w:ilvl w:val="0"/>
          <w:numId w:val="5"/>
        </w:numPr>
      </w:pPr>
      <w:r>
        <w:t>La built para PC aunque se construyó no funciona debido a que Vuforia no es compatible con esta.</w:t>
      </w:r>
    </w:p>
    <w:p w14:paraId="54189206" w14:textId="643EBC79" w:rsidR="00556017" w:rsidRDefault="00556017" w:rsidP="00556017">
      <w:pPr>
        <w:pStyle w:val="Prrafodelista"/>
        <w:numPr>
          <w:ilvl w:val="0"/>
          <w:numId w:val="5"/>
        </w:numPr>
      </w:pPr>
      <w:r>
        <w:t>Los requisitos que quedaron por cumplir son relativamente cortos y su desarrollado es totalmente compatible con el sistema actual si necesidad de reescribir o cambiar mucho código gracias al buen planteamiento del sistema.</w:t>
      </w:r>
    </w:p>
    <w:p w14:paraId="55D15EE9" w14:textId="3D1D0BF7" w:rsidR="00556017" w:rsidRDefault="00556017" w:rsidP="00556017">
      <w:pPr>
        <w:pStyle w:val="Prrafodelista"/>
        <w:numPr>
          <w:ilvl w:val="0"/>
          <w:numId w:val="5"/>
        </w:numPr>
      </w:pPr>
      <w:r>
        <w:t>Algunos artefactos no se diseñaron por cuestión de tiempo e inexperiencia con estos.</w:t>
      </w:r>
    </w:p>
    <w:p w14:paraId="1E60CE7C" w14:textId="53E1A0FF" w:rsidR="00556017" w:rsidRPr="00556017" w:rsidRDefault="00556017" w:rsidP="00556017">
      <w:pPr>
        <w:pStyle w:val="Prrafodelista"/>
        <w:numPr>
          <w:ilvl w:val="0"/>
          <w:numId w:val="5"/>
        </w:numPr>
      </w:pPr>
      <w:r>
        <w:t>Solo existe una parte de código que puede considerar una refactorización. Esta ubicado entre el script Pokemon y Pokeball, ambos comparten código muy similar y se podría considerar una clase padre, al igual que sus estados.</w:t>
      </w:r>
    </w:p>
    <w:sectPr w:rsidR="00556017" w:rsidRPr="00556017" w:rsidSect="003F30E8">
      <w:headerReference w:type="even" r:id="rId19"/>
      <w:headerReference w:type="default" r:id="rId20"/>
      <w:footerReference w:type="even" r:id="rId21"/>
      <w:footerReference w:type="default" r:id="rId22"/>
      <w:headerReference w:type="first" r:id="rId23"/>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4DCCB" w14:textId="77777777" w:rsidR="00CE6FFA" w:rsidRDefault="00CE6FFA" w:rsidP="000A2C3B">
      <w:pPr>
        <w:spacing w:line="240" w:lineRule="auto"/>
      </w:pPr>
      <w:r>
        <w:separator/>
      </w:r>
    </w:p>
  </w:endnote>
  <w:endnote w:type="continuationSeparator" w:id="0">
    <w:p w14:paraId="1723F5FD" w14:textId="77777777" w:rsidR="00CE6FFA" w:rsidRDefault="00CE6FFA" w:rsidP="000A2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racuse BRK">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D94F2" w14:textId="02C555F3" w:rsidR="00B13E03" w:rsidRDefault="00CE6FFA" w:rsidP="00DB2A8A">
    <w:pPr>
      <w:pStyle w:val="PiedepaginaNTC"/>
    </w:pPr>
    <w:sdt>
      <w:sdtPr>
        <w:alias w:val="Compañía"/>
        <w:tag w:val=""/>
        <w:id w:val="-187988368"/>
        <w:dataBinding w:prefixMappings="xmlns:ns0='http://schemas.openxmlformats.org/officeDocument/2006/extended-properties' " w:xpath="/ns0:Properties[1]/ns0:Company[1]" w:storeItemID="{6668398D-A668-4E3E-A5EB-62B293D839F1}"/>
        <w:text/>
      </w:sdtPr>
      <w:sdtEndPr/>
      <w:sdtContent>
        <w:r w:rsidR="00B13E03">
          <w:t>Powered by NTC Estudio</w:t>
        </w:r>
      </w:sdtContent>
    </w:sdt>
    <w:r w:rsidR="00B13E03">
      <w:tab/>
    </w:r>
    <w:r w:rsidR="00B13E03">
      <w:tab/>
    </w:r>
    <w:r w:rsidR="00B13E03" w:rsidRPr="00DB2A8A">
      <w:fldChar w:fldCharType="begin"/>
    </w:r>
    <w:r w:rsidR="00B13E03" w:rsidRPr="00DB2A8A">
      <w:instrText xml:space="preserve"> PAGE  \* Arabic  \* MERGEFORMAT </w:instrText>
    </w:r>
    <w:r w:rsidR="00B13E03" w:rsidRPr="00DB2A8A">
      <w:fldChar w:fldCharType="separate"/>
    </w:r>
    <w:r w:rsidR="00B13E03" w:rsidRPr="00DB2A8A">
      <w:t>4</w:t>
    </w:r>
    <w:r w:rsidR="00B13E03" w:rsidRPr="00DB2A8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406AF" w14:textId="3345636C" w:rsidR="00B13E03" w:rsidRDefault="00B13E03" w:rsidP="00F938B3">
    <w:pPr>
      <w:pStyle w:val="PiedepaginaNTC"/>
      <w:jc w:val="left"/>
    </w:pPr>
    <w:r>
      <w:fldChar w:fldCharType="begin"/>
    </w:r>
    <w:r>
      <w:instrText xml:space="preserve"> PAGE  \* Arabic  \* MERGEFORMAT </w:instrText>
    </w:r>
    <w:r>
      <w:fldChar w:fldCharType="separate"/>
    </w:r>
    <w:r>
      <w:rPr>
        <w:noProof/>
      </w:rPr>
      <w:t>2</w:t>
    </w:r>
    <w:r>
      <w:fldChar w:fldCharType="end"/>
    </w:r>
    <w:r>
      <w:tab/>
    </w:r>
    <w:r>
      <w:tab/>
    </w:r>
    <w:sdt>
      <w:sdtPr>
        <w:alias w:val="Título"/>
        <w:tag w:val=""/>
        <w:id w:val="2142142583"/>
        <w:placeholder>
          <w:docPart w:val="DefaultPlaceholder_-1854013438"/>
        </w:placeholder>
        <w:dataBinding w:prefixMappings="xmlns:ns0='http://purl.org/dc/elements/1.1/' xmlns:ns1='http://schemas.openxmlformats.org/package/2006/metadata/core-properties' " w:xpath="/ns1:coreProperties[1]/ns0:title[1]" w:storeItemID="{6C3C8BC8-F283-45AE-878A-BAB7291924A1}"/>
        <w:text/>
      </w:sdtPr>
      <w:sdtEndPr/>
      <w:sdtContent>
        <w:r>
          <w:t>Documento técnico</w:t>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04091" w14:textId="77777777" w:rsidR="00CE6FFA" w:rsidRDefault="00CE6FFA" w:rsidP="000A2C3B">
      <w:pPr>
        <w:spacing w:line="240" w:lineRule="auto"/>
      </w:pPr>
      <w:r>
        <w:separator/>
      </w:r>
    </w:p>
  </w:footnote>
  <w:footnote w:type="continuationSeparator" w:id="0">
    <w:p w14:paraId="172D5E4A" w14:textId="77777777" w:rsidR="00CE6FFA" w:rsidRDefault="00CE6FFA" w:rsidP="000A2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BF9A6" w14:textId="77777777" w:rsidR="00B13E03" w:rsidRDefault="00B13E03" w:rsidP="00837171">
    <w:pPr>
      <w:pStyle w:val="NTCName"/>
    </w:pPr>
    <w:r>
      <w:t>NOTHING TO COMPLAIN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5AB24" w14:textId="77777777" w:rsidR="00B13E03" w:rsidRPr="00ED76A5" w:rsidRDefault="00B13E03" w:rsidP="00982A52">
    <w:pPr>
      <w:pStyle w:val="NTCName"/>
    </w:pPr>
    <w:r w:rsidRPr="00ED76A5">
      <w:t>NOTHING TO COMPLAIN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999B7" w14:textId="77777777" w:rsidR="00B13E03" w:rsidRPr="00837171" w:rsidRDefault="00B13E03" w:rsidP="00837171">
    <w:pPr>
      <w:pStyle w:val="NTCName"/>
    </w:pPr>
    <w:r>
      <w:t>NOTHING TO COMPLAIN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48"/>
    <w:multiLevelType w:val="hybridMultilevel"/>
    <w:tmpl w:val="9FA86F30"/>
    <w:lvl w:ilvl="0" w:tplc="EA7E8A64">
      <w:start w:val="1"/>
      <w:numFmt w:val="decimal"/>
      <w:lvlText w:val="%1."/>
      <w:lvlJc w:val="left"/>
      <w:pPr>
        <w:ind w:left="1152" w:hanging="360"/>
      </w:p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 w15:restartNumberingAfterBreak="0">
    <w:nsid w:val="1F25168E"/>
    <w:multiLevelType w:val="hybridMultilevel"/>
    <w:tmpl w:val="F63855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8FF262B"/>
    <w:multiLevelType w:val="hybridMultilevel"/>
    <w:tmpl w:val="DE889F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2E2A9B"/>
    <w:multiLevelType w:val="hybridMultilevel"/>
    <w:tmpl w:val="9524FA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AE5C96"/>
    <w:multiLevelType w:val="hybridMultilevel"/>
    <w:tmpl w:val="57886AAE"/>
    <w:lvl w:ilvl="0" w:tplc="EA7E8A64">
      <w:start w:val="1"/>
      <w:numFmt w:val="decimal"/>
      <w:lvlText w:val="%1."/>
      <w:lvlJc w:val="left"/>
      <w:pPr>
        <w:ind w:left="1944" w:hanging="360"/>
      </w:pPr>
    </w:lvl>
    <w:lvl w:ilvl="1" w:tplc="240A0019" w:tentative="1">
      <w:start w:val="1"/>
      <w:numFmt w:val="lowerLetter"/>
      <w:lvlText w:val="%2."/>
      <w:lvlJc w:val="left"/>
      <w:pPr>
        <w:ind w:left="2232" w:hanging="360"/>
      </w:pPr>
    </w:lvl>
    <w:lvl w:ilvl="2" w:tplc="240A001B" w:tentative="1">
      <w:start w:val="1"/>
      <w:numFmt w:val="lowerRoman"/>
      <w:lvlText w:val="%3."/>
      <w:lvlJc w:val="right"/>
      <w:pPr>
        <w:ind w:left="2952" w:hanging="180"/>
      </w:pPr>
    </w:lvl>
    <w:lvl w:ilvl="3" w:tplc="240A000F" w:tentative="1">
      <w:start w:val="1"/>
      <w:numFmt w:val="decimal"/>
      <w:lvlText w:val="%4."/>
      <w:lvlJc w:val="left"/>
      <w:pPr>
        <w:ind w:left="3672" w:hanging="360"/>
      </w:pPr>
    </w:lvl>
    <w:lvl w:ilvl="4" w:tplc="240A0019" w:tentative="1">
      <w:start w:val="1"/>
      <w:numFmt w:val="lowerLetter"/>
      <w:lvlText w:val="%5."/>
      <w:lvlJc w:val="left"/>
      <w:pPr>
        <w:ind w:left="4392" w:hanging="360"/>
      </w:pPr>
    </w:lvl>
    <w:lvl w:ilvl="5" w:tplc="240A001B" w:tentative="1">
      <w:start w:val="1"/>
      <w:numFmt w:val="lowerRoman"/>
      <w:lvlText w:val="%6."/>
      <w:lvlJc w:val="right"/>
      <w:pPr>
        <w:ind w:left="5112" w:hanging="180"/>
      </w:pPr>
    </w:lvl>
    <w:lvl w:ilvl="6" w:tplc="240A000F" w:tentative="1">
      <w:start w:val="1"/>
      <w:numFmt w:val="decimal"/>
      <w:lvlText w:val="%7."/>
      <w:lvlJc w:val="left"/>
      <w:pPr>
        <w:ind w:left="5832" w:hanging="360"/>
      </w:pPr>
    </w:lvl>
    <w:lvl w:ilvl="7" w:tplc="240A0019" w:tentative="1">
      <w:start w:val="1"/>
      <w:numFmt w:val="lowerLetter"/>
      <w:lvlText w:val="%8."/>
      <w:lvlJc w:val="left"/>
      <w:pPr>
        <w:ind w:left="6552" w:hanging="360"/>
      </w:pPr>
    </w:lvl>
    <w:lvl w:ilvl="8" w:tplc="240A001B" w:tentative="1">
      <w:start w:val="1"/>
      <w:numFmt w:val="lowerRoman"/>
      <w:lvlText w:val="%9."/>
      <w:lvlJc w:val="right"/>
      <w:pPr>
        <w:ind w:left="7272"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ttachedTemplate r:id="rId1"/>
  <w:defaultTabStop w:val="708"/>
  <w:hyphenationZone w:val="425"/>
  <w:evenAndOddHeaders/>
  <w:characterSpacingControl w:val="doNotCompress"/>
  <w:hdrShapeDefaults>
    <o:shapedefaults v:ext="edit" spidmax="2049">
      <o:colormru v:ext="edit" colors="#fbfbf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0C"/>
    <w:rsid w:val="00006B80"/>
    <w:rsid w:val="00020974"/>
    <w:rsid w:val="00035BAA"/>
    <w:rsid w:val="00083700"/>
    <w:rsid w:val="000A2C3B"/>
    <w:rsid w:val="000B3CEA"/>
    <w:rsid w:val="000C54EB"/>
    <w:rsid w:val="000D01CB"/>
    <w:rsid w:val="000E154A"/>
    <w:rsid w:val="000F3743"/>
    <w:rsid w:val="001036CC"/>
    <w:rsid w:val="00121C6A"/>
    <w:rsid w:val="0012708D"/>
    <w:rsid w:val="00134C6D"/>
    <w:rsid w:val="00144AB2"/>
    <w:rsid w:val="00146456"/>
    <w:rsid w:val="0016523C"/>
    <w:rsid w:val="001974AF"/>
    <w:rsid w:val="001D696B"/>
    <w:rsid w:val="001E3EF8"/>
    <w:rsid w:val="001F2186"/>
    <w:rsid w:val="00221CDF"/>
    <w:rsid w:val="002375C8"/>
    <w:rsid w:val="00267FA8"/>
    <w:rsid w:val="002709A5"/>
    <w:rsid w:val="00293699"/>
    <w:rsid w:val="002A57C1"/>
    <w:rsid w:val="002C02D6"/>
    <w:rsid w:val="003175A8"/>
    <w:rsid w:val="00332D6C"/>
    <w:rsid w:val="00335E9A"/>
    <w:rsid w:val="00363033"/>
    <w:rsid w:val="0037683B"/>
    <w:rsid w:val="00383736"/>
    <w:rsid w:val="003B3599"/>
    <w:rsid w:val="003E412E"/>
    <w:rsid w:val="003F30E8"/>
    <w:rsid w:val="00406ECB"/>
    <w:rsid w:val="00412829"/>
    <w:rsid w:val="00416FD7"/>
    <w:rsid w:val="004307FB"/>
    <w:rsid w:val="00432FF9"/>
    <w:rsid w:val="004441AD"/>
    <w:rsid w:val="00471C1B"/>
    <w:rsid w:val="0049305E"/>
    <w:rsid w:val="004A0B53"/>
    <w:rsid w:val="004B11AA"/>
    <w:rsid w:val="004C62A0"/>
    <w:rsid w:val="004C7E93"/>
    <w:rsid w:val="005175A4"/>
    <w:rsid w:val="0054000C"/>
    <w:rsid w:val="00554942"/>
    <w:rsid w:val="00556017"/>
    <w:rsid w:val="005565A3"/>
    <w:rsid w:val="00583F15"/>
    <w:rsid w:val="00585BA1"/>
    <w:rsid w:val="005A1CEF"/>
    <w:rsid w:val="006004F5"/>
    <w:rsid w:val="00624C52"/>
    <w:rsid w:val="00661B31"/>
    <w:rsid w:val="00673945"/>
    <w:rsid w:val="006908B3"/>
    <w:rsid w:val="006D5FD4"/>
    <w:rsid w:val="00700FBB"/>
    <w:rsid w:val="00755423"/>
    <w:rsid w:val="0077091F"/>
    <w:rsid w:val="007718F3"/>
    <w:rsid w:val="007A078C"/>
    <w:rsid w:val="007B08C3"/>
    <w:rsid w:val="007B095A"/>
    <w:rsid w:val="007B275A"/>
    <w:rsid w:val="007C69E2"/>
    <w:rsid w:val="007C6AFA"/>
    <w:rsid w:val="007D176D"/>
    <w:rsid w:val="007E3356"/>
    <w:rsid w:val="008323A6"/>
    <w:rsid w:val="00837171"/>
    <w:rsid w:val="00840C9E"/>
    <w:rsid w:val="00865940"/>
    <w:rsid w:val="008774E4"/>
    <w:rsid w:val="008E7CAC"/>
    <w:rsid w:val="008F027D"/>
    <w:rsid w:val="008F232D"/>
    <w:rsid w:val="00905595"/>
    <w:rsid w:val="00935A9F"/>
    <w:rsid w:val="00982A52"/>
    <w:rsid w:val="009840F5"/>
    <w:rsid w:val="009B31AE"/>
    <w:rsid w:val="009C5911"/>
    <w:rsid w:val="009D76FB"/>
    <w:rsid w:val="009F15F3"/>
    <w:rsid w:val="00A236FB"/>
    <w:rsid w:val="00A56A27"/>
    <w:rsid w:val="00A71529"/>
    <w:rsid w:val="00AF3596"/>
    <w:rsid w:val="00B13E03"/>
    <w:rsid w:val="00B427F6"/>
    <w:rsid w:val="00B454FB"/>
    <w:rsid w:val="00B60456"/>
    <w:rsid w:val="00B63D5E"/>
    <w:rsid w:val="00B95107"/>
    <w:rsid w:val="00BF05DA"/>
    <w:rsid w:val="00C04240"/>
    <w:rsid w:val="00C2436C"/>
    <w:rsid w:val="00C42918"/>
    <w:rsid w:val="00C42C18"/>
    <w:rsid w:val="00C524C3"/>
    <w:rsid w:val="00C73299"/>
    <w:rsid w:val="00C83007"/>
    <w:rsid w:val="00C90610"/>
    <w:rsid w:val="00C953E9"/>
    <w:rsid w:val="00CA13B3"/>
    <w:rsid w:val="00CD26A7"/>
    <w:rsid w:val="00CE27CD"/>
    <w:rsid w:val="00CE6FFA"/>
    <w:rsid w:val="00CF6EC1"/>
    <w:rsid w:val="00D03D5C"/>
    <w:rsid w:val="00D079E8"/>
    <w:rsid w:val="00D15526"/>
    <w:rsid w:val="00D2557B"/>
    <w:rsid w:val="00D64DDA"/>
    <w:rsid w:val="00D71CA0"/>
    <w:rsid w:val="00D7214B"/>
    <w:rsid w:val="00D76056"/>
    <w:rsid w:val="00DB1EE9"/>
    <w:rsid w:val="00DB2A8A"/>
    <w:rsid w:val="00DD4479"/>
    <w:rsid w:val="00DE1C8E"/>
    <w:rsid w:val="00E02DF3"/>
    <w:rsid w:val="00E34615"/>
    <w:rsid w:val="00E36871"/>
    <w:rsid w:val="00E50414"/>
    <w:rsid w:val="00E62F44"/>
    <w:rsid w:val="00ED76A5"/>
    <w:rsid w:val="00F27198"/>
    <w:rsid w:val="00F30471"/>
    <w:rsid w:val="00F371DA"/>
    <w:rsid w:val="00F63C3C"/>
    <w:rsid w:val="00F63D6C"/>
    <w:rsid w:val="00F6785E"/>
    <w:rsid w:val="00F80440"/>
    <w:rsid w:val="00F8229A"/>
    <w:rsid w:val="00F871B8"/>
    <w:rsid w:val="00F938B3"/>
    <w:rsid w:val="00FA5C78"/>
    <w:rsid w:val="00FC33B3"/>
    <w:rsid w:val="00FD6A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
    </o:shapedefaults>
    <o:shapelayout v:ext="edit">
      <o:idmap v:ext="edit" data="1"/>
    </o:shapelayout>
  </w:shapeDefaults>
  <w:decimalSymbol w:val=","/>
  <w:listSeparator w:val=";"/>
  <w14:docId w14:val="270BFDB8"/>
  <w15:chartTrackingRefBased/>
  <w15:docId w15:val="{47D720D8-BD1B-4FEB-9582-4F5DCDC1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299"/>
  </w:style>
  <w:style w:type="paragraph" w:styleId="Ttulo1">
    <w:name w:val="heading 1"/>
    <w:basedOn w:val="Normal"/>
    <w:next w:val="Normal"/>
    <w:link w:val="Ttulo1Car"/>
    <w:autoRedefine/>
    <w:qFormat/>
    <w:rsid w:val="00D15526"/>
    <w:pPr>
      <w:keepNext/>
      <w:keepLines/>
      <w:spacing w:before="240"/>
      <w:jc w:val="center"/>
      <w:outlineLvl w:val="0"/>
    </w:pPr>
    <w:rPr>
      <w:rFonts w:asciiTheme="majorHAnsi" w:eastAsiaTheme="majorEastAsia" w:hAnsiTheme="majorHAnsi" w:cstheme="majorBidi"/>
      <w:b/>
      <w:noProof/>
      <w:color w:val="C00000"/>
      <w:sz w:val="72"/>
      <w:szCs w:val="32"/>
      <w14:textOutline w14:w="38100" w14:cap="rnd" w14:cmpd="sng" w14:algn="ctr">
        <w14:solidFill>
          <w14:srgbClr w14:val="580000">
            <w14:alpha w14:val="87000"/>
          </w14:srgbClr>
        </w14:solidFill>
        <w14:prstDash w14:val="solid"/>
        <w14:bevel/>
      </w14:textOutline>
    </w:rPr>
  </w:style>
  <w:style w:type="paragraph" w:styleId="Ttulo2">
    <w:name w:val="heading 2"/>
    <w:basedOn w:val="Normal"/>
    <w:next w:val="Normal"/>
    <w:link w:val="Ttulo2Car"/>
    <w:autoRedefine/>
    <w:qFormat/>
    <w:rsid w:val="001F2186"/>
    <w:pPr>
      <w:keepNext/>
      <w:keepLines/>
      <w:spacing w:before="480"/>
      <w:ind w:left="720"/>
      <w:jc w:val="center"/>
      <w:outlineLvl w:val="1"/>
    </w:pPr>
    <w:rPr>
      <w:rFonts w:asciiTheme="majorHAnsi" w:eastAsiaTheme="majorEastAsia" w:hAnsiTheme="majorHAnsi" w:cstheme="majorBidi"/>
      <w:b/>
      <w:color w:val="C00000"/>
      <w:sz w:val="40"/>
      <w:szCs w:val="26"/>
    </w:rPr>
  </w:style>
  <w:style w:type="paragraph" w:styleId="Ttulo3">
    <w:name w:val="heading 3"/>
    <w:next w:val="Normal"/>
    <w:link w:val="Ttulo3Car"/>
    <w:autoRedefine/>
    <w:qFormat/>
    <w:rsid w:val="00700FBB"/>
    <w:pPr>
      <w:keepNext/>
      <w:keepLines/>
      <w:spacing w:before="40"/>
      <w:ind w:left="1152" w:hanging="360"/>
      <w:outlineLvl w:val="2"/>
    </w:pPr>
    <w:rPr>
      <w:rFonts w:asciiTheme="majorHAnsi" w:eastAsiaTheme="majorEastAsia" w:hAnsiTheme="majorHAnsi" w:cstheme="majorBidi"/>
      <w:b/>
      <w:color w:val="8E0000"/>
      <w:sz w:val="32"/>
      <w:szCs w:val="24"/>
    </w:rPr>
  </w:style>
  <w:style w:type="paragraph" w:styleId="Ttulo4">
    <w:name w:val="heading 4"/>
    <w:basedOn w:val="Normal"/>
    <w:next w:val="Normal"/>
    <w:link w:val="Ttulo4Car"/>
    <w:autoRedefine/>
    <w:qFormat/>
    <w:rsid w:val="00673945"/>
    <w:pPr>
      <w:keepNext/>
      <w:keepLines/>
      <w:spacing w:before="40"/>
      <w:outlineLvl w:val="3"/>
    </w:pPr>
    <w:rPr>
      <w:rFonts w:asciiTheme="majorHAnsi" w:eastAsiaTheme="majorEastAsia" w:hAnsiTheme="majorHAnsi" w:cstheme="majorBidi"/>
      <w:iCs/>
      <w:color w:val="C00000"/>
      <w:sz w:val="28"/>
    </w:rPr>
  </w:style>
  <w:style w:type="paragraph" w:styleId="Ttulo5">
    <w:name w:val="heading 5"/>
    <w:basedOn w:val="Normal"/>
    <w:next w:val="Normal"/>
    <w:link w:val="Ttulo5Car"/>
    <w:autoRedefine/>
    <w:qFormat/>
    <w:rsid w:val="00F871B8"/>
    <w:pPr>
      <w:keepNext/>
      <w:keepLines/>
      <w:spacing w:before="40"/>
      <w:outlineLvl w:val="4"/>
    </w:pPr>
    <w:rPr>
      <w:rFonts w:asciiTheme="majorHAnsi" w:eastAsiaTheme="majorEastAsia" w:hAnsiTheme="majorHAnsi" w:cstheme="majorBidi"/>
      <w:i/>
      <w:color w:val="1F3864" w:themeColor="accent1" w:themeShade="80"/>
      <w:sz w:val="24"/>
    </w:rPr>
  </w:style>
  <w:style w:type="paragraph" w:styleId="Ttulo6">
    <w:name w:val="heading 6"/>
    <w:basedOn w:val="Normal"/>
    <w:next w:val="Normal"/>
    <w:link w:val="Ttulo6Car"/>
    <w:uiPriority w:val="9"/>
    <w:semiHidden/>
    <w:unhideWhenUsed/>
    <w:rsid w:val="0077091F"/>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7091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7091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7091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15526"/>
    <w:rPr>
      <w:rFonts w:asciiTheme="majorHAnsi" w:eastAsiaTheme="majorEastAsia" w:hAnsiTheme="majorHAnsi" w:cstheme="majorBidi"/>
      <w:b/>
      <w:noProof/>
      <w:color w:val="C00000"/>
      <w:sz w:val="72"/>
      <w:szCs w:val="32"/>
      <w14:textOutline w14:w="38100" w14:cap="rnd" w14:cmpd="sng" w14:algn="ctr">
        <w14:solidFill>
          <w14:srgbClr w14:val="580000">
            <w14:alpha w14:val="87000"/>
          </w14:srgbClr>
        </w14:solidFill>
        <w14:prstDash w14:val="solid"/>
        <w14:bevel/>
      </w14:textOutline>
    </w:rPr>
  </w:style>
  <w:style w:type="character" w:customStyle="1" w:styleId="Ttulo2Car">
    <w:name w:val="Título 2 Car"/>
    <w:basedOn w:val="Fuentedeprrafopredeter"/>
    <w:link w:val="Ttulo2"/>
    <w:rsid w:val="001F2186"/>
    <w:rPr>
      <w:rFonts w:asciiTheme="majorHAnsi" w:eastAsiaTheme="majorEastAsia" w:hAnsiTheme="majorHAnsi" w:cstheme="majorBidi"/>
      <w:b/>
      <w:color w:val="C00000"/>
      <w:sz w:val="40"/>
      <w:szCs w:val="26"/>
    </w:rPr>
  </w:style>
  <w:style w:type="character" w:customStyle="1" w:styleId="Ttulo3Car">
    <w:name w:val="Título 3 Car"/>
    <w:basedOn w:val="Fuentedeprrafopredeter"/>
    <w:link w:val="Ttulo3"/>
    <w:rsid w:val="00700FBB"/>
    <w:rPr>
      <w:rFonts w:asciiTheme="majorHAnsi" w:eastAsiaTheme="majorEastAsia" w:hAnsiTheme="majorHAnsi" w:cstheme="majorBidi"/>
      <w:b/>
      <w:color w:val="8E0000"/>
      <w:sz w:val="32"/>
      <w:szCs w:val="24"/>
    </w:rPr>
  </w:style>
  <w:style w:type="character" w:customStyle="1" w:styleId="Ttulo4Car">
    <w:name w:val="Título 4 Car"/>
    <w:basedOn w:val="Fuentedeprrafopredeter"/>
    <w:link w:val="Ttulo4"/>
    <w:rsid w:val="00673945"/>
    <w:rPr>
      <w:rFonts w:asciiTheme="majorHAnsi" w:eastAsiaTheme="majorEastAsia" w:hAnsiTheme="majorHAnsi" w:cstheme="majorBidi"/>
      <w:iCs/>
      <w:color w:val="C00000"/>
      <w:sz w:val="28"/>
    </w:rPr>
  </w:style>
  <w:style w:type="character" w:customStyle="1" w:styleId="Ttulo5Car">
    <w:name w:val="Título 5 Car"/>
    <w:basedOn w:val="Fuentedeprrafopredeter"/>
    <w:link w:val="Ttulo5"/>
    <w:rsid w:val="00F871B8"/>
    <w:rPr>
      <w:rFonts w:asciiTheme="majorHAnsi" w:eastAsiaTheme="majorEastAsia" w:hAnsiTheme="majorHAnsi" w:cstheme="majorBidi"/>
      <w:i/>
      <w:color w:val="1F3864" w:themeColor="accent1" w:themeShade="80"/>
      <w:sz w:val="24"/>
    </w:rPr>
  </w:style>
  <w:style w:type="paragraph" w:customStyle="1" w:styleId="Tituloport">
    <w:name w:val="Titulo port"/>
    <w:next w:val="PortSubtitulo"/>
    <w:link w:val="TituloportCar"/>
    <w:autoRedefine/>
    <w:uiPriority w:val="1"/>
    <w:qFormat/>
    <w:rsid w:val="00B60456"/>
    <w:pPr>
      <w:jc w:val="center"/>
      <w:outlineLvl w:val="0"/>
    </w:pPr>
    <w:rPr>
      <w:rFonts w:asciiTheme="majorHAnsi" w:eastAsiaTheme="majorEastAsia" w:hAnsiTheme="majorHAnsi" w:cstheme="majorBidi"/>
      <w:b/>
      <w:noProof/>
      <w:color w:val="C00000"/>
      <w:sz w:val="36"/>
      <w:szCs w:val="44"/>
      <w:lang w:val="es-ES"/>
      <w14:textOutline w14:w="38100" w14:cap="rnd" w14:cmpd="sng" w14:algn="ctr">
        <w14:solidFill>
          <w14:srgbClr w14:val="580000">
            <w14:alpha w14:val="76000"/>
          </w14:srgbClr>
        </w14:solidFill>
        <w14:prstDash w14:val="solid"/>
        <w14:bevel/>
      </w14:textOutline>
    </w:rPr>
  </w:style>
  <w:style w:type="character" w:customStyle="1" w:styleId="TituloportCar">
    <w:name w:val="Titulo port Car"/>
    <w:basedOn w:val="Ttulo1Car"/>
    <w:link w:val="Tituloport"/>
    <w:uiPriority w:val="1"/>
    <w:rsid w:val="00B60456"/>
    <w:rPr>
      <w:rFonts w:asciiTheme="majorHAnsi" w:eastAsiaTheme="majorEastAsia" w:hAnsiTheme="majorHAnsi" w:cstheme="majorBidi"/>
      <w:b/>
      <w:noProof/>
      <w:color w:val="C00000"/>
      <w:sz w:val="36"/>
      <w:szCs w:val="44"/>
      <w:lang w:val="es-ES"/>
      <w14:textOutline w14:w="38100" w14:cap="rnd" w14:cmpd="sng" w14:algn="ctr">
        <w14:solidFill>
          <w14:srgbClr w14:val="580000">
            <w14:alpha w14:val="87000"/>
          </w14:srgbClr>
        </w14:solidFill>
        <w14:prstDash w14:val="solid"/>
        <w14:bevel/>
      </w14:textOutline>
    </w:rPr>
  </w:style>
  <w:style w:type="paragraph" w:customStyle="1" w:styleId="PortSubtitulo">
    <w:name w:val="Port Subtitulo"/>
    <w:next w:val="PortBasic"/>
    <w:link w:val="PortSubtituloCar"/>
    <w:autoRedefine/>
    <w:uiPriority w:val="2"/>
    <w:qFormat/>
    <w:rsid w:val="00006B80"/>
    <w:pPr>
      <w:jc w:val="center"/>
    </w:pPr>
    <w:rPr>
      <w:rFonts w:ascii="Calibri" w:eastAsia="Calibri" w:hAnsi="Calibri" w:cs="Calibri"/>
      <w:color w:val="3B3838" w:themeColor="background2" w:themeShade="40"/>
      <w:sz w:val="24"/>
      <w:szCs w:val="24"/>
    </w:rPr>
  </w:style>
  <w:style w:type="character" w:customStyle="1" w:styleId="PortSubtituloCar">
    <w:name w:val="Port Subtitulo Car"/>
    <w:basedOn w:val="Fuentedeprrafopredeter"/>
    <w:link w:val="PortSubtitulo"/>
    <w:uiPriority w:val="2"/>
    <w:rsid w:val="00006B80"/>
    <w:rPr>
      <w:rFonts w:ascii="Calibri" w:eastAsia="Calibri" w:hAnsi="Calibri" w:cs="Calibri"/>
      <w:color w:val="3B3838" w:themeColor="background2" w:themeShade="40"/>
      <w:sz w:val="24"/>
      <w:szCs w:val="24"/>
    </w:rPr>
  </w:style>
  <w:style w:type="paragraph" w:customStyle="1" w:styleId="PortEnfasis">
    <w:name w:val="Port Enfasis"/>
    <w:basedOn w:val="Normal"/>
    <w:link w:val="PortEnfasisCar"/>
    <w:autoRedefine/>
    <w:uiPriority w:val="3"/>
    <w:qFormat/>
    <w:rsid w:val="00554942"/>
    <w:pPr>
      <w:spacing w:after="80"/>
      <w:jc w:val="center"/>
    </w:pPr>
    <w:rPr>
      <w:rFonts w:asciiTheme="majorHAnsi" w:eastAsiaTheme="majorEastAsia" w:hAnsiTheme="majorHAnsi" w:cstheme="majorBidi"/>
      <w:color w:val="F2F2F2" w:themeColor="background1" w:themeShade="F2"/>
      <w:sz w:val="40"/>
      <w:szCs w:val="28"/>
    </w:rPr>
  </w:style>
  <w:style w:type="character" w:customStyle="1" w:styleId="PortEnfasisCar">
    <w:name w:val="Port Enfasis Car"/>
    <w:basedOn w:val="Fuentedeprrafopredeter"/>
    <w:link w:val="PortEnfasis"/>
    <w:uiPriority w:val="3"/>
    <w:rsid w:val="00554942"/>
    <w:rPr>
      <w:rFonts w:asciiTheme="majorHAnsi" w:eastAsiaTheme="majorEastAsia" w:hAnsiTheme="majorHAnsi" w:cstheme="majorBidi"/>
      <w:color w:val="F2F2F2" w:themeColor="background1" w:themeShade="F2"/>
      <w:sz w:val="40"/>
      <w:szCs w:val="28"/>
    </w:rPr>
  </w:style>
  <w:style w:type="paragraph" w:customStyle="1" w:styleId="PortBasic">
    <w:name w:val="Port Basic"/>
    <w:basedOn w:val="Normal"/>
    <w:link w:val="PortBasicCar"/>
    <w:autoRedefine/>
    <w:uiPriority w:val="3"/>
    <w:qFormat/>
    <w:rsid w:val="00554942"/>
    <w:pPr>
      <w:spacing w:after="80"/>
      <w:jc w:val="center"/>
    </w:pPr>
    <w:rPr>
      <w:rFonts w:asciiTheme="majorHAnsi" w:eastAsiaTheme="majorEastAsia" w:hAnsiTheme="majorHAnsi" w:cstheme="majorBidi"/>
      <w:color w:val="F2F2F2" w:themeColor="background1" w:themeShade="F2"/>
      <w:sz w:val="32"/>
    </w:rPr>
  </w:style>
  <w:style w:type="character" w:customStyle="1" w:styleId="PortBasicCar">
    <w:name w:val="Port Basic Car"/>
    <w:basedOn w:val="Fuentedeprrafopredeter"/>
    <w:link w:val="PortBasic"/>
    <w:uiPriority w:val="3"/>
    <w:rsid w:val="00554942"/>
    <w:rPr>
      <w:rFonts w:asciiTheme="majorHAnsi" w:eastAsiaTheme="majorEastAsia" w:hAnsiTheme="majorHAnsi" w:cstheme="majorBidi"/>
      <w:color w:val="F2F2F2" w:themeColor="background1" w:themeShade="F2"/>
      <w:sz w:val="32"/>
    </w:rPr>
  </w:style>
  <w:style w:type="paragraph" w:customStyle="1" w:styleId="NTCName">
    <w:name w:val="NTC Name"/>
    <w:basedOn w:val="Normal"/>
    <w:link w:val="NTCNameCar"/>
    <w:uiPriority w:val="4"/>
    <w:qFormat/>
    <w:rsid w:val="008F232D"/>
    <w:pPr>
      <w:spacing w:line="240" w:lineRule="auto"/>
      <w:jc w:val="center"/>
    </w:pPr>
    <w:rPr>
      <w:rFonts w:ascii="Syracuse BRK" w:hAnsi="Syracuse BRK"/>
      <w:caps/>
      <w:strike/>
      <w:color w:val="BFBFBF" w:themeColor="background1" w:themeShade="BF"/>
      <w:spacing w:val="160"/>
      <w:sz w:val="32"/>
      <w:szCs w:val="32"/>
    </w:rPr>
  </w:style>
  <w:style w:type="paragraph" w:styleId="Encabezado">
    <w:name w:val="header"/>
    <w:basedOn w:val="Normal"/>
    <w:link w:val="EncabezadoCar"/>
    <w:uiPriority w:val="99"/>
    <w:unhideWhenUsed/>
    <w:rsid w:val="007B095A"/>
    <w:pPr>
      <w:tabs>
        <w:tab w:val="center" w:pos="4419"/>
        <w:tab w:val="right" w:pos="8838"/>
      </w:tabs>
      <w:spacing w:line="240" w:lineRule="auto"/>
    </w:pPr>
  </w:style>
  <w:style w:type="character" w:customStyle="1" w:styleId="NTCNameCar">
    <w:name w:val="NTC Name Car"/>
    <w:basedOn w:val="Fuentedeprrafopredeter"/>
    <w:link w:val="NTCName"/>
    <w:uiPriority w:val="4"/>
    <w:rsid w:val="008F232D"/>
    <w:rPr>
      <w:rFonts w:ascii="Syracuse BRK" w:eastAsia="Arial" w:hAnsi="Syracuse BRK" w:cs="Arial"/>
      <w:caps/>
      <w:strike/>
      <w:color w:val="BFBFBF" w:themeColor="background1" w:themeShade="BF"/>
      <w:spacing w:val="160"/>
      <w:sz w:val="32"/>
      <w:szCs w:val="32"/>
      <w:lang w:eastAsia="es-CO"/>
    </w:rPr>
  </w:style>
  <w:style w:type="character" w:customStyle="1" w:styleId="EncabezadoCar">
    <w:name w:val="Encabezado Car"/>
    <w:basedOn w:val="Fuentedeprrafopredeter"/>
    <w:link w:val="Encabezado"/>
    <w:uiPriority w:val="99"/>
    <w:rsid w:val="007B095A"/>
    <w:rPr>
      <w:rFonts w:ascii="Arial" w:eastAsia="Arial" w:hAnsi="Arial" w:cs="Arial"/>
      <w:color w:val="000000"/>
      <w:lang w:val="es" w:eastAsia="es-CO"/>
    </w:rPr>
  </w:style>
  <w:style w:type="paragraph" w:styleId="Piedepgina">
    <w:name w:val="footer"/>
    <w:basedOn w:val="Normal"/>
    <w:link w:val="PiedepginaCar"/>
    <w:uiPriority w:val="99"/>
    <w:rsid w:val="007B095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B2A8A"/>
  </w:style>
  <w:style w:type="character" w:styleId="Textodelmarcadordeposicin">
    <w:name w:val="Placeholder Text"/>
    <w:basedOn w:val="Fuentedeprrafopredeter"/>
    <w:uiPriority w:val="99"/>
    <w:semiHidden/>
    <w:rsid w:val="00416FD7"/>
    <w:rPr>
      <w:color w:val="808080"/>
    </w:rPr>
  </w:style>
  <w:style w:type="paragraph" w:styleId="TtuloTDC">
    <w:name w:val="TOC Heading"/>
    <w:basedOn w:val="Ttulo1"/>
    <w:next w:val="Normal"/>
    <w:uiPriority w:val="39"/>
    <w:unhideWhenUsed/>
    <w:qFormat/>
    <w:rsid w:val="00624C52"/>
    <w:pPr>
      <w:spacing w:after="0"/>
      <w:jc w:val="left"/>
      <w:outlineLvl w:val="9"/>
    </w:pPr>
    <w:rPr>
      <w:b w:val="0"/>
      <w:noProof w:val="0"/>
      <w:color w:val="2F5496" w:themeColor="accent1" w:themeShade="BF"/>
      <w:sz w:val="32"/>
      <w:lang w:eastAsia="es-CO"/>
    </w:rPr>
  </w:style>
  <w:style w:type="paragraph" w:customStyle="1" w:styleId="PiedepaginaNTC">
    <w:name w:val="Pie de pagina NTC"/>
    <w:basedOn w:val="Piedepgina"/>
    <w:next w:val="Normal"/>
    <w:link w:val="PiedepaginaNTCCar"/>
    <w:autoRedefine/>
    <w:uiPriority w:val="5"/>
    <w:qFormat/>
    <w:rsid w:val="00DB2A8A"/>
    <w:pPr>
      <w:jc w:val="right"/>
    </w:pPr>
    <w:rPr>
      <w:sz w:val="28"/>
    </w:rPr>
  </w:style>
  <w:style w:type="character" w:customStyle="1" w:styleId="PiedepaginaNTCCar">
    <w:name w:val="Pie de pagina NTC Car"/>
    <w:basedOn w:val="PiedepginaCar"/>
    <w:link w:val="PiedepaginaNTC"/>
    <w:uiPriority w:val="5"/>
    <w:rsid w:val="00DB2A8A"/>
    <w:rPr>
      <w:sz w:val="28"/>
    </w:rPr>
  </w:style>
  <w:style w:type="paragraph" w:styleId="TDC1">
    <w:name w:val="toc 1"/>
    <w:basedOn w:val="Normal"/>
    <w:next w:val="Normal"/>
    <w:autoRedefine/>
    <w:uiPriority w:val="39"/>
    <w:unhideWhenUsed/>
    <w:rsid w:val="0077091F"/>
    <w:pPr>
      <w:tabs>
        <w:tab w:val="right" w:leader="dot" w:pos="8828"/>
      </w:tabs>
      <w:spacing w:after="100"/>
    </w:pPr>
  </w:style>
  <w:style w:type="paragraph" w:styleId="TDC2">
    <w:name w:val="toc 2"/>
    <w:basedOn w:val="Normal"/>
    <w:next w:val="Normal"/>
    <w:autoRedefine/>
    <w:uiPriority w:val="39"/>
    <w:unhideWhenUsed/>
    <w:rsid w:val="00624C52"/>
    <w:pPr>
      <w:spacing w:after="100"/>
      <w:ind w:left="220"/>
    </w:pPr>
  </w:style>
  <w:style w:type="paragraph" w:styleId="TDC3">
    <w:name w:val="toc 3"/>
    <w:basedOn w:val="Normal"/>
    <w:next w:val="Normal"/>
    <w:autoRedefine/>
    <w:uiPriority w:val="39"/>
    <w:unhideWhenUsed/>
    <w:rsid w:val="00624C52"/>
    <w:pPr>
      <w:spacing w:after="100"/>
      <w:ind w:left="440"/>
    </w:pPr>
  </w:style>
  <w:style w:type="character" w:styleId="Hipervnculo">
    <w:name w:val="Hyperlink"/>
    <w:basedOn w:val="Fuentedeprrafopredeter"/>
    <w:uiPriority w:val="99"/>
    <w:unhideWhenUsed/>
    <w:rsid w:val="00624C52"/>
    <w:rPr>
      <w:color w:val="0563C1" w:themeColor="hyperlink"/>
      <w:u w:val="single"/>
    </w:rPr>
  </w:style>
  <w:style w:type="paragraph" w:styleId="TDC4">
    <w:name w:val="toc 4"/>
    <w:basedOn w:val="Normal"/>
    <w:next w:val="Normal"/>
    <w:autoRedefine/>
    <w:uiPriority w:val="39"/>
    <w:unhideWhenUsed/>
    <w:rsid w:val="00624C52"/>
    <w:pPr>
      <w:spacing w:after="100"/>
      <w:ind w:left="660"/>
    </w:pPr>
  </w:style>
  <w:style w:type="paragraph" w:styleId="ndice6">
    <w:name w:val="index 6"/>
    <w:basedOn w:val="Normal"/>
    <w:next w:val="Normal"/>
    <w:autoRedefine/>
    <w:uiPriority w:val="99"/>
    <w:semiHidden/>
    <w:unhideWhenUsed/>
    <w:rsid w:val="00624C52"/>
    <w:pPr>
      <w:spacing w:after="0" w:line="240" w:lineRule="auto"/>
      <w:ind w:left="1320" w:hanging="220"/>
    </w:pPr>
  </w:style>
  <w:style w:type="paragraph" w:styleId="TDC6">
    <w:name w:val="toc 6"/>
    <w:basedOn w:val="Normal"/>
    <w:next w:val="Normal"/>
    <w:autoRedefine/>
    <w:uiPriority w:val="39"/>
    <w:unhideWhenUsed/>
    <w:rsid w:val="0077091F"/>
    <w:pPr>
      <w:spacing w:after="100"/>
      <w:ind w:left="1100"/>
    </w:pPr>
  </w:style>
  <w:style w:type="paragraph" w:styleId="TDC5">
    <w:name w:val="toc 5"/>
    <w:basedOn w:val="Normal"/>
    <w:next w:val="Normal"/>
    <w:autoRedefine/>
    <w:uiPriority w:val="39"/>
    <w:unhideWhenUsed/>
    <w:rsid w:val="0077091F"/>
    <w:pPr>
      <w:spacing w:after="100"/>
      <w:ind w:left="880"/>
    </w:pPr>
  </w:style>
  <w:style w:type="character" w:customStyle="1" w:styleId="Ttulo6Car">
    <w:name w:val="Título 6 Car"/>
    <w:basedOn w:val="Fuentedeprrafopredeter"/>
    <w:link w:val="Ttulo6"/>
    <w:uiPriority w:val="9"/>
    <w:semiHidden/>
    <w:rsid w:val="0077091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7091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7091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7091F"/>
    <w:rPr>
      <w:rFonts w:asciiTheme="majorHAnsi" w:eastAsiaTheme="majorEastAsia" w:hAnsiTheme="majorHAnsi" w:cstheme="majorBidi"/>
      <w:i/>
      <w:iCs/>
      <w:color w:val="272727" w:themeColor="text1" w:themeTint="D8"/>
      <w:sz w:val="21"/>
      <w:szCs w:val="21"/>
    </w:rPr>
  </w:style>
  <w:style w:type="character" w:styleId="Mencinsinresolver">
    <w:name w:val="Unresolved Mention"/>
    <w:basedOn w:val="Fuentedeprrafopredeter"/>
    <w:uiPriority w:val="99"/>
    <w:semiHidden/>
    <w:unhideWhenUsed/>
    <w:rsid w:val="00E50414"/>
    <w:rPr>
      <w:color w:val="605E5C"/>
      <w:shd w:val="clear" w:color="auto" w:fill="E1DFDD"/>
    </w:rPr>
  </w:style>
  <w:style w:type="table" w:styleId="Tablaconcuadrcula">
    <w:name w:val="Table Grid"/>
    <w:basedOn w:val="Tablanormal"/>
    <w:uiPriority w:val="39"/>
    <w:rsid w:val="00700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unhideWhenUsed/>
    <w:qFormat/>
    <w:rsid w:val="00C42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Recursos\entrevistas\Nediar\Documento%20tecnico.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file:///F:\Recursos\entrevistas\Nediar\Documento%20tecnico.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Recursos\entrevistas\Nediar\Documento%20tecnico.docx" TargetMode="Externa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cursos\Plantillas%20personalizadas%20de%20Office\Plantilla%20NTC%20Estudi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F23777E-389C-462A-9B72-39575D6B07C0}"/>
      </w:docPartPr>
      <w:docPartBody>
        <w:p w:rsidR="00E6085D" w:rsidRDefault="00E6085D">
          <w:r w:rsidRPr="00A879E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racuse BRK">
    <w:altName w:val="Calibr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85D"/>
    <w:rsid w:val="00256864"/>
    <w:rsid w:val="002C6AAC"/>
    <w:rsid w:val="00394FBE"/>
    <w:rsid w:val="00551D1B"/>
    <w:rsid w:val="00561C3D"/>
    <w:rsid w:val="007473CA"/>
    <w:rsid w:val="00A32196"/>
    <w:rsid w:val="00E6085D"/>
    <w:rsid w:val="00ED3B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08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47E7-63FE-473A-B72F-0553A8344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NTC Estudio.dotx</Template>
  <TotalTime>2522</TotalTime>
  <Pages>21</Pages>
  <Words>2566</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Documento técnico</vt:lpstr>
    </vt:vector>
  </TitlesOfParts>
  <Company>Powered by NTC Estudio</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técnico</dc:title>
  <dc:subject/>
  <dc:creator>santiago morales</dc:creator>
  <cp:keywords/>
  <dc:description/>
  <cp:lastModifiedBy>Santiago Morales Alvarez</cp:lastModifiedBy>
  <cp:revision>28</cp:revision>
  <dcterms:created xsi:type="dcterms:W3CDTF">2021-02-13T04:56:00Z</dcterms:created>
  <dcterms:modified xsi:type="dcterms:W3CDTF">2021-02-22T16:53:00Z</dcterms:modified>
</cp:coreProperties>
</file>